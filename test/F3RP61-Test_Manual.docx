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emf" ContentType="image/x-emf"/>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E96" w:rsidRPr="00254264" w:rsidRDefault="00600E96" w:rsidP="00F26F39">
      <w:pPr>
        <w:pStyle w:val="BodyText-denser"/>
      </w:pPr>
      <w:bookmarkStart w:id="0" w:name="_Toc532637491"/>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600E96" w:rsidRPr="00E23E1D" w:rsidRDefault="00600E96" w:rsidP="00273638">
      <w:pPr>
        <w:pStyle w:val="BodyText"/>
      </w:pPr>
    </w:p>
    <w:p w:rsidR="00935DF6" w:rsidRDefault="00935DF6" w:rsidP="002569BB">
      <w:pPr>
        <w:pStyle w:val="DocumentSubject"/>
        <w:rPr>
          <w:rFonts w:ascii="Arial Black" w:hAnsi="Arial Black"/>
          <w:sz w:val="48"/>
          <w:szCs w:val="48"/>
        </w:rPr>
      </w:pPr>
      <w:r w:rsidRPr="00935DF6">
        <w:rPr>
          <w:rFonts w:ascii="Arial Black" w:hAnsi="Arial Black"/>
          <w:sz w:val="48"/>
          <w:szCs w:val="48"/>
        </w:rPr>
        <w:t xml:space="preserve">Test Manual </w:t>
      </w:r>
      <w:r w:rsidR="002569BB" w:rsidRPr="00935DF6">
        <w:rPr>
          <w:rFonts w:ascii="Arial Black" w:hAnsi="Arial Black"/>
          <w:sz w:val="48"/>
          <w:szCs w:val="48"/>
        </w:rPr>
        <w:t>for F3RP61</w:t>
      </w:r>
    </w:p>
    <w:p w:rsidR="00600E96" w:rsidRPr="00935DF6" w:rsidRDefault="002569BB" w:rsidP="002569BB">
      <w:pPr>
        <w:pStyle w:val="DocumentSubject"/>
        <w:rPr>
          <w:rFonts w:ascii="Arial Black" w:hAnsi="Arial Black"/>
          <w:sz w:val="48"/>
          <w:szCs w:val="48"/>
        </w:rPr>
      </w:pPr>
      <w:r w:rsidRPr="00935DF6">
        <w:rPr>
          <w:rFonts w:ascii="Arial Black" w:hAnsi="Arial Black"/>
          <w:sz w:val="48"/>
          <w:szCs w:val="48"/>
        </w:rPr>
        <w:t xml:space="preserve"> Device Support</w:t>
      </w: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20206C" w:rsidRDefault="0020206C"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935DF6" w:rsidRDefault="00935DF6" w:rsidP="00F26F39">
      <w:pPr>
        <w:pStyle w:val="BodyText-denser"/>
      </w:pPr>
    </w:p>
    <w:p w:rsidR="0020206C" w:rsidRDefault="0020206C" w:rsidP="00F26F39">
      <w:pPr>
        <w:pStyle w:val="BodyText-denser"/>
      </w:pPr>
    </w:p>
    <w:tbl>
      <w:tblPr>
        <w:tblW w:w="0" w:type="auto"/>
        <w:jc w:val="center"/>
        <w:tblInd w:w="-89" w:type="dxa"/>
        <w:tblBorders>
          <w:insideH w:val="single" w:sz="6" w:space="0" w:color="auto"/>
        </w:tblBorders>
        <w:tblLayout w:type="fixed"/>
        <w:tblLook w:val="01E0"/>
      </w:tblPr>
      <w:tblGrid>
        <w:gridCol w:w="2231"/>
        <w:gridCol w:w="5067"/>
      </w:tblGrid>
      <w:tr w:rsidR="0020206C" w:rsidRPr="00E23E1D">
        <w:trPr>
          <w:trHeight w:val="35"/>
          <w:jc w:val="center"/>
        </w:trPr>
        <w:tc>
          <w:tcPr>
            <w:tcW w:w="2231" w:type="dxa"/>
          </w:tcPr>
          <w:p w:rsidR="0020206C" w:rsidRPr="00493984" w:rsidRDefault="00D64543" w:rsidP="0023122A">
            <w:pPr>
              <w:pStyle w:val="BodyText-denser"/>
              <w:jc w:val="right"/>
            </w:pPr>
            <w:r>
              <w:fldChar w:fldCharType="begin"/>
            </w:r>
            <w:r w:rsidR="004A2A34">
              <w:instrText xml:space="preserve"> IF "</w:instrText>
            </w:r>
            <w:r>
              <w:fldChar w:fldCharType="begin"/>
            </w:r>
            <w:r w:rsidR="00F358E6">
              <w:instrText xml:space="preserve"> DOCPROPERTY Language</w:instrText>
            </w:r>
            <w:r>
              <w:fldChar w:fldCharType="separate"/>
            </w:r>
            <w:r w:rsidR="0048008C">
              <w:instrText>English</w:instrText>
            </w:r>
            <w:r>
              <w:fldChar w:fldCharType="end"/>
            </w:r>
            <w:r w:rsidR="004A2A34">
              <w:instrText>"="</w:instrText>
            </w:r>
            <w:r w:rsidR="0023122A">
              <w:instrText>English</w:instrText>
            </w:r>
            <w:r w:rsidR="004A2A34">
              <w:instrText>" "</w:instrText>
            </w:r>
            <w:r w:rsidR="004A2A34" w:rsidRPr="00493984">
              <w:instrText>Revision</w:instrText>
            </w:r>
            <w:r w:rsidR="004A2A34">
              <w:instrText xml:space="preserve">" "Revizija" </w:instrText>
            </w:r>
            <w:r>
              <w:fldChar w:fldCharType="separate"/>
            </w:r>
            <w:r w:rsidR="005006C3" w:rsidRPr="00493984">
              <w:rPr>
                <w:noProof/>
              </w:rPr>
              <w:t>Revision</w:t>
            </w:r>
            <w:r>
              <w:fldChar w:fldCharType="end"/>
            </w:r>
            <w:r w:rsidR="0020206C" w:rsidRPr="00493984">
              <w:t>:</w:t>
            </w:r>
          </w:p>
        </w:tc>
        <w:tc>
          <w:tcPr>
            <w:tcW w:w="5067" w:type="dxa"/>
          </w:tcPr>
          <w:p w:rsidR="0020206C" w:rsidRPr="00D23526" w:rsidRDefault="00D64543" w:rsidP="00D23526">
            <w:pPr>
              <w:pStyle w:val="BodyText-denser"/>
            </w:pPr>
            <w:fldSimple w:instr=" DOCPROPERTY  Revision  \* MERGEFORMAT ">
              <w:r w:rsidR="0048008C">
                <w:t>0.0</w:t>
              </w:r>
            </w:fldSimple>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A2A34">
              <w:instrText xml:space="preserve"> "</w:instrText>
            </w:r>
            <w:r w:rsidR="004A2A34" w:rsidRPr="004A2A34">
              <w:instrText>Status</w:instrText>
            </w:r>
            <w:r w:rsidR="004A2A34">
              <w:instrText xml:space="preserve">" "Stanje" </w:instrText>
            </w:r>
            <w:r>
              <w:fldChar w:fldCharType="separate"/>
            </w:r>
            <w:r w:rsidR="005006C3" w:rsidRPr="004A2A34">
              <w:rPr>
                <w:noProof/>
              </w:rPr>
              <w:t>Status</w:t>
            </w:r>
            <w:r>
              <w:fldChar w:fldCharType="end"/>
            </w:r>
            <w:r w:rsidR="0020206C" w:rsidRPr="00493984">
              <w:t>:</w:t>
            </w:r>
          </w:p>
        </w:tc>
        <w:tc>
          <w:tcPr>
            <w:tcW w:w="5067" w:type="dxa"/>
          </w:tcPr>
          <w:p w:rsidR="0020206C" w:rsidRPr="00D23526" w:rsidRDefault="00D64543" w:rsidP="0023122A">
            <w:pPr>
              <w:pStyle w:val="BodyText-denser"/>
            </w:pPr>
            <w:r>
              <w:fldChar w:fldCharType="begin"/>
            </w:r>
            <w:r w:rsidR="009E5A7B">
              <w:instrText xml:space="preserve"> DOCPROPERTY  </w:instrText>
            </w:r>
            <w:r w:rsidR="0023122A">
              <w:instrText>Localized</w:instrText>
            </w:r>
            <w:r w:rsidR="009E5A7B">
              <w:instrText xml:space="preserve">Status  </w:instrText>
            </w:r>
            <w:r>
              <w:fldChar w:fldCharType="separate"/>
            </w:r>
            <w:r w:rsidR="0048008C">
              <w:t>Draft</w:t>
            </w:r>
            <w:r>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A2A34">
              <w:instrText xml:space="preserve"> "</w:instrText>
            </w:r>
            <w:r w:rsidR="004A2A34" w:rsidRPr="00493984">
              <w:instrText>Last modification</w:instrText>
            </w:r>
            <w:r w:rsidR="004A2A34">
              <w:instrText xml:space="preserve">" "Zadnja sprememba" </w:instrText>
            </w:r>
            <w:r>
              <w:fldChar w:fldCharType="separate"/>
            </w:r>
            <w:r w:rsidR="005006C3" w:rsidRPr="00493984">
              <w:rPr>
                <w:noProof/>
              </w:rPr>
              <w:t>Last modification</w:t>
            </w:r>
            <w:r>
              <w:fldChar w:fldCharType="end"/>
            </w:r>
            <w:r w:rsidR="0020206C" w:rsidRPr="00493984">
              <w:t>:</w:t>
            </w:r>
          </w:p>
        </w:tc>
        <w:tc>
          <w:tcPr>
            <w:tcW w:w="5067" w:type="dxa"/>
          </w:tcPr>
          <w:p w:rsidR="0020206C" w:rsidRPr="00D23526" w:rsidRDefault="00D64543" w:rsidP="00DC6708">
            <w:pPr>
              <w:pStyle w:val="BodyText-denser"/>
            </w:pPr>
            <w:r w:rsidRPr="00D23526">
              <w:fldChar w:fldCharType="begin"/>
            </w:r>
            <w:r w:rsidR="0020206C" w:rsidRPr="00D23526">
              <w:instrText xml:space="preserve"> SAVEDATE  \@ "MMMM d, yyyy"  \* MERGEFORMAT </w:instrText>
            </w:r>
            <w:r w:rsidRPr="00D23526">
              <w:fldChar w:fldCharType="separate"/>
            </w:r>
            <w:r w:rsidR="005006C3">
              <w:rPr>
                <w:noProof/>
                <w:szCs w:val="22"/>
              </w:rPr>
              <w:t>December 24, 2013</w:t>
            </w:r>
            <w:r w:rsidRPr="00D23526">
              <w:fldChar w:fldCharType="end"/>
            </w:r>
          </w:p>
        </w:tc>
      </w:tr>
      <w:tr w:rsidR="0020206C" w:rsidRPr="00E23E1D">
        <w:trPr>
          <w:trHeight w:val="35"/>
          <w:jc w:val="center"/>
        </w:trPr>
        <w:tc>
          <w:tcPr>
            <w:tcW w:w="2231" w:type="dxa"/>
          </w:tcPr>
          <w:p w:rsidR="0020206C" w:rsidRPr="00493984" w:rsidRDefault="00D64543" w:rsidP="00493984">
            <w:pPr>
              <w:pStyle w:val="BodyText-denser"/>
              <w:jc w:val="right"/>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A2A34">
              <w:instrText xml:space="preserve"> "Created" "Ustvarjen" </w:instrText>
            </w:r>
            <w:r>
              <w:fldChar w:fldCharType="separate"/>
            </w:r>
            <w:r w:rsidR="005006C3">
              <w:rPr>
                <w:noProof/>
              </w:rPr>
              <w:t>Created</w:t>
            </w:r>
            <w:r>
              <w:fldChar w:fldCharType="end"/>
            </w:r>
            <w:r w:rsidR="0020206C" w:rsidRPr="00493984">
              <w:t>:</w:t>
            </w:r>
          </w:p>
        </w:tc>
        <w:tc>
          <w:tcPr>
            <w:tcW w:w="5067" w:type="dxa"/>
          </w:tcPr>
          <w:p w:rsidR="0020206C" w:rsidRPr="00D23526" w:rsidRDefault="00287D78" w:rsidP="00CA05FD">
            <w:pPr>
              <w:pStyle w:val="BodyText-denser"/>
            </w:pPr>
            <w:r>
              <w:t>December 18, 2013</w:t>
            </w:r>
          </w:p>
        </w:tc>
      </w:tr>
    </w:tbl>
    <w:p w:rsidR="00653F67" w:rsidRDefault="00653F67" w:rsidP="001B5980">
      <w:pPr>
        <w:pStyle w:val="BodyText-denser"/>
      </w:pPr>
    </w:p>
    <w:p w:rsidR="00545FCD" w:rsidRDefault="00545FCD" w:rsidP="001B5980">
      <w:pPr>
        <w:pStyle w:val="BodyText-denser"/>
      </w:pPr>
    </w:p>
    <w:tbl>
      <w:tblPr>
        <w:tblW w:w="0" w:type="auto"/>
        <w:jc w:val="center"/>
        <w:tblInd w:w="-89" w:type="dxa"/>
        <w:tblBorders>
          <w:insideH w:val="single" w:sz="6" w:space="0" w:color="auto"/>
        </w:tblBorders>
        <w:tblLayout w:type="fixed"/>
        <w:tblLook w:val="01E0"/>
      </w:tblPr>
      <w:tblGrid>
        <w:gridCol w:w="2236"/>
        <w:gridCol w:w="2539"/>
        <w:gridCol w:w="2540"/>
      </w:tblGrid>
      <w:tr w:rsidR="00653F67" w:rsidRPr="00E23E1D">
        <w:trPr>
          <w:trHeight w:val="46"/>
          <w:jc w:val="center"/>
        </w:trPr>
        <w:tc>
          <w:tcPr>
            <w:tcW w:w="2236"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653F67" w:rsidRPr="00653F67">
              <w:rPr>
                <w:b/>
              </w:rPr>
              <w:instrText xml:space="preserve"> "Prepared by" "Pripravil" </w:instrText>
            </w:r>
            <w:r w:rsidRPr="00653F67">
              <w:rPr>
                <w:b/>
              </w:rPr>
              <w:fldChar w:fldCharType="separate"/>
            </w:r>
            <w:r w:rsidR="005006C3" w:rsidRPr="00653F67">
              <w:rPr>
                <w:b/>
                <w:noProof/>
              </w:rPr>
              <w:t>Prepared by</w:t>
            </w:r>
            <w:r w:rsidRPr="00653F67">
              <w:rPr>
                <w:b/>
              </w:rPr>
              <w:fldChar w:fldCharType="end"/>
            </w:r>
          </w:p>
        </w:tc>
        <w:tc>
          <w:tcPr>
            <w:tcW w:w="2539"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653F67" w:rsidRPr="00653F67">
              <w:rPr>
                <w:b/>
              </w:rPr>
              <w:instrText xml:space="preserve"> "Reviewed by" "Preveril" </w:instrText>
            </w:r>
            <w:r w:rsidRPr="00653F67">
              <w:rPr>
                <w:b/>
              </w:rPr>
              <w:fldChar w:fldCharType="separate"/>
            </w:r>
            <w:r w:rsidR="005006C3" w:rsidRPr="00653F67">
              <w:rPr>
                <w:b/>
                <w:noProof/>
              </w:rPr>
              <w:t>Reviewed by</w:t>
            </w:r>
            <w:r w:rsidRPr="00653F67">
              <w:rPr>
                <w:b/>
              </w:rPr>
              <w:fldChar w:fldCharType="end"/>
            </w:r>
          </w:p>
        </w:tc>
        <w:tc>
          <w:tcPr>
            <w:tcW w:w="2540" w:type="dxa"/>
          </w:tcPr>
          <w:p w:rsidR="00653F67" w:rsidRPr="00653F67" w:rsidRDefault="00D64543" w:rsidP="00FA79C9">
            <w:pPr>
              <w:pStyle w:val="BodyText-denser"/>
              <w:jc w:val="center"/>
              <w:rPr>
                <w:b/>
              </w:rPr>
            </w:pPr>
            <w:r w:rsidRPr="00653F67">
              <w:rPr>
                <w:b/>
              </w:rPr>
              <w:fldChar w:fldCharType="begin"/>
            </w:r>
            <w:r w:rsidR="00653F67" w:rsidRPr="00653F67">
              <w:rPr>
                <w:b/>
              </w:rPr>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653F67" w:rsidRPr="00653F67">
              <w:rPr>
                <w:b/>
              </w:rPr>
              <w:instrText xml:space="preserve"> "Approved by" "Potrdil" </w:instrText>
            </w:r>
            <w:r w:rsidRPr="00653F67">
              <w:rPr>
                <w:b/>
              </w:rPr>
              <w:fldChar w:fldCharType="separate"/>
            </w:r>
            <w:r w:rsidR="005006C3" w:rsidRPr="00653F67">
              <w:rPr>
                <w:b/>
                <w:noProof/>
              </w:rPr>
              <w:t>Approved by</w:t>
            </w:r>
            <w:r w:rsidRPr="00653F67">
              <w:rPr>
                <w:b/>
              </w:rPr>
              <w:fldChar w:fldCharType="end"/>
            </w:r>
          </w:p>
        </w:tc>
      </w:tr>
      <w:tr w:rsidR="00653F67" w:rsidRPr="00E23E1D">
        <w:trPr>
          <w:trHeight w:val="46"/>
          <w:jc w:val="center"/>
        </w:trPr>
        <w:tc>
          <w:tcPr>
            <w:tcW w:w="2236" w:type="dxa"/>
          </w:tcPr>
          <w:p w:rsidR="00653F67" w:rsidRPr="001B5980" w:rsidRDefault="00B03620" w:rsidP="00FA79C9">
            <w:pPr>
              <w:pStyle w:val="BodyText-denser"/>
              <w:jc w:val="center"/>
            </w:pPr>
            <w:r>
              <w:t>Gregor Kostevc</w:t>
            </w:r>
          </w:p>
        </w:tc>
        <w:tc>
          <w:tcPr>
            <w:tcW w:w="2539" w:type="dxa"/>
          </w:tcPr>
          <w:p w:rsidR="00653F67" w:rsidRPr="001B5980" w:rsidRDefault="00653F67" w:rsidP="00FA79C9">
            <w:pPr>
              <w:pStyle w:val="BodyText-denser"/>
              <w:jc w:val="center"/>
            </w:pPr>
          </w:p>
        </w:tc>
        <w:tc>
          <w:tcPr>
            <w:tcW w:w="2540" w:type="dxa"/>
          </w:tcPr>
          <w:p w:rsidR="00653F67" w:rsidRPr="001B5980" w:rsidRDefault="00653F67" w:rsidP="00FA79C9">
            <w:pPr>
              <w:pStyle w:val="BodyText-denser"/>
              <w:jc w:val="center"/>
            </w:pPr>
          </w:p>
        </w:tc>
      </w:tr>
      <w:tr w:rsidR="00B5213D" w:rsidRPr="00E23E1D">
        <w:trPr>
          <w:trHeight w:val="46"/>
          <w:jc w:val="center"/>
        </w:trPr>
        <w:tc>
          <w:tcPr>
            <w:tcW w:w="2236" w:type="dxa"/>
          </w:tcPr>
          <w:p w:rsidR="00B5213D" w:rsidRDefault="00B5213D" w:rsidP="00826D28">
            <w:pPr>
              <w:pStyle w:val="BodyText-denser"/>
              <w:jc w:val="left"/>
            </w:pPr>
          </w:p>
        </w:tc>
        <w:tc>
          <w:tcPr>
            <w:tcW w:w="2539" w:type="dxa"/>
          </w:tcPr>
          <w:p w:rsidR="00B5213D" w:rsidRDefault="00B5213D" w:rsidP="00826D28">
            <w:pPr>
              <w:pStyle w:val="BodyText-denser"/>
              <w:jc w:val="left"/>
            </w:pPr>
          </w:p>
        </w:tc>
        <w:tc>
          <w:tcPr>
            <w:tcW w:w="2540" w:type="dxa"/>
          </w:tcPr>
          <w:p w:rsidR="00B5213D" w:rsidRDefault="00B5213D" w:rsidP="00826D28">
            <w:pPr>
              <w:pStyle w:val="BodyText-denser"/>
              <w:jc w:val="left"/>
            </w:pPr>
          </w:p>
        </w:tc>
      </w:tr>
    </w:tbl>
    <w:p w:rsidR="00F41DA2" w:rsidRPr="0035402D" w:rsidRDefault="00D64543" w:rsidP="00C51A7A">
      <w:pPr>
        <w:pStyle w:val="Heading0"/>
      </w:pPr>
      <w:r>
        <w:pict>
          <v:shapetype id="_x0000_t202" coordsize="21600,21600" o:spt="202" path="m,l,21600r21600,l21600,xe">
            <v:stroke joinstyle="miter"/>
            <v:path gradientshapeok="t" o:connecttype="rect"/>
          </v:shapetype>
          <v:shape id="_x0000_s1029" type="#_x0000_t202" style="position:absolute;left:0;text-align:left;margin-left:-21.85pt;margin-top:568.05pt;width:513pt;height:1in;z-index:251657728;mso-position-horizontal-relative:text;mso-position-vertical-relative:text" filled="f" stroked="f">
            <v:textbox style="mso-next-textbox:#_x0000_s1029">
              <w:txbxContent>
                <w:p w:rsidR="001D09F8" w:rsidRPr="00F56D6D" w:rsidRDefault="001D09F8" w:rsidP="00F1116C">
                  <w:r>
                    <w:rPr>
                      <w:noProof/>
                    </w:rPr>
                    <w:drawing>
                      <wp:inline distT="0" distB="0" distL="0" distR="0">
                        <wp:extent cx="6329045" cy="135255"/>
                        <wp:effectExtent l="19050" t="0" r="0" b="0"/>
                        <wp:docPr id="8786" name="Picture 8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srcRect/>
                                <a:stretch>
                                  <a:fillRect/>
                                </a:stretch>
                              </pic:blipFill>
                              <pic:spPr bwMode="auto">
                                <a:xfrm>
                                  <a:off x="0" y="0"/>
                                  <a:ext cx="6329045" cy="135255"/>
                                </a:xfrm>
                                <a:prstGeom prst="rect">
                                  <a:avLst/>
                                </a:prstGeom>
                                <a:noFill/>
                                <a:ln w="9525">
                                  <a:noFill/>
                                  <a:miter lim="800000"/>
                                  <a:headEnd/>
                                  <a:tailEnd/>
                                </a:ln>
                              </pic:spPr>
                            </pic:pic>
                          </a:graphicData>
                        </a:graphic>
                      </wp:inline>
                    </w:drawing>
                  </w:r>
                </w:p>
              </w:txbxContent>
            </v:textbox>
          </v:shape>
        </w:pict>
      </w:r>
      <w:r w:rsidR="00F1116C" w:rsidRPr="0035402D">
        <w:br w:type="page"/>
      </w:r>
      <w:bookmarkStart w:id="1" w:name="DocHistory"/>
      <w:bookmarkStart w:id="2" w:name="_Toc535405979"/>
      <w:bookmarkEnd w:id="1"/>
      <w:r>
        <w:lastRenderedPageBreak/>
        <w:fldChar w:fldCharType="begin"/>
      </w:r>
      <w:r w:rsidR="00F41DA2">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F41DA2">
        <w:instrText xml:space="preserve"> "Document History" "Zgodovina dokumenta" </w:instrText>
      </w:r>
      <w:r>
        <w:fldChar w:fldCharType="separate"/>
      </w:r>
      <w:r w:rsidR="005006C3">
        <w:rPr>
          <w:noProof/>
        </w:rPr>
        <w:t>Document History</w:t>
      </w:r>
      <w:r>
        <w:fldChar w:fldCharType="end"/>
      </w:r>
    </w:p>
    <w:tbl>
      <w:tblPr>
        <w:tblStyle w:val="TableGrid"/>
        <w:tblW w:w="4967" w:type="pct"/>
        <w:tblLook w:val="01E0"/>
      </w:tblPr>
      <w:tblGrid>
        <w:gridCol w:w="941"/>
        <w:gridCol w:w="1284"/>
        <w:gridCol w:w="1910"/>
        <w:gridCol w:w="1270"/>
        <w:gridCol w:w="3215"/>
      </w:tblGrid>
      <w:tr w:rsidR="00F41DA2" w:rsidRPr="00E23E1D" w:rsidTr="00F26F39">
        <w:trPr>
          <w:cnfStyle w:val="100000000000"/>
        </w:trPr>
        <w:tc>
          <w:tcPr>
            <w:tcW w:w="908" w:type="dxa"/>
          </w:tcPr>
          <w:p w:rsidR="00F41DA2" w:rsidRPr="00B15075" w:rsidRDefault="00D64543"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6394A" w:rsidRPr="00653F67">
              <w:instrText xml:space="preserve"> "</w:instrText>
            </w:r>
            <w:r w:rsidR="0046394A">
              <w:instrText>Revision</w:instrText>
            </w:r>
            <w:r w:rsidR="0046394A" w:rsidRPr="00653F67">
              <w:instrText>" "</w:instrText>
            </w:r>
            <w:r w:rsidR="0046394A">
              <w:instrText>Revizija</w:instrText>
            </w:r>
            <w:r w:rsidR="0046394A" w:rsidRPr="00653F67">
              <w:instrText xml:space="preserve">" </w:instrText>
            </w:r>
            <w:r w:rsidRPr="00653F67">
              <w:fldChar w:fldCharType="separate"/>
            </w:r>
            <w:r w:rsidR="005006C3">
              <w:rPr>
                <w:noProof/>
              </w:rPr>
              <w:t>Revision</w:t>
            </w:r>
            <w:r w:rsidRPr="00653F67">
              <w:fldChar w:fldCharType="end"/>
            </w:r>
          </w:p>
        </w:tc>
        <w:tc>
          <w:tcPr>
            <w:tcW w:w="1307" w:type="dxa"/>
          </w:tcPr>
          <w:p w:rsidR="00F41DA2" w:rsidRPr="00B15075" w:rsidRDefault="00D64543"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6394A" w:rsidRPr="00653F67">
              <w:instrText xml:space="preserve"> "</w:instrText>
            </w:r>
            <w:r w:rsidR="0046394A">
              <w:instrText>Date</w:instrText>
            </w:r>
            <w:r w:rsidR="0046394A" w:rsidRPr="00653F67">
              <w:instrText>" "</w:instrText>
            </w:r>
            <w:r w:rsidR="0046394A">
              <w:instrText>Datum</w:instrText>
            </w:r>
            <w:r w:rsidR="0046394A" w:rsidRPr="00653F67">
              <w:instrText xml:space="preserve">" </w:instrText>
            </w:r>
            <w:r w:rsidRPr="00653F67">
              <w:fldChar w:fldCharType="separate"/>
            </w:r>
            <w:r w:rsidR="005006C3">
              <w:rPr>
                <w:noProof/>
              </w:rPr>
              <w:t>Date</w:t>
            </w:r>
            <w:r w:rsidRPr="00653F67">
              <w:fldChar w:fldCharType="end"/>
            </w:r>
          </w:p>
        </w:tc>
        <w:tc>
          <w:tcPr>
            <w:tcW w:w="1839" w:type="dxa"/>
          </w:tcPr>
          <w:p w:rsidR="00F41DA2" w:rsidRPr="00B15075" w:rsidRDefault="00D64543"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6394A" w:rsidRPr="00653F67">
              <w:instrText xml:space="preserve"> "</w:instrText>
            </w:r>
            <w:r w:rsidR="0046394A">
              <w:instrText>Changed/reviewed</w:instrText>
            </w:r>
            <w:r w:rsidR="0046394A" w:rsidRPr="00653F67">
              <w:instrText>" "</w:instrText>
            </w:r>
            <w:r w:rsidR="0046394A">
              <w:instrText>Spremenil/pregledal</w:instrText>
            </w:r>
            <w:r w:rsidR="0046394A" w:rsidRPr="00653F67">
              <w:instrText xml:space="preserve">" </w:instrText>
            </w:r>
            <w:r w:rsidRPr="00653F67">
              <w:fldChar w:fldCharType="separate"/>
            </w:r>
            <w:r w:rsidR="005006C3">
              <w:rPr>
                <w:noProof/>
              </w:rPr>
              <w:t>Changed/reviewed</w:t>
            </w:r>
            <w:r w:rsidRPr="00653F67">
              <w:fldChar w:fldCharType="end"/>
            </w:r>
          </w:p>
        </w:tc>
        <w:tc>
          <w:tcPr>
            <w:tcW w:w="1278" w:type="dxa"/>
          </w:tcPr>
          <w:p w:rsidR="00F41DA2" w:rsidRPr="00B15075" w:rsidRDefault="00D64543"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6394A" w:rsidRPr="00653F67">
              <w:instrText xml:space="preserve"> "</w:instrText>
            </w:r>
            <w:r w:rsidR="0046394A">
              <w:instrText>Section(s)</w:instrText>
            </w:r>
            <w:r w:rsidR="0046394A" w:rsidRPr="00653F67">
              <w:instrText>" "</w:instrText>
            </w:r>
            <w:r w:rsidR="0046394A">
              <w:instrText>Poglavja</w:instrText>
            </w:r>
            <w:r w:rsidR="0046394A" w:rsidRPr="00653F67">
              <w:instrText xml:space="preserve">" </w:instrText>
            </w:r>
            <w:r w:rsidRPr="00653F67">
              <w:fldChar w:fldCharType="separate"/>
            </w:r>
            <w:r w:rsidR="005006C3">
              <w:rPr>
                <w:noProof/>
              </w:rPr>
              <w:t>Section(s)</w:t>
            </w:r>
            <w:r w:rsidRPr="00653F67">
              <w:fldChar w:fldCharType="end"/>
            </w:r>
          </w:p>
        </w:tc>
        <w:tc>
          <w:tcPr>
            <w:tcW w:w="3287" w:type="dxa"/>
          </w:tcPr>
          <w:p w:rsidR="00F41DA2" w:rsidRPr="00B15075" w:rsidRDefault="00D64543" w:rsidP="00273638">
            <w:pPr>
              <w:pStyle w:val="BodyText"/>
              <w:rPr>
                <w:b w:val="0"/>
              </w:rPr>
            </w:pPr>
            <w:r w:rsidRPr="00653F67">
              <w:fldChar w:fldCharType="begin"/>
            </w:r>
            <w:r w:rsidR="0046394A" w:rsidRPr="00653F67">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6394A" w:rsidRPr="00653F67">
              <w:instrText xml:space="preserve"> "</w:instrText>
            </w:r>
            <w:r w:rsidR="0046394A">
              <w:instrText>Modification</w:instrText>
            </w:r>
            <w:r w:rsidR="0046394A" w:rsidRPr="00653F67">
              <w:instrText>" "</w:instrText>
            </w:r>
            <w:r w:rsidR="0046394A">
              <w:instrText>Opis spremembe</w:instrText>
            </w:r>
            <w:r w:rsidR="0046394A" w:rsidRPr="00653F67">
              <w:instrText xml:space="preserve">" </w:instrText>
            </w:r>
            <w:r w:rsidRPr="00653F67">
              <w:fldChar w:fldCharType="separate"/>
            </w:r>
            <w:r w:rsidR="005006C3">
              <w:rPr>
                <w:noProof/>
              </w:rPr>
              <w:t>Modification</w:t>
            </w:r>
            <w:r w:rsidRPr="00653F67">
              <w:fldChar w:fldCharType="end"/>
            </w:r>
          </w:p>
        </w:tc>
      </w:tr>
      <w:tr w:rsidR="00BF0F3C" w:rsidRPr="00E23E1D" w:rsidTr="00F26F39">
        <w:tblPrEx>
          <w:tblCellMar>
            <w:top w:w="57" w:type="dxa"/>
            <w:bottom w:w="57" w:type="dxa"/>
          </w:tblCellMar>
        </w:tblPrEx>
        <w:trPr>
          <w:cnfStyle w:val="010000000000"/>
        </w:trPr>
        <w:tc>
          <w:tcPr>
            <w:tcW w:w="908" w:type="dxa"/>
          </w:tcPr>
          <w:p w:rsidR="00BF0F3C" w:rsidRPr="00FE065C" w:rsidRDefault="00311147" w:rsidP="0085057E">
            <w:pPr>
              <w:pStyle w:val="BodyText"/>
              <w:rPr>
                <w:rStyle w:val="2check"/>
              </w:rPr>
            </w:pPr>
            <w:r>
              <w:rPr>
                <w:rStyle w:val="2check"/>
              </w:rPr>
              <w:t>0</w:t>
            </w:r>
            <w:r w:rsidR="0085057E">
              <w:rPr>
                <w:rStyle w:val="2check"/>
              </w:rPr>
              <w:t>.0</w:t>
            </w:r>
          </w:p>
        </w:tc>
        <w:tc>
          <w:tcPr>
            <w:tcW w:w="1307" w:type="dxa"/>
          </w:tcPr>
          <w:p w:rsidR="00BF0F3C" w:rsidRPr="00FE065C" w:rsidRDefault="0085057E" w:rsidP="00273638">
            <w:pPr>
              <w:pStyle w:val="BodyText"/>
              <w:rPr>
                <w:rStyle w:val="2check"/>
              </w:rPr>
            </w:pPr>
            <w:r>
              <w:rPr>
                <w:rStyle w:val="2check"/>
              </w:rPr>
              <w:t>2013-12</w:t>
            </w:r>
            <w:r w:rsidR="00BF0F3C" w:rsidRPr="00FE065C">
              <w:rPr>
                <w:rStyle w:val="2check"/>
              </w:rPr>
              <w:t>-</w:t>
            </w:r>
            <w:r w:rsidR="00311147">
              <w:rPr>
                <w:rStyle w:val="2check"/>
              </w:rPr>
              <w:t>20</w:t>
            </w:r>
          </w:p>
        </w:tc>
        <w:tc>
          <w:tcPr>
            <w:tcW w:w="1839" w:type="dxa"/>
          </w:tcPr>
          <w:p w:rsidR="00BF0F3C" w:rsidRPr="00FE065C" w:rsidRDefault="0085057E" w:rsidP="00273638">
            <w:pPr>
              <w:pStyle w:val="BodyText"/>
              <w:rPr>
                <w:rStyle w:val="2check"/>
              </w:rPr>
            </w:pPr>
            <w:r>
              <w:rPr>
                <w:rStyle w:val="2check"/>
              </w:rPr>
              <w:t>gkostevc</w:t>
            </w:r>
          </w:p>
        </w:tc>
        <w:tc>
          <w:tcPr>
            <w:tcW w:w="1278" w:type="dxa"/>
          </w:tcPr>
          <w:p w:rsidR="00BF0F3C" w:rsidRPr="00FE065C" w:rsidRDefault="00BF0F3C" w:rsidP="00B15075">
            <w:pPr>
              <w:rPr>
                <w:rStyle w:val="2check"/>
              </w:rPr>
            </w:pPr>
          </w:p>
        </w:tc>
        <w:tc>
          <w:tcPr>
            <w:tcW w:w="3287" w:type="dxa"/>
          </w:tcPr>
          <w:p w:rsidR="00BF0F3C" w:rsidRPr="00FE065C" w:rsidRDefault="00311147" w:rsidP="00273638">
            <w:pPr>
              <w:pStyle w:val="BodyText"/>
              <w:rPr>
                <w:rStyle w:val="2check"/>
              </w:rPr>
            </w:pPr>
            <w:r>
              <w:rPr>
                <w:rStyle w:val="2check"/>
              </w:rPr>
              <w:t>Test</w:t>
            </w:r>
            <w:r w:rsidR="008C33C1">
              <w:rPr>
                <w:rStyle w:val="2check"/>
              </w:rPr>
              <w:t xml:space="preserve"> procedures</w:t>
            </w:r>
          </w:p>
        </w:tc>
      </w:tr>
    </w:tbl>
    <w:p w:rsidR="00F81553" w:rsidRDefault="00F81553" w:rsidP="00F1116C">
      <w:pPr>
        <w:pStyle w:val="Heading0"/>
      </w:pPr>
      <w:bookmarkStart w:id="3" w:name="_Toc532637492"/>
      <w:bookmarkStart w:id="4" w:name="_Toc535405980"/>
      <w:bookmarkEnd w:id="0"/>
      <w:bookmarkEnd w:id="2"/>
    </w:p>
    <w:p w:rsidR="00F1116C" w:rsidRPr="00E23E1D" w:rsidRDefault="00D64543" w:rsidP="00F1116C">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FA01D4">
        <w:instrText xml:space="preserve"> "</w:instrText>
      </w:r>
      <w:r w:rsidR="00FA01D4" w:rsidRPr="00FA01D4">
        <w:instrText>Scope</w:instrText>
      </w:r>
      <w:r w:rsidR="00FA01D4">
        <w:instrText xml:space="preserve">" "Namen" </w:instrText>
      </w:r>
      <w:r>
        <w:fldChar w:fldCharType="separate"/>
      </w:r>
      <w:r w:rsidR="005006C3" w:rsidRPr="00FA01D4">
        <w:rPr>
          <w:noProof/>
        </w:rPr>
        <w:t>Scope</w:t>
      </w:r>
      <w:r>
        <w:fldChar w:fldCharType="end"/>
      </w:r>
      <w:bookmarkEnd w:id="3"/>
      <w:bookmarkEnd w:id="4"/>
    </w:p>
    <w:p w:rsidR="00273638" w:rsidRDefault="00273638" w:rsidP="00273638">
      <w:pPr>
        <w:pStyle w:val="BodyText"/>
      </w:pPr>
      <w:r w:rsidRPr="00D144BE">
        <w:t>This document de</w:t>
      </w:r>
      <w:r w:rsidR="008B2551">
        <w:t>scribes test procedure</w:t>
      </w:r>
      <w:r w:rsidR="00146142">
        <w:t>s</w:t>
      </w:r>
      <w:r w:rsidR="008B2551">
        <w:t xml:space="preserve"> for</w:t>
      </w:r>
      <w:r w:rsidR="0085057E">
        <w:t xml:space="preserve"> F3RP61 EPICS Device Support</w:t>
      </w:r>
      <w:r>
        <w:t>.</w:t>
      </w:r>
      <w:r w:rsidR="008B2551">
        <w:t xml:space="preserve"> It provides instructions on how to properly set up hardware and software testing environment and run Automated and Manual Tests. Test reports are generated automatically.</w:t>
      </w:r>
      <w:r>
        <w:t xml:space="preserve"> </w:t>
      </w:r>
      <w:r w:rsidRPr="00D144BE">
        <w:t>The audience of this document are the</w:t>
      </w:r>
      <w:r>
        <w:t xml:space="preserve"> test </w:t>
      </w:r>
      <w:r w:rsidRPr="00D144BE">
        <w:t>engineer</w:t>
      </w:r>
      <w:r w:rsidR="008B2551">
        <w:t>s who will execute the Test Plan</w:t>
      </w:r>
      <w:r w:rsidRPr="00D144BE">
        <w:t>.</w:t>
      </w:r>
      <w:r w:rsidR="008B2551">
        <w:t xml:space="preserve"> </w:t>
      </w:r>
    </w:p>
    <w:p w:rsidR="00273638" w:rsidRPr="00E800D9" w:rsidRDefault="00B977E6" w:rsidP="00273638">
      <w:pPr>
        <w:pStyle w:val="BodyText"/>
      </w:pPr>
      <w:r>
        <w:t>This document</w:t>
      </w:r>
      <w:r w:rsidR="00273638" w:rsidRPr="00E800D9">
        <w:t xml:space="preserve"> covers the following aspects:</w:t>
      </w:r>
    </w:p>
    <w:p w:rsidR="00B977E6" w:rsidRDefault="00B977E6" w:rsidP="00B977E6">
      <w:pPr>
        <w:pStyle w:val="ListParagraph"/>
        <w:numPr>
          <w:ilvl w:val="0"/>
          <w:numId w:val="20"/>
        </w:numPr>
        <w:spacing w:before="120" w:after="120"/>
        <w:jc w:val="both"/>
        <w:rPr>
          <w:lang w:eastAsia="ja-JP"/>
        </w:rPr>
      </w:pPr>
      <w:r>
        <w:rPr>
          <w:lang w:eastAsia="ja-JP"/>
        </w:rPr>
        <w:t>Description of testing framework.</w:t>
      </w:r>
    </w:p>
    <w:p w:rsidR="00B977E6" w:rsidRPr="00D144BE" w:rsidRDefault="00B977E6" w:rsidP="00B977E6">
      <w:pPr>
        <w:pStyle w:val="ListParagraph"/>
        <w:numPr>
          <w:ilvl w:val="0"/>
          <w:numId w:val="20"/>
        </w:numPr>
        <w:spacing w:before="120" w:after="120"/>
        <w:jc w:val="both"/>
        <w:rPr>
          <w:lang w:eastAsia="ja-JP"/>
        </w:rPr>
      </w:pPr>
      <w:r>
        <w:rPr>
          <w:lang w:eastAsia="ja-JP"/>
        </w:rPr>
        <w:t>Test environment setup.</w:t>
      </w:r>
    </w:p>
    <w:p w:rsidR="00273638" w:rsidRPr="00D144BE" w:rsidRDefault="00B977E6" w:rsidP="00B44FC3">
      <w:pPr>
        <w:pStyle w:val="ListParagraph"/>
        <w:numPr>
          <w:ilvl w:val="0"/>
          <w:numId w:val="20"/>
        </w:numPr>
        <w:spacing w:before="120" w:after="120"/>
        <w:jc w:val="both"/>
        <w:rPr>
          <w:lang w:eastAsia="ja-JP"/>
        </w:rPr>
      </w:pPr>
      <w:r>
        <w:rPr>
          <w:lang w:eastAsia="ja-JP"/>
        </w:rPr>
        <w:t>Automated test execution</w:t>
      </w:r>
      <w:r w:rsidR="00273638" w:rsidRPr="00D144BE">
        <w:rPr>
          <w:lang w:eastAsia="ja-JP"/>
        </w:rPr>
        <w:t>.</w:t>
      </w:r>
    </w:p>
    <w:p w:rsidR="00273638" w:rsidRPr="00D144BE" w:rsidRDefault="00B977E6" w:rsidP="00B44FC3">
      <w:pPr>
        <w:pStyle w:val="ListParagraph"/>
        <w:numPr>
          <w:ilvl w:val="0"/>
          <w:numId w:val="20"/>
        </w:numPr>
        <w:spacing w:before="120" w:after="120"/>
        <w:jc w:val="both"/>
        <w:rPr>
          <w:lang w:eastAsia="ja-JP"/>
        </w:rPr>
      </w:pPr>
      <w:r>
        <w:rPr>
          <w:lang w:eastAsia="ja-JP"/>
        </w:rPr>
        <w:t>Manual test execution</w:t>
      </w:r>
      <w:r w:rsidR="00273638" w:rsidRPr="00D144BE">
        <w:rPr>
          <w:lang w:eastAsia="ja-JP"/>
        </w:rPr>
        <w:t>.</w:t>
      </w:r>
    </w:p>
    <w:p w:rsidR="00273638" w:rsidRPr="00D144BE" w:rsidRDefault="00B977E6" w:rsidP="00B44FC3">
      <w:pPr>
        <w:pStyle w:val="ListParagraph"/>
        <w:numPr>
          <w:ilvl w:val="0"/>
          <w:numId w:val="20"/>
        </w:numPr>
        <w:spacing w:before="120" w:after="120"/>
        <w:jc w:val="both"/>
        <w:rPr>
          <w:lang w:eastAsia="ja-JP"/>
        </w:rPr>
      </w:pPr>
      <w:r>
        <w:rPr>
          <w:lang w:eastAsia="ja-JP"/>
        </w:rPr>
        <w:t xml:space="preserve">Instructions on how to extend the test </w:t>
      </w:r>
      <w:r w:rsidR="00146142">
        <w:rPr>
          <w:lang w:eastAsia="ja-JP"/>
        </w:rPr>
        <w:t>for</w:t>
      </w:r>
      <w:r>
        <w:rPr>
          <w:lang w:eastAsia="ja-JP"/>
        </w:rPr>
        <w:t xml:space="preserve"> new Test Cases.</w:t>
      </w:r>
    </w:p>
    <w:bookmarkStart w:id="5" w:name="ToC"/>
    <w:p w:rsidR="00F1116C" w:rsidRPr="00E23E1D" w:rsidRDefault="00D64543" w:rsidP="00FC709A">
      <w:pPr>
        <w:pStyle w:val="Heading0"/>
      </w:pPr>
      <w:r>
        <w:fldChar w:fldCharType="begin"/>
      </w:r>
      <w:r w:rsidR="00FA01D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FA01D4">
        <w:instrText xml:space="preserve"> "</w:instrText>
      </w:r>
      <w:r w:rsidR="00FA01D4" w:rsidRPr="00FA01D4">
        <w:instrText>Table of Contents</w:instrText>
      </w:r>
      <w:r w:rsidR="00FA01D4">
        <w:instrText>" "Kazalo vsebine"</w:instrText>
      </w:r>
      <w:r>
        <w:fldChar w:fldCharType="separate"/>
      </w:r>
      <w:r w:rsidR="005006C3" w:rsidRPr="00FA01D4">
        <w:rPr>
          <w:noProof/>
        </w:rPr>
        <w:t>Table of Contents</w:t>
      </w:r>
      <w:r>
        <w:fldChar w:fldCharType="end"/>
      </w:r>
      <w:bookmarkEnd w:id="5"/>
    </w:p>
    <w:p w:rsidR="0048008C" w:rsidRDefault="00D64543">
      <w:pPr>
        <w:pStyle w:val="TOC1"/>
        <w:rPr>
          <w:rFonts w:asciiTheme="minorHAnsi" w:eastAsiaTheme="minorEastAsia" w:hAnsiTheme="minorHAnsi" w:cstheme="minorBidi"/>
          <w:b w:val="0"/>
          <w:noProof/>
          <w:color w:val="auto"/>
          <w:sz w:val="22"/>
          <w:szCs w:val="22"/>
        </w:rPr>
      </w:pPr>
      <w:r w:rsidRPr="00D64543">
        <w:fldChar w:fldCharType="begin"/>
      </w:r>
      <w:r w:rsidR="00461F6A">
        <w:instrText xml:space="preserve"> TOC \o "1-3" \h \z \u </w:instrText>
      </w:r>
      <w:r w:rsidRPr="00D64543">
        <w:fldChar w:fldCharType="separate"/>
      </w:r>
      <w:hyperlink w:anchor="_Toc375344607" w:history="1">
        <w:r w:rsidR="0048008C" w:rsidRPr="00A5091E">
          <w:rPr>
            <w:rStyle w:val="Hyperlink"/>
            <w:noProof/>
          </w:rPr>
          <w:t>1. Introduction</w:t>
        </w:r>
        <w:r w:rsidR="0048008C">
          <w:rPr>
            <w:noProof/>
            <w:webHidden/>
          </w:rPr>
          <w:tab/>
        </w:r>
        <w:r>
          <w:rPr>
            <w:noProof/>
            <w:webHidden/>
          </w:rPr>
          <w:fldChar w:fldCharType="begin"/>
        </w:r>
        <w:r w:rsidR="0048008C">
          <w:rPr>
            <w:noProof/>
            <w:webHidden/>
          </w:rPr>
          <w:instrText xml:space="preserve"> PAGEREF _Toc375344607 \h </w:instrText>
        </w:r>
        <w:r>
          <w:rPr>
            <w:noProof/>
            <w:webHidden/>
          </w:rPr>
        </w:r>
        <w:r>
          <w:rPr>
            <w:noProof/>
            <w:webHidden/>
          </w:rPr>
          <w:fldChar w:fldCharType="separate"/>
        </w:r>
        <w:r w:rsidR="0048008C">
          <w:rPr>
            <w:noProof/>
            <w:webHidden/>
          </w:rPr>
          <w:t>5</w:t>
        </w:r>
        <w:r>
          <w:rPr>
            <w:noProof/>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08" w:history="1">
        <w:r w:rsidR="0048008C" w:rsidRPr="00A5091E">
          <w:rPr>
            <w:rStyle w:val="Hyperlink"/>
            <w:lang w:val="en-GB"/>
          </w:rPr>
          <w:t>1.1. Requirements</w:t>
        </w:r>
        <w:r w:rsidR="0048008C">
          <w:rPr>
            <w:webHidden/>
          </w:rPr>
          <w:tab/>
        </w:r>
        <w:r>
          <w:rPr>
            <w:webHidden/>
          </w:rPr>
          <w:fldChar w:fldCharType="begin"/>
        </w:r>
        <w:r w:rsidR="0048008C">
          <w:rPr>
            <w:webHidden/>
          </w:rPr>
          <w:instrText xml:space="preserve"> PAGEREF _Toc375344608 \h </w:instrText>
        </w:r>
        <w:r>
          <w:rPr>
            <w:webHidden/>
          </w:rPr>
        </w:r>
        <w:r>
          <w:rPr>
            <w:webHidden/>
          </w:rPr>
          <w:fldChar w:fldCharType="separate"/>
        </w:r>
        <w:r w:rsidR="0048008C">
          <w:rPr>
            <w:webHidden/>
          </w:rPr>
          <w:t>5</w:t>
        </w:r>
        <w:r>
          <w:rPr>
            <w:webHidden/>
          </w:rPr>
          <w:fldChar w:fldCharType="end"/>
        </w:r>
      </w:hyperlink>
    </w:p>
    <w:p w:rsidR="0048008C" w:rsidRDefault="00D64543">
      <w:pPr>
        <w:pStyle w:val="TOC1"/>
        <w:rPr>
          <w:rFonts w:asciiTheme="minorHAnsi" w:eastAsiaTheme="minorEastAsia" w:hAnsiTheme="minorHAnsi" w:cstheme="minorBidi"/>
          <w:b w:val="0"/>
          <w:noProof/>
          <w:color w:val="auto"/>
          <w:sz w:val="22"/>
          <w:szCs w:val="22"/>
        </w:rPr>
      </w:pPr>
      <w:hyperlink w:anchor="_Toc375344609" w:history="1">
        <w:r w:rsidR="0048008C" w:rsidRPr="00A5091E">
          <w:rPr>
            <w:rStyle w:val="Hyperlink"/>
            <w:noProof/>
          </w:rPr>
          <w:t>2. Hardware set-up</w:t>
        </w:r>
        <w:r w:rsidR="0048008C">
          <w:rPr>
            <w:noProof/>
            <w:webHidden/>
          </w:rPr>
          <w:tab/>
        </w:r>
        <w:r>
          <w:rPr>
            <w:noProof/>
            <w:webHidden/>
          </w:rPr>
          <w:fldChar w:fldCharType="begin"/>
        </w:r>
        <w:r w:rsidR="0048008C">
          <w:rPr>
            <w:noProof/>
            <w:webHidden/>
          </w:rPr>
          <w:instrText xml:space="preserve"> PAGEREF _Toc375344609 \h </w:instrText>
        </w:r>
        <w:r>
          <w:rPr>
            <w:noProof/>
            <w:webHidden/>
          </w:rPr>
        </w:r>
        <w:r>
          <w:rPr>
            <w:noProof/>
            <w:webHidden/>
          </w:rPr>
          <w:fldChar w:fldCharType="separate"/>
        </w:r>
        <w:r w:rsidR="0048008C">
          <w:rPr>
            <w:noProof/>
            <w:webHidden/>
          </w:rPr>
          <w:t>7</w:t>
        </w:r>
        <w:r>
          <w:rPr>
            <w:noProof/>
            <w:webHidden/>
          </w:rPr>
          <w:fldChar w:fldCharType="end"/>
        </w:r>
      </w:hyperlink>
    </w:p>
    <w:p w:rsidR="0048008C" w:rsidRDefault="00D64543">
      <w:pPr>
        <w:pStyle w:val="TOC1"/>
        <w:rPr>
          <w:rFonts w:asciiTheme="minorHAnsi" w:eastAsiaTheme="minorEastAsia" w:hAnsiTheme="minorHAnsi" w:cstheme="minorBidi"/>
          <w:b w:val="0"/>
          <w:noProof/>
          <w:color w:val="auto"/>
          <w:sz w:val="22"/>
          <w:szCs w:val="22"/>
        </w:rPr>
      </w:pPr>
      <w:hyperlink w:anchor="_Toc375344610" w:history="1">
        <w:r w:rsidR="0048008C" w:rsidRPr="00A5091E">
          <w:rPr>
            <w:rStyle w:val="Hyperlink"/>
            <w:noProof/>
          </w:rPr>
          <w:t>3. Test environment set-up</w:t>
        </w:r>
        <w:r w:rsidR="0048008C">
          <w:rPr>
            <w:noProof/>
            <w:webHidden/>
          </w:rPr>
          <w:tab/>
        </w:r>
        <w:r>
          <w:rPr>
            <w:noProof/>
            <w:webHidden/>
          </w:rPr>
          <w:fldChar w:fldCharType="begin"/>
        </w:r>
        <w:r w:rsidR="0048008C">
          <w:rPr>
            <w:noProof/>
            <w:webHidden/>
          </w:rPr>
          <w:instrText xml:space="preserve"> PAGEREF _Toc375344610 \h </w:instrText>
        </w:r>
        <w:r>
          <w:rPr>
            <w:noProof/>
            <w:webHidden/>
          </w:rPr>
        </w:r>
        <w:r>
          <w:rPr>
            <w:noProof/>
            <w:webHidden/>
          </w:rPr>
          <w:fldChar w:fldCharType="separate"/>
        </w:r>
        <w:r w:rsidR="0048008C">
          <w:rPr>
            <w:noProof/>
            <w:webHidden/>
          </w:rPr>
          <w:t>8</w:t>
        </w:r>
        <w:r>
          <w:rPr>
            <w:noProof/>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11" w:history="1">
        <w:r w:rsidR="0048008C" w:rsidRPr="00A5091E">
          <w:rPr>
            <w:rStyle w:val="Hyperlink"/>
          </w:rPr>
          <w:t>3.1. f3rp61-linux</w:t>
        </w:r>
        <w:r w:rsidR="0048008C">
          <w:rPr>
            <w:webHidden/>
          </w:rPr>
          <w:tab/>
        </w:r>
        <w:r>
          <w:rPr>
            <w:webHidden/>
          </w:rPr>
          <w:fldChar w:fldCharType="begin"/>
        </w:r>
        <w:r w:rsidR="0048008C">
          <w:rPr>
            <w:webHidden/>
          </w:rPr>
          <w:instrText xml:space="preserve"> PAGEREF _Toc375344611 \h </w:instrText>
        </w:r>
        <w:r>
          <w:rPr>
            <w:webHidden/>
          </w:rPr>
        </w:r>
        <w:r>
          <w:rPr>
            <w:webHidden/>
          </w:rPr>
          <w:fldChar w:fldCharType="separate"/>
        </w:r>
        <w:r w:rsidR="0048008C">
          <w:rPr>
            <w:webHidden/>
          </w:rPr>
          <w:t>8</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12" w:history="1">
        <w:r w:rsidR="0048008C" w:rsidRPr="00A5091E">
          <w:rPr>
            <w:rStyle w:val="Hyperlink"/>
          </w:rPr>
          <w:t>3.2. Sequence CPU</w:t>
        </w:r>
        <w:r w:rsidR="0048008C">
          <w:rPr>
            <w:webHidden/>
          </w:rPr>
          <w:tab/>
        </w:r>
        <w:r>
          <w:rPr>
            <w:webHidden/>
          </w:rPr>
          <w:fldChar w:fldCharType="begin"/>
        </w:r>
        <w:r w:rsidR="0048008C">
          <w:rPr>
            <w:webHidden/>
          </w:rPr>
          <w:instrText xml:space="preserve"> PAGEREF _Toc375344612 \h </w:instrText>
        </w:r>
        <w:r>
          <w:rPr>
            <w:webHidden/>
          </w:rPr>
        </w:r>
        <w:r>
          <w:rPr>
            <w:webHidden/>
          </w:rPr>
          <w:fldChar w:fldCharType="separate"/>
        </w:r>
        <w:r w:rsidR="0048008C">
          <w:rPr>
            <w:webHidden/>
          </w:rPr>
          <w:t>8</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13" w:history="1">
        <w:r w:rsidR="0048008C" w:rsidRPr="00A5091E">
          <w:rPr>
            <w:rStyle w:val="Hyperlink"/>
          </w:rPr>
          <w:t>3.3. Host machine</w:t>
        </w:r>
        <w:r w:rsidR="0048008C">
          <w:rPr>
            <w:webHidden/>
          </w:rPr>
          <w:tab/>
        </w:r>
        <w:r>
          <w:rPr>
            <w:webHidden/>
          </w:rPr>
          <w:fldChar w:fldCharType="begin"/>
        </w:r>
        <w:r w:rsidR="0048008C">
          <w:rPr>
            <w:webHidden/>
          </w:rPr>
          <w:instrText xml:space="preserve"> PAGEREF _Toc375344613 \h </w:instrText>
        </w:r>
        <w:r>
          <w:rPr>
            <w:webHidden/>
          </w:rPr>
        </w:r>
        <w:r>
          <w:rPr>
            <w:webHidden/>
          </w:rPr>
          <w:fldChar w:fldCharType="separate"/>
        </w:r>
        <w:r w:rsidR="0048008C">
          <w:rPr>
            <w:webHidden/>
          </w:rPr>
          <w:t>8</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14" w:history="1">
        <w:r w:rsidR="0048008C" w:rsidRPr="00A5091E">
          <w:rPr>
            <w:rStyle w:val="Hyperlink"/>
          </w:rPr>
          <w:t>3.3.1. Using existing CentOS machine</w:t>
        </w:r>
        <w:r w:rsidR="0048008C">
          <w:rPr>
            <w:webHidden/>
          </w:rPr>
          <w:tab/>
        </w:r>
        <w:r>
          <w:rPr>
            <w:webHidden/>
          </w:rPr>
          <w:fldChar w:fldCharType="begin"/>
        </w:r>
        <w:r w:rsidR="0048008C">
          <w:rPr>
            <w:webHidden/>
          </w:rPr>
          <w:instrText xml:space="preserve"> PAGEREF _Toc375344614 \h </w:instrText>
        </w:r>
        <w:r>
          <w:rPr>
            <w:webHidden/>
          </w:rPr>
        </w:r>
        <w:r>
          <w:rPr>
            <w:webHidden/>
          </w:rPr>
          <w:fldChar w:fldCharType="separate"/>
        </w:r>
        <w:r w:rsidR="0048008C">
          <w:rPr>
            <w:webHidden/>
          </w:rPr>
          <w:t>8</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15" w:history="1">
        <w:r w:rsidR="0048008C" w:rsidRPr="00A5091E">
          <w:rPr>
            <w:rStyle w:val="Hyperlink"/>
          </w:rPr>
          <w:t>3.3.2. New installation of CentOS</w:t>
        </w:r>
        <w:r w:rsidR="0048008C">
          <w:rPr>
            <w:webHidden/>
          </w:rPr>
          <w:tab/>
        </w:r>
        <w:r>
          <w:rPr>
            <w:webHidden/>
          </w:rPr>
          <w:fldChar w:fldCharType="begin"/>
        </w:r>
        <w:r w:rsidR="0048008C">
          <w:rPr>
            <w:webHidden/>
          </w:rPr>
          <w:instrText xml:space="preserve"> PAGEREF _Toc375344615 \h </w:instrText>
        </w:r>
        <w:r>
          <w:rPr>
            <w:webHidden/>
          </w:rPr>
        </w:r>
        <w:r>
          <w:rPr>
            <w:webHidden/>
          </w:rPr>
          <w:fldChar w:fldCharType="separate"/>
        </w:r>
        <w:r w:rsidR="0048008C">
          <w:rPr>
            <w:webHidden/>
          </w:rPr>
          <w:t>9</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16" w:history="1">
        <w:r w:rsidR="0048008C" w:rsidRPr="00A5091E">
          <w:rPr>
            <w:rStyle w:val="Hyperlink"/>
          </w:rPr>
          <w:t>3.3.3. Troubleshooting</w:t>
        </w:r>
        <w:r w:rsidR="0048008C">
          <w:rPr>
            <w:webHidden/>
          </w:rPr>
          <w:tab/>
        </w:r>
        <w:r>
          <w:rPr>
            <w:webHidden/>
          </w:rPr>
          <w:fldChar w:fldCharType="begin"/>
        </w:r>
        <w:r w:rsidR="0048008C">
          <w:rPr>
            <w:webHidden/>
          </w:rPr>
          <w:instrText xml:space="preserve"> PAGEREF _Toc375344616 \h </w:instrText>
        </w:r>
        <w:r>
          <w:rPr>
            <w:webHidden/>
          </w:rPr>
        </w:r>
        <w:r>
          <w:rPr>
            <w:webHidden/>
          </w:rPr>
          <w:fldChar w:fldCharType="separate"/>
        </w:r>
        <w:r w:rsidR="0048008C">
          <w:rPr>
            <w:webHidden/>
          </w:rPr>
          <w:t>9</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17" w:history="1">
        <w:r w:rsidR="0048008C" w:rsidRPr="00A5091E">
          <w:rPr>
            <w:rStyle w:val="Hyperlink"/>
          </w:rPr>
          <w:t>3.4. Test configuration</w:t>
        </w:r>
        <w:r w:rsidR="0048008C">
          <w:rPr>
            <w:webHidden/>
          </w:rPr>
          <w:tab/>
        </w:r>
        <w:r>
          <w:rPr>
            <w:webHidden/>
          </w:rPr>
          <w:fldChar w:fldCharType="begin"/>
        </w:r>
        <w:r w:rsidR="0048008C">
          <w:rPr>
            <w:webHidden/>
          </w:rPr>
          <w:instrText xml:space="preserve"> PAGEREF _Toc375344617 \h </w:instrText>
        </w:r>
        <w:r>
          <w:rPr>
            <w:webHidden/>
          </w:rPr>
        </w:r>
        <w:r>
          <w:rPr>
            <w:webHidden/>
          </w:rPr>
          <w:fldChar w:fldCharType="separate"/>
        </w:r>
        <w:r w:rsidR="0048008C">
          <w:rPr>
            <w:webHidden/>
          </w:rPr>
          <w:t>9</w:t>
        </w:r>
        <w:r>
          <w:rPr>
            <w:webHidden/>
          </w:rPr>
          <w:fldChar w:fldCharType="end"/>
        </w:r>
      </w:hyperlink>
    </w:p>
    <w:p w:rsidR="0048008C" w:rsidRDefault="00D64543">
      <w:pPr>
        <w:pStyle w:val="TOC1"/>
        <w:rPr>
          <w:rFonts w:asciiTheme="minorHAnsi" w:eastAsiaTheme="minorEastAsia" w:hAnsiTheme="minorHAnsi" w:cstheme="minorBidi"/>
          <w:b w:val="0"/>
          <w:noProof/>
          <w:color w:val="auto"/>
          <w:sz w:val="22"/>
          <w:szCs w:val="22"/>
        </w:rPr>
      </w:pPr>
      <w:hyperlink w:anchor="_Toc375344618" w:history="1">
        <w:r w:rsidR="0048008C" w:rsidRPr="00A5091E">
          <w:rPr>
            <w:rStyle w:val="Hyperlink"/>
            <w:noProof/>
          </w:rPr>
          <w:t>4. Execution of tests</w:t>
        </w:r>
        <w:r w:rsidR="0048008C">
          <w:rPr>
            <w:noProof/>
            <w:webHidden/>
          </w:rPr>
          <w:tab/>
        </w:r>
        <w:r>
          <w:rPr>
            <w:noProof/>
            <w:webHidden/>
          </w:rPr>
          <w:fldChar w:fldCharType="begin"/>
        </w:r>
        <w:r w:rsidR="0048008C">
          <w:rPr>
            <w:noProof/>
            <w:webHidden/>
          </w:rPr>
          <w:instrText xml:space="preserve"> PAGEREF _Toc375344618 \h </w:instrText>
        </w:r>
        <w:r>
          <w:rPr>
            <w:noProof/>
            <w:webHidden/>
          </w:rPr>
        </w:r>
        <w:r>
          <w:rPr>
            <w:noProof/>
            <w:webHidden/>
          </w:rPr>
          <w:fldChar w:fldCharType="separate"/>
        </w:r>
        <w:r w:rsidR="0048008C">
          <w:rPr>
            <w:noProof/>
            <w:webHidden/>
          </w:rPr>
          <w:t>10</w:t>
        </w:r>
        <w:r>
          <w:rPr>
            <w:noProof/>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19" w:history="1">
        <w:r w:rsidR="0048008C" w:rsidRPr="00A5091E">
          <w:rPr>
            <w:rStyle w:val="Hyperlink"/>
          </w:rPr>
          <w:t>4.1. Automated Test</w:t>
        </w:r>
        <w:r w:rsidR="0048008C">
          <w:rPr>
            <w:webHidden/>
          </w:rPr>
          <w:tab/>
        </w:r>
        <w:r>
          <w:rPr>
            <w:webHidden/>
          </w:rPr>
          <w:fldChar w:fldCharType="begin"/>
        </w:r>
        <w:r w:rsidR="0048008C">
          <w:rPr>
            <w:webHidden/>
          </w:rPr>
          <w:instrText xml:space="preserve"> PAGEREF _Toc375344619 \h </w:instrText>
        </w:r>
        <w:r>
          <w:rPr>
            <w:webHidden/>
          </w:rPr>
        </w:r>
        <w:r>
          <w:rPr>
            <w:webHidden/>
          </w:rPr>
          <w:fldChar w:fldCharType="separate"/>
        </w:r>
        <w:r w:rsidR="0048008C">
          <w:rPr>
            <w:webHidden/>
          </w:rPr>
          <w:t>10</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0" w:history="1">
        <w:r w:rsidR="0048008C" w:rsidRPr="00A5091E">
          <w:rPr>
            <w:rStyle w:val="Hyperlink"/>
          </w:rPr>
          <w:t>4.1.1. Test Report generation</w:t>
        </w:r>
        <w:r w:rsidR="0048008C">
          <w:rPr>
            <w:webHidden/>
          </w:rPr>
          <w:tab/>
        </w:r>
        <w:r>
          <w:rPr>
            <w:webHidden/>
          </w:rPr>
          <w:fldChar w:fldCharType="begin"/>
        </w:r>
        <w:r w:rsidR="0048008C">
          <w:rPr>
            <w:webHidden/>
          </w:rPr>
          <w:instrText xml:space="preserve"> PAGEREF _Toc375344620 \h </w:instrText>
        </w:r>
        <w:r>
          <w:rPr>
            <w:webHidden/>
          </w:rPr>
        </w:r>
        <w:r>
          <w:rPr>
            <w:webHidden/>
          </w:rPr>
          <w:fldChar w:fldCharType="separate"/>
        </w:r>
        <w:r w:rsidR="0048008C">
          <w:rPr>
            <w:webHidden/>
          </w:rPr>
          <w:t>10</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1" w:history="1">
        <w:r w:rsidR="0048008C" w:rsidRPr="00A5091E">
          <w:rPr>
            <w:rStyle w:val="Hyperlink"/>
          </w:rPr>
          <w:t>4.1.2. Test procedure</w:t>
        </w:r>
        <w:r w:rsidR="0048008C">
          <w:rPr>
            <w:webHidden/>
          </w:rPr>
          <w:tab/>
        </w:r>
        <w:r>
          <w:rPr>
            <w:webHidden/>
          </w:rPr>
          <w:fldChar w:fldCharType="begin"/>
        </w:r>
        <w:r w:rsidR="0048008C">
          <w:rPr>
            <w:webHidden/>
          </w:rPr>
          <w:instrText xml:space="preserve"> PAGEREF _Toc375344621 \h </w:instrText>
        </w:r>
        <w:r>
          <w:rPr>
            <w:webHidden/>
          </w:rPr>
        </w:r>
        <w:r>
          <w:rPr>
            <w:webHidden/>
          </w:rPr>
          <w:fldChar w:fldCharType="separate"/>
        </w:r>
        <w:r w:rsidR="0048008C">
          <w:rPr>
            <w:webHidden/>
          </w:rPr>
          <w:t>10</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22" w:history="1">
        <w:r w:rsidR="0048008C" w:rsidRPr="00A5091E">
          <w:rPr>
            <w:rStyle w:val="Hyperlink"/>
          </w:rPr>
          <w:t>4.2. Manual Test</w:t>
        </w:r>
        <w:r w:rsidR="0048008C">
          <w:rPr>
            <w:webHidden/>
          </w:rPr>
          <w:tab/>
        </w:r>
        <w:r>
          <w:rPr>
            <w:webHidden/>
          </w:rPr>
          <w:fldChar w:fldCharType="begin"/>
        </w:r>
        <w:r w:rsidR="0048008C">
          <w:rPr>
            <w:webHidden/>
          </w:rPr>
          <w:instrText xml:space="preserve"> PAGEREF _Toc375344622 \h </w:instrText>
        </w:r>
        <w:r>
          <w:rPr>
            <w:webHidden/>
          </w:rPr>
        </w:r>
        <w:r>
          <w:rPr>
            <w:webHidden/>
          </w:rPr>
          <w:fldChar w:fldCharType="separate"/>
        </w:r>
        <w:r w:rsidR="0048008C">
          <w:rPr>
            <w:webHidden/>
          </w:rPr>
          <w:t>10</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3" w:history="1">
        <w:r w:rsidR="0048008C" w:rsidRPr="00A5091E">
          <w:rPr>
            <w:rStyle w:val="Hyperlink"/>
          </w:rPr>
          <w:t>4.2.1. Test Report generation</w:t>
        </w:r>
        <w:r w:rsidR="0048008C">
          <w:rPr>
            <w:webHidden/>
          </w:rPr>
          <w:tab/>
        </w:r>
        <w:r>
          <w:rPr>
            <w:webHidden/>
          </w:rPr>
          <w:fldChar w:fldCharType="begin"/>
        </w:r>
        <w:r w:rsidR="0048008C">
          <w:rPr>
            <w:webHidden/>
          </w:rPr>
          <w:instrText xml:space="preserve"> PAGEREF _Toc375344623 \h </w:instrText>
        </w:r>
        <w:r>
          <w:rPr>
            <w:webHidden/>
          </w:rPr>
        </w:r>
        <w:r>
          <w:rPr>
            <w:webHidden/>
          </w:rPr>
          <w:fldChar w:fldCharType="separate"/>
        </w:r>
        <w:r w:rsidR="0048008C">
          <w:rPr>
            <w:webHidden/>
          </w:rPr>
          <w:t>11</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4" w:history="1">
        <w:r w:rsidR="0048008C" w:rsidRPr="00A5091E">
          <w:rPr>
            <w:rStyle w:val="Hyperlink"/>
          </w:rPr>
          <w:t>4.2.2. Test procedure</w:t>
        </w:r>
        <w:r w:rsidR="0048008C">
          <w:rPr>
            <w:webHidden/>
          </w:rPr>
          <w:tab/>
        </w:r>
        <w:r>
          <w:rPr>
            <w:webHidden/>
          </w:rPr>
          <w:fldChar w:fldCharType="begin"/>
        </w:r>
        <w:r w:rsidR="0048008C">
          <w:rPr>
            <w:webHidden/>
          </w:rPr>
          <w:instrText xml:space="preserve"> PAGEREF _Toc375344624 \h </w:instrText>
        </w:r>
        <w:r>
          <w:rPr>
            <w:webHidden/>
          </w:rPr>
        </w:r>
        <w:r>
          <w:rPr>
            <w:webHidden/>
          </w:rPr>
          <w:fldChar w:fldCharType="separate"/>
        </w:r>
        <w:r w:rsidR="0048008C">
          <w:rPr>
            <w:webHidden/>
          </w:rPr>
          <w:t>11</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25" w:history="1">
        <w:r w:rsidR="0048008C" w:rsidRPr="00A5091E">
          <w:rPr>
            <w:rStyle w:val="Hyperlink"/>
          </w:rPr>
          <w:t>4.3. Troubleshooting</w:t>
        </w:r>
        <w:r w:rsidR="0048008C">
          <w:rPr>
            <w:webHidden/>
          </w:rPr>
          <w:tab/>
        </w:r>
        <w:r>
          <w:rPr>
            <w:webHidden/>
          </w:rPr>
          <w:fldChar w:fldCharType="begin"/>
        </w:r>
        <w:r w:rsidR="0048008C">
          <w:rPr>
            <w:webHidden/>
          </w:rPr>
          <w:instrText xml:space="preserve"> PAGEREF _Toc375344625 \h </w:instrText>
        </w:r>
        <w:r>
          <w:rPr>
            <w:webHidden/>
          </w:rPr>
        </w:r>
        <w:r>
          <w:rPr>
            <w:webHidden/>
          </w:rPr>
          <w:fldChar w:fldCharType="separate"/>
        </w:r>
        <w:r w:rsidR="0048008C">
          <w:rPr>
            <w:webHidden/>
          </w:rPr>
          <w:t>11</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6" w:history="1">
        <w:r w:rsidR="0048008C" w:rsidRPr="00A5091E">
          <w:rPr>
            <w:rStyle w:val="Hyperlink"/>
          </w:rPr>
          <w:t>4.3.1. Specific PVs</w:t>
        </w:r>
        <w:r w:rsidR="0048008C">
          <w:rPr>
            <w:webHidden/>
          </w:rPr>
          <w:tab/>
        </w:r>
        <w:r>
          <w:rPr>
            <w:webHidden/>
          </w:rPr>
          <w:fldChar w:fldCharType="begin"/>
        </w:r>
        <w:r w:rsidR="0048008C">
          <w:rPr>
            <w:webHidden/>
          </w:rPr>
          <w:instrText xml:space="preserve"> PAGEREF _Toc375344626 \h </w:instrText>
        </w:r>
        <w:r>
          <w:rPr>
            <w:webHidden/>
          </w:rPr>
        </w:r>
        <w:r>
          <w:rPr>
            <w:webHidden/>
          </w:rPr>
          <w:fldChar w:fldCharType="separate"/>
        </w:r>
        <w:r w:rsidR="0048008C">
          <w:rPr>
            <w:webHidden/>
          </w:rPr>
          <w:t>11</w:t>
        </w:r>
        <w:r>
          <w:rPr>
            <w:webHidden/>
          </w:rPr>
          <w:fldChar w:fldCharType="end"/>
        </w:r>
      </w:hyperlink>
    </w:p>
    <w:p w:rsidR="0048008C" w:rsidRDefault="00D64543">
      <w:pPr>
        <w:pStyle w:val="TOC3"/>
        <w:rPr>
          <w:rFonts w:asciiTheme="minorHAnsi" w:eastAsiaTheme="minorEastAsia" w:hAnsiTheme="minorHAnsi" w:cstheme="minorBidi"/>
          <w:color w:val="auto"/>
          <w:szCs w:val="22"/>
        </w:rPr>
      </w:pPr>
      <w:hyperlink w:anchor="_Toc375344627" w:history="1">
        <w:r w:rsidR="0048008C" w:rsidRPr="00A5091E">
          <w:rPr>
            <w:rStyle w:val="Hyperlink"/>
          </w:rPr>
          <w:t>4.3.2. Only run specific command</w:t>
        </w:r>
        <w:r w:rsidR="0048008C">
          <w:rPr>
            <w:webHidden/>
          </w:rPr>
          <w:tab/>
        </w:r>
        <w:r>
          <w:rPr>
            <w:webHidden/>
          </w:rPr>
          <w:fldChar w:fldCharType="begin"/>
        </w:r>
        <w:r w:rsidR="0048008C">
          <w:rPr>
            <w:webHidden/>
          </w:rPr>
          <w:instrText xml:space="preserve"> PAGEREF _Toc375344627 \h </w:instrText>
        </w:r>
        <w:r>
          <w:rPr>
            <w:webHidden/>
          </w:rPr>
        </w:r>
        <w:r>
          <w:rPr>
            <w:webHidden/>
          </w:rPr>
          <w:fldChar w:fldCharType="separate"/>
        </w:r>
        <w:r w:rsidR="0048008C">
          <w:rPr>
            <w:webHidden/>
          </w:rPr>
          <w:t>11</w:t>
        </w:r>
        <w:r>
          <w:rPr>
            <w:webHidden/>
          </w:rPr>
          <w:fldChar w:fldCharType="end"/>
        </w:r>
      </w:hyperlink>
    </w:p>
    <w:p w:rsidR="0048008C" w:rsidRDefault="00D64543">
      <w:pPr>
        <w:pStyle w:val="TOC1"/>
        <w:rPr>
          <w:rFonts w:asciiTheme="minorHAnsi" w:eastAsiaTheme="minorEastAsia" w:hAnsiTheme="minorHAnsi" w:cstheme="minorBidi"/>
          <w:b w:val="0"/>
          <w:noProof/>
          <w:color w:val="auto"/>
          <w:sz w:val="22"/>
          <w:szCs w:val="22"/>
        </w:rPr>
      </w:pPr>
      <w:hyperlink w:anchor="_Toc375344628" w:history="1">
        <w:r w:rsidR="0048008C" w:rsidRPr="00A5091E">
          <w:rPr>
            <w:rStyle w:val="Hyperlink"/>
            <w:noProof/>
          </w:rPr>
          <w:t>5. Extending and modifying tests</w:t>
        </w:r>
        <w:r w:rsidR="0048008C">
          <w:rPr>
            <w:noProof/>
            <w:webHidden/>
          </w:rPr>
          <w:tab/>
        </w:r>
        <w:r>
          <w:rPr>
            <w:noProof/>
            <w:webHidden/>
          </w:rPr>
          <w:fldChar w:fldCharType="begin"/>
        </w:r>
        <w:r w:rsidR="0048008C">
          <w:rPr>
            <w:noProof/>
            <w:webHidden/>
          </w:rPr>
          <w:instrText xml:space="preserve"> PAGEREF _Toc375344628 \h </w:instrText>
        </w:r>
        <w:r>
          <w:rPr>
            <w:noProof/>
            <w:webHidden/>
          </w:rPr>
        </w:r>
        <w:r>
          <w:rPr>
            <w:noProof/>
            <w:webHidden/>
          </w:rPr>
          <w:fldChar w:fldCharType="separate"/>
        </w:r>
        <w:r w:rsidR="0048008C">
          <w:rPr>
            <w:noProof/>
            <w:webHidden/>
          </w:rPr>
          <w:t>13</w:t>
        </w:r>
        <w:r>
          <w:rPr>
            <w:noProof/>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29" w:history="1">
        <w:r w:rsidR="0048008C" w:rsidRPr="00A5091E">
          <w:rPr>
            <w:rStyle w:val="Hyperlink"/>
          </w:rPr>
          <w:t>5.1. Changing Report style</w:t>
        </w:r>
        <w:r w:rsidR="0048008C">
          <w:rPr>
            <w:webHidden/>
          </w:rPr>
          <w:tab/>
        </w:r>
        <w:r>
          <w:rPr>
            <w:webHidden/>
          </w:rPr>
          <w:fldChar w:fldCharType="begin"/>
        </w:r>
        <w:r w:rsidR="0048008C">
          <w:rPr>
            <w:webHidden/>
          </w:rPr>
          <w:instrText xml:space="preserve"> PAGEREF _Toc375344629 \h </w:instrText>
        </w:r>
        <w:r>
          <w:rPr>
            <w:webHidden/>
          </w:rPr>
        </w:r>
        <w:r>
          <w:rPr>
            <w:webHidden/>
          </w:rPr>
          <w:fldChar w:fldCharType="separate"/>
        </w:r>
        <w:r w:rsidR="0048008C">
          <w:rPr>
            <w:webHidden/>
          </w:rPr>
          <w:t>13</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30" w:history="1">
        <w:r w:rsidR="0048008C" w:rsidRPr="00A5091E">
          <w:rPr>
            <w:rStyle w:val="Hyperlink"/>
          </w:rPr>
          <w:t>5.2. Adding Test Cases</w:t>
        </w:r>
        <w:r w:rsidR="0048008C">
          <w:rPr>
            <w:webHidden/>
          </w:rPr>
          <w:tab/>
        </w:r>
        <w:r>
          <w:rPr>
            <w:webHidden/>
          </w:rPr>
          <w:fldChar w:fldCharType="begin"/>
        </w:r>
        <w:r w:rsidR="0048008C">
          <w:rPr>
            <w:webHidden/>
          </w:rPr>
          <w:instrText xml:space="preserve"> PAGEREF _Toc375344630 \h </w:instrText>
        </w:r>
        <w:r>
          <w:rPr>
            <w:webHidden/>
          </w:rPr>
        </w:r>
        <w:r>
          <w:rPr>
            <w:webHidden/>
          </w:rPr>
          <w:fldChar w:fldCharType="separate"/>
        </w:r>
        <w:r w:rsidR="0048008C">
          <w:rPr>
            <w:webHidden/>
          </w:rPr>
          <w:t>13</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31" w:history="1">
        <w:r w:rsidR="0048008C" w:rsidRPr="00A5091E">
          <w:rPr>
            <w:rStyle w:val="Hyperlink"/>
          </w:rPr>
          <w:t>5.3. Adding New PVs</w:t>
        </w:r>
        <w:r w:rsidR="0048008C">
          <w:rPr>
            <w:webHidden/>
          </w:rPr>
          <w:tab/>
        </w:r>
        <w:r>
          <w:rPr>
            <w:webHidden/>
          </w:rPr>
          <w:fldChar w:fldCharType="begin"/>
        </w:r>
        <w:r w:rsidR="0048008C">
          <w:rPr>
            <w:webHidden/>
          </w:rPr>
          <w:instrText xml:space="preserve"> PAGEREF _Toc375344631 \h </w:instrText>
        </w:r>
        <w:r>
          <w:rPr>
            <w:webHidden/>
          </w:rPr>
        </w:r>
        <w:r>
          <w:rPr>
            <w:webHidden/>
          </w:rPr>
          <w:fldChar w:fldCharType="separate"/>
        </w:r>
        <w:r w:rsidR="0048008C">
          <w:rPr>
            <w:webHidden/>
          </w:rPr>
          <w:t>13</w:t>
        </w:r>
        <w:r>
          <w:rPr>
            <w:webHidden/>
          </w:rPr>
          <w:fldChar w:fldCharType="end"/>
        </w:r>
      </w:hyperlink>
    </w:p>
    <w:p w:rsidR="0048008C" w:rsidRDefault="00D64543">
      <w:pPr>
        <w:pStyle w:val="TOC2"/>
        <w:rPr>
          <w:rFonts w:asciiTheme="minorHAnsi" w:eastAsiaTheme="minorEastAsia" w:hAnsiTheme="minorHAnsi" w:cstheme="minorBidi"/>
          <w:color w:val="auto"/>
          <w:szCs w:val="22"/>
        </w:rPr>
      </w:pPr>
      <w:hyperlink w:anchor="_Toc375344632" w:history="1">
        <w:r w:rsidR="0048008C" w:rsidRPr="00A5091E">
          <w:rPr>
            <w:rStyle w:val="Hyperlink"/>
          </w:rPr>
          <w:t>5.4. Replacing Channel Access library</w:t>
        </w:r>
        <w:r w:rsidR="0048008C">
          <w:rPr>
            <w:webHidden/>
          </w:rPr>
          <w:tab/>
        </w:r>
        <w:r>
          <w:rPr>
            <w:webHidden/>
          </w:rPr>
          <w:fldChar w:fldCharType="begin"/>
        </w:r>
        <w:r w:rsidR="0048008C">
          <w:rPr>
            <w:webHidden/>
          </w:rPr>
          <w:instrText xml:space="preserve"> PAGEREF _Toc375344632 \h </w:instrText>
        </w:r>
        <w:r>
          <w:rPr>
            <w:webHidden/>
          </w:rPr>
        </w:r>
        <w:r>
          <w:rPr>
            <w:webHidden/>
          </w:rPr>
          <w:fldChar w:fldCharType="separate"/>
        </w:r>
        <w:r w:rsidR="0048008C">
          <w:rPr>
            <w:webHidden/>
          </w:rPr>
          <w:t>13</w:t>
        </w:r>
        <w:r>
          <w:rPr>
            <w:webHidden/>
          </w:rPr>
          <w:fldChar w:fldCharType="end"/>
        </w:r>
      </w:hyperlink>
    </w:p>
    <w:p w:rsidR="00A87C98" w:rsidRDefault="00D64543" w:rsidP="00273638">
      <w:pPr>
        <w:pStyle w:val="BodyText"/>
      </w:pPr>
      <w:r>
        <w:rPr>
          <w:b/>
          <w:color w:val="993300"/>
          <w:sz w:val="24"/>
          <w:szCs w:val="39"/>
          <w:u w:color="808080"/>
        </w:rPr>
        <w:fldChar w:fldCharType="end"/>
      </w:r>
    </w:p>
    <w:p w:rsidR="00A87C98" w:rsidRDefault="00D64543" w:rsidP="0018178A">
      <w:pPr>
        <w:pStyle w:val="Heading0"/>
      </w:pPr>
      <w:r>
        <w:fldChar w:fldCharType="begin"/>
      </w:r>
      <w:r w:rsidR="004A2A34">
        <w:instrText xml:space="preserve"> IF </w:instrText>
      </w:r>
      <w:r w:rsidR="0023122A">
        <w:instrText>"</w:instrText>
      </w:r>
      <w:r>
        <w:fldChar w:fldCharType="begin"/>
      </w:r>
      <w:r w:rsidR="00F358E6">
        <w:instrText xml:space="preserve"> DOCPROPERTY Language</w:instrText>
      </w:r>
      <w:r>
        <w:fldChar w:fldCharType="separate"/>
      </w:r>
      <w:r w:rsidR="0048008C">
        <w:instrText>English</w:instrText>
      </w:r>
      <w:r>
        <w:fldChar w:fldCharType="end"/>
      </w:r>
      <w:r w:rsidR="0023122A">
        <w:instrText>"="English"</w:instrText>
      </w:r>
      <w:r w:rsidR="004A2A34">
        <w:instrText xml:space="preserve"> "</w:instrText>
      </w:r>
      <w:r w:rsidR="004A2A34" w:rsidRPr="004A2A34">
        <w:instrText>Figures</w:instrText>
      </w:r>
      <w:r w:rsidR="004A2A34">
        <w:instrText xml:space="preserve">" "Slike" </w:instrText>
      </w:r>
      <w:r>
        <w:fldChar w:fldCharType="separate"/>
      </w:r>
      <w:r w:rsidR="005006C3" w:rsidRPr="004A2A34">
        <w:rPr>
          <w:noProof/>
        </w:rPr>
        <w:t>Figures</w:t>
      </w:r>
      <w:r>
        <w:fldChar w:fldCharType="end"/>
      </w:r>
    </w:p>
    <w:p w:rsidR="0048008C" w:rsidRDefault="00D64543">
      <w:pPr>
        <w:pStyle w:val="TableofFigures"/>
        <w:rPr>
          <w:rFonts w:asciiTheme="minorHAnsi" w:eastAsiaTheme="minorEastAsia" w:hAnsiTheme="minorHAnsi" w:cstheme="minorBidi"/>
          <w:noProof/>
          <w:color w:val="auto"/>
          <w:sz w:val="22"/>
          <w:szCs w:val="22"/>
        </w:rPr>
      </w:pPr>
      <w:r w:rsidRPr="00D64543">
        <w:fldChar w:fldCharType="begin"/>
      </w:r>
      <w:r w:rsidR="009777C1">
        <w:instrText xml:space="preserve"> TOC \h \z \c "Figure" </w:instrText>
      </w:r>
      <w:r w:rsidRPr="00D64543">
        <w:fldChar w:fldCharType="separate"/>
      </w:r>
      <w:hyperlink w:anchor="_Toc375344657" w:history="1">
        <w:r w:rsidR="0048008C" w:rsidRPr="005C7316">
          <w:rPr>
            <w:rStyle w:val="Hyperlink"/>
            <w:noProof/>
          </w:rPr>
          <w:t>Figure 1: Loopbacks between output and input modules.</w:t>
        </w:r>
        <w:r w:rsidR="0048008C">
          <w:rPr>
            <w:noProof/>
            <w:webHidden/>
          </w:rPr>
          <w:tab/>
        </w:r>
        <w:r>
          <w:rPr>
            <w:noProof/>
            <w:webHidden/>
          </w:rPr>
          <w:fldChar w:fldCharType="begin"/>
        </w:r>
        <w:r w:rsidR="0048008C">
          <w:rPr>
            <w:noProof/>
            <w:webHidden/>
          </w:rPr>
          <w:instrText xml:space="preserve"> PAGEREF _Toc375344657 \h </w:instrText>
        </w:r>
        <w:r>
          <w:rPr>
            <w:noProof/>
            <w:webHidden/>
          </w:rPr>
        </w:r>
        <w:r>
          <w:rPr>
            <w:noProof/>
            <w:webHidden/>
          </w:rPr>
          <w:fldChar w:fldCharType="separate"/>
        </w:r>
        <w:r w:rsidR="0048008C">
          <w:rPr>
            <w:noProof/>
            <w:webHidden/>
          </w:rPr>
          <w:t>7</w:t>
        </w:r>
        <w:r>
          <w:rPr>
            <w:noProof/>
            <w:webHidden/>
          </w:rPr>
          <w:fldChar w:fldCharType="end"/>
        </w:r>
      </w:hyperlink>
    </w:p>
    <w:p w:rsidR="00A87C98" w:rsidRDefault="00D64543" w:rsidP="00273638">
      <w:pPr>
        <w:pStyle w:val="BodyText"/>
      </w:pPr>
      <w:r>
        <w:fldChar w:fldCharType="end"/>
      </w:r>
    </w:p>
    <w:p w:rsidR="003E4BB3" w:rsidRDefault="00D64543" w:rsidP="0018178A">
      <w:pPr>
        <w:pStyle w:val="Heading0"/>
      </w:pPr>
      <w:r>
        <w:rPr>
          <w:noProof/>
        </w:rPr>
        <w:fldChar w:fldCharType="begin"/>
      </w:r>
      <w:r w:rsidR="004A2A34">
        <w:rPr>
          <w:noProof/>
        </w:rPr>
        <w:instrText xml:space="preserve"> IF </w:instrText>
      </w:r>
      <w:r w:rsidR="0023122A">
        <w:rPr>
          <w:noProof/>
        </w:rPr>
        <w:instrText>"</w:instrText>
      </w:r>
      <w:r>
        <w:rPr>
          <w:noProof/>
        </w:rPr>
        <w:fldChar w:fldCharType="begin"/>
      </w:r>
      <w:r w:rsidR="00F358E6">
        <w:rPr>
          <w:noProof/>
        </w:rPr>
        <w:instrText xml:space="preserve"> DOCPROPERTY Language</w:instrText>
      </w:r>
      <w:r>
        <w:rPr>
          <w:noProof/>
        </w:rPr>
        <w:fldChar w:fldCharType="separate"/>
      </w:r>
      <w:r w:rsidR="0048008C">
        <w:rPr>
          <w:noProof/>
        </w:rPr>
        <w:instrText>English</w:instrText>
      </w:r>
      <w:r>
        <w:rPr>
          <w:noProof/>
        </w:rPr>
        <w:fldChar w:fldCharType="end"/>
      </w:r>
      <w:r w:rsidR="0023122A">
        <w:rPr>
          <w:noProof/>
        </w:rPr>
        <w:instrText>"="English"</w:instrText>
      </w:r>
      <w:r w:rsidR="004A2A34">
        <w:rPr>
          <w:noProof/>
        </w:rPr>
        <w:instrText xml:space="preserve"> "Tables" "Tabele" </w:instrText>
      </w:r>
      <w:r>
        <w:rPr>
          <w:noProof/>
        </w:rPr>
        <w:fldChar w:fldCharType="separate"/>
      </w:r>
      <w:r w:rsidR="005006C3">
        <w:rPr>
          <w:noProof/>
        </w:rPr>
        <w:t>Tables</w:t>
      </w:r>
      <w:r>
        <w:rPr>
          <w:noProof/>
        </w:rPr>
        <w:fldChar w:fldCharType="end"/>
      </w:r>
    </w:p>
    <w:p w:rsidR="0048008C" w:rsidRDefault="00D64543">
      <w:pPr>
        <w:pStyle w:val="TableofFigures"/>
        <w:rPr>
          <w:rFonts w:asciiTheme="minorHAnsi" w:eastAsiaTheme="minorEastAsia" w:hAnsiTheme="minorHAnsi" w:cstheme="minorBidi"/>
          <w:noProof/>
          <w:color w:val="auto"/>
          <w:sz w:val="22"/>
          <w:szCs w:val="22"/>
        </w:rPr>
      </w:pPr>
      <w:r w:rsidRPr="00D64543">
        <w:fldChar w:fldCharType="begin"/>
      </w:r>
      <w:r w:rsidR="00402446">
        <w:instrText xml:space="preserve"> TOC \h \z \c "Table" </w:instrText>
      </w:r>
      <w:r w:rsidRPr="00D64543">
        <w:fldChar w:fldCharType="separate"/>
      </w:r>
      <w:hyperlink w:anchor="_Toc375344668" w:history="1">
        <w:r w:rsidR="0048008C" w:rsidRPr="00763B8F">
          <w:rPr>
            <w:rStyle w:val="Hyperlink"/>
            <w:noProof/>
          </w:rPr>
          <w:t>Table 2</w:t>
        </w:r>
        <w:r w:rsidR="0048008C" w:rsidRPr="00763B8F">
          <w:rPr>
            <w:rStyle w:val="Hyperlink"/>
            <w:noProof/>
          </w:rPr>
          <w:noBreakHyphen/>
          <w:t>1:  Loopbacks</w:t>
        </w:r>
        <w:r w:rsidR="0048008C">
          <w:rPr>
            <w:noProof/>
            <w:webHidden/>
          </w:rPr>
          <w:tab/>
        </w:r>
        <w:r>
          <w:rPr>
            <w:noProof/>
            <w:webHidden/>
          </w:rPr>
          <w:fldChar w:fldCharType="begin"/>
        </w:r>
        <w:r w:rsidR="0048008C">
          <w:rPr>
            <w:noProof/>
            <w:webHidden/>
          </w:rPr>
          <w:instrText xml:space="preserve"> PAGEREF _Toc375344668 \h </w:instrText>
        </w:r>
        <w:r>
          <w:rPr>
            <w:noProof/>
            <w:webHidden/>
          </w:rPr>
        </w:r>
        <w:r>
          <w:rPr>
            <w:noProof/>
            <w:webHidden/>
          </w:rPr>
          <w:fldChar w:fldCharType="separate"/>
        </w:r>
        <w:r w:rsidR="0048008C">
          <w:rPr>
            <w:noProof/>
            <w:webHidden/>
          </w:rPr>
          <w:t>7</w:t>
        </w:r>
        <w:r>
          <w:rPr>
            <w:noProof/>
            <w:webHidden/>
          </w:rPr>
          <w:fldChar w:fldCharType="end"/>
        </w:r>
      </w:hyperlink>
    </w:p>
    <w:p w:rsidR="008E1C3C" w:rsidRDefault="00D64543" w:rsidP="00273638">
      <w:pPr>
        <w:pStyle w:val="BodyText"/>
      </w:pPr>
      <w:r>
        <w:fldChar w:fldCharType="end"/>
      </w:r>
    </w:p>
    <w:p w:rsidR="00E00888" w:rsidRDefault="00D64543" w:rsidP="00E00888">
      <w:pPr>
        <w:pStyle w:val="Heading0"/>
      </w:pPr>
      <w:r>
        <w:fldChar w:fldCharType="begin"/>
      </w:r>
      <w:r w:rsidR="00E00888">
        <w:instrText xml:space="preserve"> IF "</w:instrText>
      </w:r>
      <w:r>
        <w:fldChar w:fldCharType="begin"/>
      </w:r>
      <w:r w:rsidR="00DB44AD">
        <w:instrText xml:space="preserve"> DOCPROPERTY Language</w:instrText>
      </w:r>
      <w:r>
        <w:fldChar w:fldCharType="separate"/>
      </w:r>
      <w:r w:rsidR="0048008C">
        <w:instrText>English</w:instrText>
      </w:r>
      <w:r>
        <w:fldChar w:fldCharType="end"/>
      </w:r>
      <w:r w:rsidR="00E00888">
        <w:instrText>"="English" "</w:instrText>
      </w:r>
      <w:r w:rsidR="00E00888" w:rsidRPr="00FA01D4">
        <w:instrText>Glossary of Terms</w:instrText>
      </w:r>
      <w:r w:rsidR="00E00888">
        <w:instrText>" "Slovar uporabljenih terminov"</w:instrText>
      </w:r>
      <w:r>
        <w:fldChar w:fldCharType="separate"/>
      </w:r>
      <w:r w:rsidR="005006C3" w:rsidRPr="00FA01D4">
        <w:rPr>
          <w:noProof/>
        </w:rPr>
        <w:t>Glossary of Terms</w:t>
      </w:r>
      <w:r>
        <w:fldChar w:fldCharType="end"/>
      </w:r>
    </w:p>
    <w:tbl>
      <w:tblPr>
        <w:tblStyle w:val="Table-invisible"/>
        <w:tblW w:w="0" w:type="auto"/>
        <w:tblLook w:val="04A0"/>
      </w:tblPr>
      <w:tblGrid>
        <w:gridCol w:w="2093"/>
        <w:gridCol w:w="6554"/>
      </w:tblGrid>
      <w:tr w:rsidR="00273638" w:rsidRPr="00273638" w:rsidTr="00273638">
        <w:tc>
          <w:tcPr>
            <w:tcW w:w="2093" w:type="dxa"/>
          </w:tcPr>
          <w:p w:rsidR="00273638" w:rsidRPr="00273638" w:rsidRDefault="00273638" w:rsidP="00273638">
            <w:pPr>
              <w:pStyle w:val="BodyText-denser"/>
            </w:pPr>
            <w:r w:rsidRPr="00273638">
              <w:t>CLI</w:t>
            </w:r>
          </w:p>
        </w:tc>
        <w:tc>
          <w:tcPr>
            <w:tcW w:w="6554" w:type="dxa"/>
          </w:tcPr>
          <w:p w:rsidR="00273638" w:rsidRPr="00273638" w:rsidRDefault="00273638" w:rsidP="00273638">
            <w:pPr>
              <w:pStyle w:val="BodyText-denser"/>
            </w:pPr>
            <w:r w:rsidRPr="00273638">
              <w:t>Command Line Interface</w:t>
            </w:r>
          </w:p>
        </w:tc>
      </w:tr>
      <w:tr w:rsidR="00273638" w:rsidRPr="00273638" w:rsidTr="00273638">
        <w:tc>
          <w:tcPr>
            <w:tcW w:w="2093" w:type="dxa"/>
          </w:tcPr>
          <w:p w:rsidR="00273638" w:rsidRPr="00273638" w:rsidRDefault="00EC0D13" w:rsidP="00273638">
            <w:pPr>
              <w:pStyle w:val="BodyText-denser"/>
              <w:rPr>
                <w:highlight w:val="yellow"/>
              </w:rPr>
            </w:pPr>
            <w:r>
              <w:t>Device</w:t>
            </w:r>
          </w:p>
        </w:tc>
        <w:tc>
          <w:tcPr>
            <w:tcW w:w="6554" w:type="dxa"/>
          </w:tcPr>
          <w:p w:rsidR="00273638" w:rsidRPr="00273638" w:rsidRDefault="00EC0D13" w:rsidP="00273638">
            <w:pPr>
              <w:pStyle w:val="BodyText-denser"/>
            </w:pPr>
            <w:r>
              <w:t>Shared relay/register, Internal relay/register, I/O module registers</w:t>
            </w:r>
          </w:p>
        </w:tc>
      </w:tr>
      <w:tr w:rsidR="00273638" w:rsidRPr="00273638" w:rsidTr="00273638">
        <w:tc>
          <w:tcPr>
            <w:tcW w:w="2093" w:type="dxa"/>
          </w:tcPr>
          <w:p w:rsidR="00273638" w:rsidRPr="00273638" w:rsidRDefault="00273638" w:rsidP="00273638">
            <w:pPr>
              <w:pStyle w:val="BodyText-denser"/>
            </w:pPr>
            <w:r w:rsidRPr="00273638">
              <w:t>GUI</w:t>
            </w:r>
          </w:p>
        </w:tc>
        <w:tc>
          <w:tcPr>
            <w:tcW w:w="6554" w:type="dxa"/>
          </w:tcPr>
          <w:p w:rsidR="00273638" w:rsidRPr="00273638" w:rsidRDefault="00273638" w:rsidP="00273638">
            <w:pPr>
              <w:pStyle w:val="BodyText-denser"/>
            </w:pPr>
            <w:r w:rsidRPr="00273638">
              <w:t>Graphical User Interface</w:t>
            </w:r>
          </w:p>
        </w:tc>
      </w:tr>
      <w:tr w:rsidR="00273638" w:rsidRPr="00273638" w:rsidTr="00273638">
        <w:tc>
          <w:tcPr>
            <w:tcW w:w="2093" w:type="dxa"/>
          </w:tcPr>
          <w:p w:rsidR="00273638" w:rsidRPr="00273638" w:rsidRDefault="00273638" w:rsidP="00273638">
            <w:pPr>
              <w:pStyle w:val="BodyText-denser"/>
            </w:pPr>
            <w:r w:rsidRPr="00273638">
              <w:t>HMI</w:t>
            </w:r>
          </w:p>
        </w:tc>
        <w:tc>
          <w:tcPr>
            <w:tcW w:w="6554" w:type="dxa"/>
          </w:tcPr>
          <w:p w:rsidR="00273638" w:rsidRPr="00273638" w:rsidRDefault="00273638" w:rsidP="00273638">
            <w:pPr>
              <w:pStyle w:val="BodyText-denser"/>
            </w:pPr>
            <w:r w:rsidRPr="00273638">
              <w:t>Human Machine Interface</w:t>
            </w:r>
          </w:p>
        </w:tc>
      </w:tr>
      <w:tr w:rsidR="00273638" w:rsidRPr="00273638" w:rsidTr="00273638">
        <w:tc>
          <w:tcPr>
            <w:tcW w:w="2093" w:type="dxa"/>
          </w:tcPr>
          <w:p w:rsidR="00273638" w:rsidRPr="00273638" w:rsidRDefault="00273638" w:rsidP="00273638">
            <w:pPr>
              <w:pStyle w:val="BodyText-denser"/>
            </w:pPr>
            <w:r w:rsidRPr="00273638">
              <w:t>IOC</w:t>
            </w:r>
          </w:p>
        </w:tc>
        <w:tc>
          <w:tcPr>
            <w:tcW w:w="6554" w:type="dxa"/>
          </w:tcPr>
          <w:p w:rsidR="00273638" w:rsidRPr="00273638" w:rsidRDefault="00273638" w:rsidP="00273638">
            <w:pPr>
              <w:pStyle w:val="BodyText-denser"/>
            </w:pPr>
            <w:r w:rsidRPr="00273638">
              <w:t>Input / Output Controller</w:t>
            </w:r>
          </w:p>
        </w:tc>
      </w:tr>
      <w:tr w:rsidR="00273638" w:rsidRPr="00273638" w:rsidTr="00273638">
        <w:tc>
          <w:tcPr>
            <w:tcW w:w="2093" w:type="dxa"/>
          </w:tcPr>
          <w:p w:rsidR="00273638" w:rsidRPr="00273638" w:rsidRDefault="00273638" w:rsidP="00273638">
            <w:pPr>
              <w:pStyle w:val="BodyText-denser"/>
            </w:pPr>
            <w:r w:rsidRPr="00273638">
              <w:t>Test case</w:t>
            </w:r>
          </w:p>
        </w:tc>
        <w:tc>
          <w:tcPr>
            <w:tcW w:w="6554" w:type="dxa"/>
          </w:tcPr>
          <w:p w:rsidR="00273638" w:rsidRPr="00273638" w:rsidRDefault="00273638" w:rsidP="00AF68BF">
            <w:pPr>
              <w:pStyle w:val="BodyText-denser"/>
            </w:pPr>
            <w:r w:rsidRPr="00273638">
              <w:t xml:space="preserve">Set of test inputs, execution conditions, and expected results developed for a particular objective. </w:t>
            </w:r>
          </w:p>
        </w:tc>
      </w:tr>
      <w:tr w:rsidR="00273638" w:rsidRPr="00273638" w:rsidTr="00273638">
        <w:tc>
          <w:tcPr>
            <w:tcW w:w="2093" w:type="dxa"/>
          </w:tcPr>
          <w:p w:rsidR="00273638" w:rsidRPr="00273638" w:rsidRDefault="00273638" w:rsidP="00273638">
            <w:pPr>
              <w:pStyle w:val="BodyText-denser"/>
            </w:pPr>
            <w:r w:rsidRPr="00273638">
              <w:t>Test item</w:t>
            </w:r>
          </w:p>
        </w:tc>
        <w:tc>
          <w:tcPr>
            <w:tcW w:w="6554" w:type="dxa"/>
          </w:tcPr>
          <w:p w:rsidR="00273638" w:rsidRPr="00273638" w:rsidRDefault="00273638" w:rsidP="00273638">
            <w:pPr>
              <w:pStyle w:val="BodyText-denser"/>
            </w:pPr>
            <w:r w:rsidRPr="00273638">
              <w:t xml:space="preserve">A software or system item that is an object of testing. </w:t>
            </w:r>
          </w:p>
          <w:p w:rsidR="00273638" w:rsidRPr="00273638" w:rsidRDefault="00273638" w:rsidP="00273638">
            <w:pPr>
              <w:pStyle w:val="BodyText-denser"/>
            </w:pPr>
            <w:r w:rsidRPr="00273638">
              <w:t>Synonym: system under test.</w:t>
            </w:r>
          </w:p>
        </w:tc>
      </w:tr>
      <w:tr w:rsidR="0067436F" w:rsidRPr="00273638" w:rsidTr="001D09F8">
        <w:tc>
          <w:tcPr>
            <w:tcW w:w="2093" w:type="dxa"/>
          </w:tcPr>
          <w:p w:rsidR="0067436F" w:rsidRPr="00273638" w:rsidRDefault="0067436F" w:rsidP="001D09F8">
            <w:pPr>
              <w:pStyle w:val="BodyText-denser"/>
            </w:pPr>
            <w:r w:rsidRPr="00273638">
              <w:t>Test procedure</w:t>
            </w:r>
          </w:p>
        </w:tc>
        <w:tc>
          <w:tcPr>
            <w:tcW w:w="6554" w:type="dxa"/>
          </w:tcPr>
          <w:p w:rsidR="0067436F" w:rsidRPr="00273638" w:rsidRDefault="0067436F" w:rsidP="00AF68BF">
            <w:pPr>
              <w:pStyle w:val="BodyText-denser"/>
            </w:pPr>
            <w:r w:rsidRPr="00273638">
              <w:t>Detailed instructions for the setup, execution, and evaluation of results for a given test case.</w:t>
            </w:r>
          </w:p>
        </w:tc>
      </w:tr>
      <w:tr w:rsidR="00273638" w:rsidRPr="00273638" w:rsidTr="00273638">
        <w:tc>
          <w:tcPr>
            <w:tcW w:w="2093" w:type="dxa"/>
          </w:tcPr>
          <w:p w:rsidR="00273638" w:rsidRPr="00273638" w:rsidRDefault="0067436F" w:rsidP="00273638">
            <w:pPr>
              <w:pStyle w:val="BodyText-denser"/>
            </w:pPr>
            <w:r>
              <w:t>iocsh</w:t>
            </w:r>
          </w:p>
        </w:tc>
        <w:tc>
          <w:tcPr>
            <w:tcW w:w="6554" w:type="dxa"/>
          </w:tcPr>
          <w:p w:rsidR="008C4C0F" w:rsidRPr="00273638" w:rsidRDefault="0067436F" w:rsidP="0067436F">
            <w:pPr>
              <w:pStyle w:val="BodyText-denser"/>
            </w:pPr>
            <w:r>
              <w:t>EPICS IOC Shell</w:t>
            </w:r>
          </w:p>
        </w:tc>
      </w:tr>
      <w:tr w:rsidR="008C4C0F" w:rsidRPr="00273638" w:rsidTr="00273638">
        <w:tc>
          <w:tcPr>
            <w:tcW w:w="2093" w:type="dxa"/>
          </w:tcPr>
          <w:p w:rsidR="008C4C0F" w:rsidRDefault="008C4C0F" w:rsidP="00273638">
            <w:pPr>
              <w:pStyle w:val="BodyText-denser"/>
            </w:pPr>
            <w:r>
              <w:t>BCD</w:t>
            </w:r>
          </w:p>
        </w:tc>
        <w:tc>
          <w:tcPr>
            <w:tcW w:w="6554" w:type="dxa"/>
          </w:tcPr>
          <w:p w:rsidR="008C4C0F" w:rsidRDefault="008C4C0F" w:rsidP="0067436F">
            <w:pPr>
              <w:pStyle w:val="BodyText-denser"/>
            </w:pPr>
            <w:r>
              <w:t>Binary-coded-decimal</w:t>
            </w:r>
          </w:p>
        </w:tc>
      </w:tr>
    </w:tbl>
    <w:p w:rsidR="00273638" w:rsidRDefault="00273638" w:rsidP="00273638">
      <w:pPr>
        <w:pStyle w:val="BodyText"/>
        <w:rPr>
          <w:noProof/>
        </w:rPr>
      </w:pPr>
    </w:p>
    <w:p w:rsidR="00632495" w:rsidRDefault="00632495" w:rsidP="00273638">
      <w:pPr>
        <w:pStyle w:val="BodyText"/>
        <w:rPr>
          <w:noProof/>
        </w:rPr>
      </w:pPr>
    </w:p>
    <w:p w:rsidR="00E00888" w:rsidRPr="00154BD2" w:rsidRDefault="00D64543" w:rsidP="00E00888">
      <w:pPr>
        <w:pStyle w:val="Heading0"/>
      </w:pPr>
      <w:r>
        <w:rPr>
          <w:noProof/>
        </w:rPr>
        <w:fldChar w:fldCharType="begin"/>
      </w:r>
      <w:r w:rsidR="00E00888">
        <w:rPr>
          <w:noProof/>
        </w:rPr>
        <w:instrText xml:space="preserve"> IF "</w:instrText>
      </w:r>
      <w:r>
        <w:rPr>
          <w:noProof/>
        </w:rPr>
        <w:fldChar w:fldCharType="begin"/>
      </w:r>
      <w:r w:rsidR="00E00888">
        <w:rPr>
          <w:noProof/>
        </w:rPr>
        <w:instrText xml:space="preserve"> DOCPROPERTY Language</w:instrText>
      </w:r>
      <w:r>
        <w:rPr>
          <w:noProof/>
        </w:rPr>
        <w:fldChar w:fldCharType="separate"/>
      </w:r>
      <w:r w:rsidR="0048008C">
        <w:rPr>
          <w:noProof/>
        </w:rPr>
        <w:instrText>English</w:instrText>
      </w:r>
      <w:r>
        <w:rPr>
          <w:noProof/>
        </w:rPr>
        <w:fldChar w:fldCharType="end"/>
      </w:r>
      <w:r w:rsidR="00E00888">
        <w:rPr>
          <w:noProof/>
        </w:rPr>
        <w:instrText>"="English" "</w:instrText>
      </w:r>
      <w:r w:rsidR="00E00888" w:rsidRPr="00FA01D4">
        <w:rPr>
          <w:noProof/>
        </w:rPr>
        <w:instrText>References</w:instrText>
      </w:r>
      <w:r w:rsidR="00E00888">
        <w:rPr>
          <w:noProof/>
        </w:rPr>
        <w:instrText>" "Viri"</w:instrText>
      </w:r>
      <w:r>
        <w:rPr>
          <w:noProof/>
        </w:rPr>
        <w:fldChar w:fldCharType="separate"/>
      </w:r>
      <w:bookmarkStart w:id="6" w:name="_Ref338042393"/>
      <w:bookmarkStart w:id="7" w:name="_Ref338042394"/>
      <w:bookmarkStart w:id="8" w:name="_Ref338042395"/>
      <w:r w:rsidR="005006C3" w:rsidRPr="00FA01D4">
        <w:rPr>
          <w:noProof/>
        </w:rPr>
        <w:t>References</w:t>
      </w:r>
      <w:bookmarkEnd w:id="6"/>
      <w:bookmarkEnd w:id="7"/>
      <w:bookmarkEnd w:id="8"/>
      <w:r>
        <w:rPr>
          <w:noProof/>
        </w:rPr>
        <w:fldChar w:fldCharType="end"/>
      </w:r>
    </w:p>
    <w:p w:rsidR="00F70C28" w:rsidRPr="00D144BE" w:rsidRDefault="00273638" w:rsidP="00F70C28">
      <w:pPr>
        <w:pStyle w:val="Reference"/>
      </w:pPr>
      <w:bookmarkStart w:id="9" w:name="_Ref150664545"/>
      <w:r w:rsidRPr="00D144BE">
        <w:t>[</w:t>
      </w:r>
      <w:r w:rsidRPr="001917D5">
        <w:t>Reference to the test plan itself</w:t>
      </w:r>
      <w:r w:rsidRPr="00D144BE">
        <w:t>]</w:t>
      </w:r>
    </w:p>
    <w:p w:rsidR="00273638" w:rsidRDefault="00D64543" w:rsidP="00273638">
      <w:pPr>
        <w:pStyle w:val="Reference"/>
      </w:pPr>
      <w:hyperlink r:id="rId10" w:history="1">
        <w:r w:rsidR="00F878E0" w:rsidRPr="00F878E0">
          <w:rPr>
            <w:rStyle w:val="Hyperlink"/>
          </w:rPr>
          <w:t>https://internal.cosylab.com/svn/acc/projects/CSL/F3RP61/doc/manuals-en/IM34M6M51-44E_002.pdf</w:t>
        </w:r>
      </w:hyperlink>
      <w:r w:rsidR="00273638" w:rsidRPr="00D144BE">
        <w:t xml:space="preserve"> </w:t>
      </w:r>
      <w:r w:rsidR="00C67ECE">
        <w:t>e-RT3</w:t>
      </w:r>
      <w:r w:rsidR="00273638">
        <w:t xml:space="preserve">: </w:t>
      </w:r>
      <w:r w:rsidR="00273638"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67ECE">
        <w:rPr>
          <w:rFonts w:ascii="Calibri" w:hAnsi="Calibri" w:cs="Calibri"/>
        </w:rPr>
        <w:t xml:space="preserve"> </w:t>
      </w:r>
      <w:r w:rsidR="00C67ECE" w:rsidRPr="00C67ECE">
        <w:rPr>
          <w:rFonts w:ascii="Calibri" w:hAnsi="Calibri" w:cs="Calibri"/>
        </w:rPr>
        <w:t>Linux BSP Reference Manual</w:t>
      </w:r>
      <w:r w:rsidR="00273638" w:rsidRPr="00CF1C92">
        <w:t>"</w:t>
      </w:r>
    </w:p>
    <w:bookmarkStart w:id="10" w:name="_Ref375097723"/>
    <w:p w:rsidR="00B3107F" w:rsidRDefault="00D64543" w:rsidP="00273638">
      <w:pPr>
        <w:pStyle w:val="Reference"/>
      </w:pPr>
      <w:r>
        <w:lastRenderedPageBreak/>
        <w:fldChar w:fldCharType="begin"/>
      </w:r>
      <w:r w:rsidR="006011FE">
        <w:instrText>HYPERLINK "https://internal.cosylab.com/svn/acc/projects/CSL/F3RP61/doc/manuals-en/IM34M6M51-43E_002.pdf%20"</w:instrText>
      </w:r>
      <w:r>
        <w:fldChar w:fldCharType="separate"/>
      </w:r>
      <w:r w:rsidR="00F878E0" w:rsidRPr="00F878E0">
        <w:rPr>
          <w:rStyle w:val="Hyperlink"/>
        </w:rPr>
        <w:t>https://internal.cosylab.com/svn/acc/projects/CSL/F3RP61/doc/manuals-en/IM34M6M51-43E_002.pdf</w:t>
      </w:r>
      <w:r>
        <w:fldChar w:fldCharType="end"/>
      </w:r>
      <w:r w:rsidR="00F878E0">
        <w:t xml:space="preserve"> </w:t>
      </w:r>
      <w:r w:rsidR="00C67ECE">
        <w:t xml:space="preserve">e-RT3: </w:t>
      </w:r>
      <w:r w:rsidR="00C67ECE" w:rsidRPr="00444DF7">
        <w:t>"</w:t>
      </w:r>
      <w:r w:rsidR="00C67ECE">
        <w:t xml:space="preserve">User’s Manual: </w:t>
      </w:r>
      <w:r w:rsidR="00C67ECE" w:rsidRPr="00C67ECE">
        <w:t>RTOS-CPU module (F3RP61-</w:t>
      </w:r>
      <w:r w:rsidR="00C67ECE" w:rsidRPr="00C67ECE">
        <w:rPr>
          <w:rFonts w:ascii="Arial" w:hAnsi="Arial" w:cs="Arial"/>
        </w:rPr>
        <w:t>□□</w:t>
      </w:r>
      <w:r w:rsidR="00C67ECE" w:rsidRPr="00C67ECE">
        <w:rPr>
          <w:rFonts w:ascii="Calibri" w:hAnsi="Calibri" w:cs="Calibri"/>
        </w:rPr>
        <w:t>)</w:t>
      </w:r>
      <w:r w:rsidR="00C67ECE">
        <w:rPr>
          <w:rFonts w:ascii="Calibri" w:hAnsi="Calibri" w:cs="Calibri"/>
        </w:rPr>
        <w:t xml:space="preserve"> </w:t>
      </w:r>
      <w:r w:rsidR="00C67ECE" w:rsidRPr="00C67ECE">
        <w:rPr>
          <w:rFonts w:ascii="Calibri" w:hAnsi="Calibri" w:cs="Calibri"/>
        </w:rPr>
        <w:t>Linux BSP Start-up Manual</w:t>
      </w:r>
      <w:r w:rsidR="00C67ECE" w:rsidRPr="00CF1C92">
        <w:t>"</w:t>
      </w:r>
      <w:bookmarkEnd w:id="9"/>
      <w:bookmarkEnd w:id="10"/>
    </w:p>
    <w:bookmarkStart w:id="11" w:name="_Ref375611711"/>
    <w:p w:rsidR="00775A66" w:rsidRDefault="00D64543" w:rsidP="00273638">
      <w:pPr>
        <w:pStyle w:val="Reference"/>
      </w:pPr>
      <w:r>
        <w:fldChar w:fldCharType="begin"/>
      </w:r>
      <w:r w:rsidR="00775A66">
        <w:instrText xml:space="preserve"> HYPERLINK "http://www-linac.kek.jp/cont/epics/f3rp61/DevSup_F3RP61-1.2.0.pdf" </w:instrText>
      </w:r>
      <w:r>
        <w:fldChar w:fldCharType="separate"/>
      </w:r>
      <w:r w:rsidR="00775A66" w:rsidRPr="00775A66">
        <w:rPr>
          <w:rStyle w:val="Hyperlink"/>
        </w:rPr>
        <w:t>http://www-linac.kek.jp/cont/epics/f3rp61/DevSup_F3RP61-1.2.0.pdf</w:t>
      </w:r>
      <w:r>
        <w:fldChar w:fldCharType="end"/>
      </w:r>
      <w:r w:rsidR="00775A66">
        <w:t xml:space="preserve"> F3RP61 Device Support Manual</w:t>
      </w:r>
      <w:bookmarkEnd w:id="11"/>
    </w:p>
    <w:p w:rsidR="00C92027" w:rsidRDefault="00C92027" w:rsidP="00273638">
      <w:pPr>
        <w:pStyle w:val="BodyText"/>
      </w:pPr>
    </w:p>
    <w:p w:rsidR="00F70C28" w:rsidRPr="00600E96" w:rsidRDefault="00F70C28" w:rsidP="00273638">
      <w:pPr>
        <w:pStyle w:val="BodyText"/>
        <w:sectPr w:rsidR="00F70C28" w:rsidRPr="00600E96" w:rsidSect="00BA2703">
          <w:headerReference w:type="even" r:id="rId11"/>
          <w:headerReference w:type="default" r:id="rId12"/>
          <w:footerReference w:type="even" r:id="rId13"/>
          <w:footerReference w:type="default" r:id="rId14"/>
          <w:headerReference w:type="first" r:id="rId15"/>
          <w:footerReference w:type="first" r:id="rId16"/>
          <w:pgSz w:w="11909" w:h="16834" w:code="9"/>
          <w:pgMar w:top="1276" w:right="1701" w:bottom="1134" w:left="1701" w:header="850" w:footer="567" w:gutter="0"/>
          <w:pgNumType w:start="1"/>
          <w:cols w:space="720"/>
          <w:noEndnote/>
          <w:titlePg/>
          <w:docGrid w:linePitch="272"/>
        </w:sectPr>
      </w:pPr>
    </w:p>
    <w:p w:rsidR="00273638" w:rsidRDefault="00273638" w:rsidP="00273638">
      <w:pPr>
        <w:pStyle w:val="Heading1"/>
        <w:widowControl/>
        <w:pBdr>
          <w:bottom w:val="none" w:sz="0" w:space="0" w:color="auto"/>
        </w:pBdr>
        <w:tabs>
          <w:tab w:val="num" w:pos="432"/>
        </w:tabs>
        <w:autoSpaceDE/>
        <w:autoSpaceDN/>
        <w:adjustRightInd/>
        <w:spacing w:before="120"/>
        <w:ind w:left="432" w:right="720" w:hanging="432"/>
        <w:jc w:val="center"/>
      </w:pPr>
      <w:bookmarkStart w:id="12" w:name="_Ref335131455"/>
      <w:bookmarkStart w:id="13" w:name="_Toc337831354"/>
      <w:bookmarkStart w:id="14" w:name="_Toc375344607"/>
      <w:r w:rsidRPr="00D144BE">
        <w:lastRenderedPageBreak/>
        <w:t>Introduction</w:t>
      </w:r>
      <w:bookmarkEnd w:id="12"/>
      <w:bookmarkEnd w:id="13"/>
      <w:bookmarkEnd w:id="14"/>
    </w:p>
    <w:p w:rsidR="002F1B88" w:rsidRDefault="009D0773" w:rsidP="00EC0D13">
      <w:pPr>
        <w:pStyle w:val="BodyText"/>
      </w:pPr>
      <w:r>
        <w:t xml:space="preserve">All test scripts are written in Python. </w:t>
      </w:r>
      <w:r w:rsidRPr="009D0773">
        <w:t>Python library used for ChannelAccess communication is CaChannel. Test framework used for testing is pyUnit.</w:t>
      </w:r>
    </w:p>
    <w:p w:rsidR="009D0773" w:rsidRDefault="009D0773" w:rsidP="00EC0D13">
      <w:pPr>
        <w:pStyle w:val="BodyText"/>
      </w:pPr>
      <w:r>
        <w:t>Also provided are EPICS database files that are needed to run IOC and WideField project with ladder program that is to be run on sequence CPU during the test.</w:t>
      </w:r>
    </w:p>
    <w:p w:rsidR="00273638" w:rsidRDefault="006C6AFC" w:rsidP="00EC0D13">
      <w:pPr>
        <w:pStyle w:val="BodyText"/>
      </w:pPr>
      <w:r>
        <w:t>A draft d</w:t>
      </w:r>
      <w:r w:rsidR="00EC0D13">
        <w:t>irectory tree of F3RP61 Device Support test is provided below</w:t>
      </w:r>
      <w:r>
        <w:t xml:space="preserve"> with description of each file or directory</w:t>
      </w:r>
      <w:r w:rsidR="00EC0D13">
        <w:t>:</w:t>
      </w:r>
    </w:p>
    <w:p w:rsidR="00AC7D8C" w:rsidRDefault="00AC7D8C" w:rsidP="00AC7D8C">
      <w:pPr>
        <w:pStyle w:val="SourceCode"/>
      </w:pPr>
      <w:r>
        <w:t>.</w:t>
      </w:r>
    </w:p>
    <w:p w:rsidR="00AC7D8C" w:rsidRDefault="00AC7D8C" w:rsidP="00AC7D8C">
      <w:pPr>
        <w:pStyle w:val="SourceCode"/>
        <w:rPr>
          <w:rFonts w:cs="Consolas"/>
        </w:rPr>
      </w:pPr>
      <w:r>
        <w:rPr>
          <w:rFonts w:ascii="Courier New" w:hAnsi="Courier New" w:cs="Courier New"/>
        </w:rPr>
        <w:t>├──</w:t>
      </w:r>
      <w:r>
        <w:rPr>
          <w:rFonts w:cs="Consolas"/>
        </w:rPr>
        <w:t xml:space="preserve"> automatedTest.py</w:t>
      </w:r>
      <w:r w:rsidR="005956E8">
        <w:rPr>
          <w:rFonts w:cs="Consolas"/>
        </w:rPr>
        <w:tab/>
      </w:r>
      <w:r w:rsidR="005956E8">
        <w:rPr>
          <w:rFonts w:cs="Consolas"/>
        </w:rPr>
        <w:tab/>
      </w:r>
      <w:r w:rsidR="005956E8">
        <w:rPr>
          <w:rFonts w:cs="Consolas"/>
        </w:rPr>
        <w:tab/>
        <w:t># defines the runner used to run automated test</w:t>
      </w:r>
    </w:p>
    <w:p w:rsidR="00210537" w:rsidRDefault="00210537" w:rsidP="00210537">
      <w:pPr>
        <w:pStyle w:val="SourceCode"/>
      </w:pPr>
      <w:r>
        <w:rPr>
          <w:rFonts w:ascii="Courier New" w:hAnsi="Courier New" w:cs="Courier New"/>
        </w:rPr>
        <w:t>├──</w:t>
      </w:r>
      <w:r>
        <w:rPr>
          <w:rFonts w:cs="Consolas"/>
        </w:rPr>
        <w:t xml:space="preserve"> RunAutomatedTest.py</w:t>
      </w:r>
      <w:r w:rsidR="005956E8">
        <w:rPr>
          <w:rFonts w:cs="Consolas"/>
        </w:rPr>
        <w:tab/>
      </w:r>
      <w:r w:rsidR="005956E8">
        <w:rPr>
          <w:rFonts w:cs="Consolas"/>
        </w:rPr>
        <w:tab/>
        <w:t># used to execute automated test</w:t>
      </w:r>
    </w:p>
    <w:p w:rsidR="00210537" w:rsidRDefault="00210537" w:rsidP="00210537">
      <w:pPr>
        <w:pStyle w:val="SourceCode"/>
        <w:rPr>
          <w:rFonts w:cs="Consolas"/>
        </w:rPr>
      </w:pPr>
      <w:r>
        <w:rPr>
          <w:rFonts w:ascii="Courier New" w:hAnsi="Courier New" w:cs="Courier New"/>
        </w:rPr>
        <w:t>├──</w:t>
      </w:r>
      <w:r>
        <w:rPr>
          <w:rFonts w:cs="Consolas"/>
        </w:rPr>
        <w:t xml:space="preserve"> runIOC.py</w:t>
      </w:r>
      <w:r w:rsidR="005956E8">
        <w:rPr>
          <w:rFonts w:cs="Consolas"/>
        </w:rPr>
        <w:tab/>
      </w:r>
      <w:r w:rsidR="005956E8">
        <w:rPr>
          <w:rFonts w:cs="Consolas"/>
        </w:rPr>
        <w:tab/>
      </w:r>
      <w:r w:rsidR="005956E8">
        <w:rPr>
          <w:rFonts w:cs="Consolas"/>
        </w:rPr>
        <w:tab/>
      </w:r>
      <w:r w:rsidR="005956E8">
        <w:rPr>
          <w:rFonts w:cs="Consolas"/>
        </w:rPr>
        <w:tab/>
        <w:t># app build, ssh and IOC start functions</w:t>
      </w:r>
    </w:p>
    <w:p w:rsidR="00D815CB" w:rsidRDefault="00D815CB" w:rsidP="00D815CB">
      <w:pPr>
        <w:pStyle w:val="SourceCode"/>
      </w:pPr>
      <w:r>
        <w:rPr>
          <w:rFonts w:ascii="Courier New" w:hAnsi="Courier New" w:cs="Courier New"/>
        </w:rPr>
        <w:t>├──</w:t>
      </w:r>
      <w:r>
        <w:rPr>
          <w:rFonts w:cs="Consolas"/>
        </w:rPr>
        <w:t xml:space="preserve"> manualT</w:t>
      </w:r>
      <w:r>
        <w:t>est.py</w:t>
      </w:r>
      <w:r w:rsidR="005956E8">
        <w:tab/>
      </w:r>
      <w:r w:rsidR="005956E8">
        <w:tab/>
      </w:r>
      <w:r w:rsidR="005956E8">
        <w:tab/>
        <w:t># Test Cases for manual test</w:t>
      </w:r>
    </w:p>
    <w:p w:rsidR="00210537" w:rsidRDefault="00210537" w:rsidP="00210537">
      <w:pPr>
        <w:pStyle w:val="SourceCode"/>
        <w:rPr>
          <w:rFonts w:cs="Consolas"/>
        </w:rPr>
      </w:pPr>
      <w:r>
        <w:rPr>
          <w:rFonts w:ascii="Courier New" w:hAnsi="Courier New" w:cs="Courier New"/>
        </w:rPr>
        <w:t>├──</w:t>
      </w:r>
      <w:r>
        <w:rPr>
          <w:rFonts w:cs="Consolas"/>
        </w:rPr>
        <w:t xml:space="preserve"> RunManualTest.py</w:t>
      </w:r>
      <w:r w:rsidR="005956E8">
        <w:rPr>
          <w:rFonts w:cs="Consolas"/>
        </w:rPr>
        <w:tab/>
      </w:r>
      <w:r w:rsidR="005956E8">
        <w:rPr>
          <w:rFonts w:cs="Consolas"/>
        </w:rPr>
        <w:tab/>
      </w:r>
      <w:r w:rsidR="005956E8">
        <w:rPr>
          <w:rFonts w:cs="Consolas"/>
        </w:rPr>
        <w:tab/>
        <w:t># used to execute manual test</w:t>
      </w:r>
    </w:p>
    <w:p w:rsidR="00210537" w:rsidRDefault="00210537" w:rsidP="00210537">
      <w:pPr>
        <w:pStyle w:val="SourceCode"/>
      </w:pPr>
      <w:r>
        <w:rPr>
          <w:rFonts w:ascii="Courier New" w:hAnsi="Courier New" w:cs="Courier New"/>
        </w:rPr>
        <w:t>├──</w:t>
      </w:r>
      <w:r>
        <w:rPr>
          <w:rFonts w:cs="Consolas"/>
        </w:rPr>
        <w:t xml:space="preserve"> testIO.py</w:t>
      </w:r>
      <w:r w:rsidR="005956E8">
        <w:rPr>
          <w:rFonts w:cs="Consolas"/>
        </w:rPr>
        <w:tab/>
      </w:r>
      <w:r w:rsidR="005956E8">
        <w:rPr>
          <w:rFonts w:cs="Consolas"/>
        </w:rPr>
        <w:tab/>
      </w:r>
      <w:r w:rsidR="005956E8">
        <w:rPr>
          <w:rFonts w:cs="Consolas"/>
        </w:rPr>
        <w:tab/>
      </w:r>
      <w:r w:rsidR="005956E8">
        <w:rPr>
          <w:rFonts w:cs="Consolas"/>
        </w:rPr>
        <w:tab/>
        <w:t># Test Cases for IO driver (F3RP61)</w:t>
      </w:r>
    </w:p>
    <w:p w:rsidR="00210537" w:rsidRDefault="00210537" w:rsidP="00210537">
      <w:pPr>
        <w:pStyle w:val="SourceCode"/>
      </w:pPr>
      <w:r>
        <w:rPr>
          <w:rFonts w:ascii="Courier New" w:hAnsi="Courier New" w:cs="Courier New"/>
        </w:rPr>
        <w:t>├──</w:t>
      </w:r>
      <w:r>
        <w:rPr>
          <w:rFonts w:cs="Consolas"/>
        </w:rPr>
        <w:t xml:space="preserve"> testSeq.py</w:t>
      </w:r>
      <w:r w:rsidR="005956E8">
        <w:rPr>
          <w:rFonts w:cs="Consolas"/>
        </w:rPr>
        <w:tab/>
      </w:r>
      <w:r w:rsidR="005956E8">
        <w:rPr>
          <w:rFonts w:cs="Consolas"/>
        </w:rPr>
        <w:tab/>
      </w:r>
      <w:r w:rsidR="005956E8">
        <w:rPr>
          <w:rFonts w:cs="Consolas"/>
        </w:rPr>
        <w:tab/>
      </w:r>
      <w:r w:rsidR="005956E8">
        <w:rPr>
          <w:rFonts w:cs="Consolas"/>
        </w:rPr>
        <w:tab/>
        <w:t># Test Cases for seq driver (F3RP61Seq)</w:t>
      </w:r>
    </w:p>
    <w:p w:rsidR="00210537" w:rsidRDefault="00210537" w:rsidP="00210537">
      <w:pPr>
        <w:pStyle w:val="SourceCode"/>
      </w:pPr>
      <w:r>
        <w:rPr>
          <w:rFonts w:ascii="Courier New" w:hAnsi="Courier New" w:cs="Courier New"/>
        </w:rPr>
        <w:t>├──</w:t>
      </w:r>
      <w:r>
        <w:rPr>
          <w:rFonts w:cs="Consolas"/>
        </w:rPr>
        <w:t xml:space="preserve"> testSysCtl.py</w:t>
      </w:r>
      <w:r w:rsidR="005956E8">
        <w:rPr>
          <w:rFonts w:cs="Consolas"/>
        </w:rPr>
        <w:tab/>
      </w:r>
      <w:r w:rsidR="005956E8">
        <w:rPr>
          <w:rFonts w:cs="Consolas"/>
        </w:rPr>
        <w:tab/>
      </w:r>
      <w:r w:rsidR="005956E8">
        <w:rPr>
          <w:rFonts w:cs="Consolas"/>
        </w:rPr>
        <w:tab/>
        <w:t># Test Cases for SysCtl driver (F3RP61SysCtl)</w:t>
      </w:r>
    </w:p>
    <w:p w:rsidR="00210537" w:rsidRPr="004A4B44" w:rsidRDefault="00210537" w:rsidP="00210537">
      <w:pPr>
        <w:pStyle w:val="SourceCode"/>
      </w:pPr>
      <w:r>
        <w:rPr>
          <w:rFonts w:ascii="Courier New" w:hAnsi="Courier New" w:cs="Courier New"/>
        </w:rPr>
        <w:t>├──</w:t>
      </w:r>
      <w:r>
        <w:rPr>
          <w:rFonts w:cs="Consolas"/>
        </w:rPr>
        <w:t xml:space="preserve"> wrapper.py</w:t>
      </w:r>
      <w:r w:rsidR="005956E8">
        <w:rPr>
          <w:rFonts w:cs="Consolas"/>
        </w:rPr>
        <w:tab/>
      </w:r>
      <w:r w:rsidR="005956E8">
        <w:rPr>
          <w:rFonts w:cs="Consolas"/>
        </w:rPr>
        <w:tab/>
      </w:r>
      <w:r w:rsidR="005956E8">
        <w:rPr>
          <w:rFonts w:cs="Consolas"/>
        </w:rPr>
        <w:tab/>
      </w:r>
      <w:r w:rsidR="005956E8">
        <w:rPr>
          <w:rFonts w:cs="Consolas"/>
        </w:rPr>
        <w:tab/>
        <w:t># wrapper functions for caget caput</w:t>
      </w:r>
    </w:p>
    <w:p w:rsidR="00AC7D8C" w:rsidRDefault="00AC7D8C" w:rsidP="00AC7D8C">
      <w:pPr>
        <w:pStyle w:val="SourceCode"/>
      </w:pPr>
      <w:r>
        <w:rPr>
          <w:rFonts w:ascii="Courier New" w:hAnsi="Courier New" w:cs="Courier New"/>
        </w:rPr>
        <w:t>├──</w:t>
      </w:r>
      <w:r>
        <w:rPr>
          <w:rFonts w:cs="Consolas"/>
        </w:rPr>
        <w:t xml:space="preserve"> iocTest</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IOC source files</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configure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iocBoot</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Makefile</w:t>
      </w:r>
    </w:p>
    <w:p w:rsidR="00AC7D8C" w:rsidRDefault="00AC7D8C" w:rsidP="00AC7D8C">
      <w:pPr>
        <w:pStyle w:val="SourceCode"/>
        <w:rPr>
          <w:rFonts w:cs="Consolas"/>
        </w:rPr>
      </w:pPr>
      <w:r>
        <w:rPr>
          <w:rFonts w:ascii="Courier New" w:hAnsi="Courier New" w:cs="Courier New"/>
        </w:rPr>
        <w:t>│</w:t>
      </w:r>
      <w:r>
        <w:rPr>
          <w:rFonts w:cs="Consolas"/>
        </w:rPr>
        <w:t xml:space="preserve">   </w:t>
      </w:r>
      <w:r>
        <w:rPr>
          <w:rFonts w:ascii="Courier New" w:hAnsi="Courier New" w:cs="Courier New"/>
        </w:rPr>
        <w:t>└──</w:t>
      </w:r>
      <w:r>
        <w:rPr>
          <w:rFonts w:cs="Consolas"/>
        </w:rPr>
        <w:t xml:space="preserve"> TestApp</w:t>
      </w:r>
    </w:p>
    <w:p w:rsidR="00AC7D8C" w:rsidRDefault="00AC7D8C" w:rsidP="00AC7D8C">
      <w:pPr>
        <w:pStyle w:val="SourceCode"/>
      </w:pPr>
      <w:r>
        <w:rPr>
          <w:rFonts w:ascii="Courier New" w:hAnsi="Courier New" w:cs="Courier New"/>
        </w:rPr>
        <w:t>├──</w:t>
      </w:r>
      <w:r>
        <w:rPr>
          <w:rFonts w:cs="Consolas"/>
        </w:rPr>
        <w:t xml:space="preserve"> modules</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Additional software</w:t>
      </w:r>
    </w:p>
    <w:p w:rsidR="00AC7D8C" w:rsidRDefault="00AC7D8C" w:rsidP="00AC7D8C">
      <w:pPr>
        <w:pStyle w:val="SourceCode"/>
      </w:pPr>
      <w:r>
        <w:rPr>
          <w:rFonts w:ascii="Courier New" w:hAnsi="Courier New" w:cs="Courier New"/>
        </w:rPr>
        <w:t>│</w:t>
      </w:r>
      <w:r>
        <w:rPr>
          <w:rFonts w:cs="Consolas"/>
        </w:rPr>
        <w:t xml:space="preserve">   </w:t>
      </w:r>
      <w:r>
        <w:rPr>
          <w:rFonts w:ascii="Courier New" w:hAnsi="Courier New" w:cs="Courier New"/>
        </w:rPr>
        <w:t>├──</w:t>
      </w:r>
      <w:r>
        <w:rPr>
          <w:rFonts w:cs="Consolas"/>
        </w:rPr>
        <w:t xml:space="preserve"> HTMLTestRunner.py</w:t>
      </w:r>
      <w:r w:rsidR="005956E8">
        <w:rPr>
          <w:rFonts w:cs="Consolas"/>
        </w:rPr>
        <w:tab/>
      </w:r>
      <w:r w:rsidR="005956E8">
        <w:rPr>
          <w:rFonts w:cs="Consolas"/>
        </w:rPr>
        <w:tab/>
        <w:t># Used to generate HTML test report</w:t>
      </w:r>
    </w:p>
    <w:p w:rsidR="00AC7D8C" w:rsidRDefault="00AC7D8C" w:rsidP="00AC7D8C">
      <w:pPr>
        <w:pStyle w:val="SourceCode"/>
      </w:pPr>
      <w:r>
        <w:rPr>
          <w:rFonts w:ascii="Courier New" w:hAnsi="Courier New" w:cs="Courier New"/>
        </w:rPr>
        <w:t>├──</w:t>
      </w:r>
      <w:r>
        <w:rPr>
          <w:rFonts w:cs="Consolas"/>
        </w:rPr>
        <w:t xml:space="preserve"> LICENSE</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License file</w:t>
      </w:r>
    </w:p>
    <w:p w:rsidR="00AC7D8C" w:rsidRDefault="00AC7D8C" w:rsidP="00AC7D8C">
      <w:pPr>
        <w:pStyle w:val="SourceCode"/>
        <w:rPr>
          <w:rFonts w:cs="Consolas"/>
        </w:rPr>
      </w:pPr>
      <w:r>
        <w:rPr>
          <w:rFonts w:ascii="Courier New" w:hAnsi="Courier New" w:cs="Courier New"/>
        </w:rPr>
        <w:t>├──</w:t>
      </w:r>
      <w:r>
        <w:rPr>
          <w:rFonts w:cs="Consolas"/>
        </w:rPr>
        <w:t xml:space="preserve"> OPI</w:t>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r>
      <w:r w:rsidR="005956E8">
        <w:rPr>
          <w:rFonts w:cs="Consolas"/>
        </w:rPr>
        <w:tab/>
        <w:t># Provided OPI screens</w:t>
      </w:r>
    </w:p>
    <w:p w:rsidR="0099155D" w:rsidRPr="0099155D" w:rsidRDefault="0099155D" w:rsidP="0099155D">
      <w:pPr>
        <w:pStyle w:val="SourceCode"/>
        <w:rPr>
          <w:rFonts w:cs="Courier New"/>
        </w:rPr>
      </w:pPr>
      <w:r w:rsidRPr="0099155D">
        <w:rPr>
          <w:rFonts w:ascii="Courier New" w:hAnsi="Courier New" w:cs="Courier New"/>
        </w:rPr>
        <w:t>│</w:t>
      </w:r>
      <w:r w:rsidRPr="0099155D">
        <w:rPr>
          <w:rFonts w:cs="Courier New"/>
        </w:rPr>
        <w:t xml:space="preserve">   </w:t>
      </w:r>
      <w:r w:rsidRPr="0099155D">
        <w:rPr>
          <w:rFonts w:ascii="Courier New" w:hAnsi="Courier New" w:cs="Courier New"/>
        </w:rPr>
        <w:t>├──</w:t>
      </w:r>
      <w:r w:rsidRPr="0099155D">
        <w:rPr>
          <w:rFonts w:cs="Courier New"/>
        </w:rPr>
        <w:t xml:space="preserve"> TEST-f3rp61.opi</w:t>
      </w:r>
      <w:r>
        <w:rPr>
          <w:rFonts w:cs="Courier New"/>
        </w:rPr>
        <w:tab/>
      </w:r>
      <w:r>
        <w:rPr>
          <w:rFonts w:cs="Courier New"/>
        </w:rPr>
        <w:tab/>
        <w:t># OPI screen with all used PVs</w:t>
      </w:r>
    </w:p>
    <w:p w:rsidR="00AC7D8C" w:rsidRDefault="00AC7D8C" w:rsidP="00AC7D8C">
      <w:pPr>
        <w:pStyle w:val="SourceCode"/>
      </w:pPr>
      <w:r>
        <w:rPr>
          <w:rFonts w:ascii="Courier New" w:hAnsi="Courier New" w:cs="Courier New"/>
        </w:rPr>
        <w:t>├──</w:t>
      </w:r>
      <w:r>
        <w:rPr>
          <w:rFonts w:cs="Consolas"/>
        </w:rPr>
        <w:t xml:space="preserve"> README</w:t>
      </w:r>
    </w:p>
    <w:p w:rsidR="00AC7D8C" w:rsidRDefault="00AC7D8C" w:rsidP="00210537">
      <w:pPr>
        <w:pStyle w:val="SourceCode"/>
      </w:pPr>
      <w:r>
        <w:rPr>
          <w:rFonts w:ascii="Courier New" w:hAnsi="Courier New" w:cs="Courier New"/>
        </w:rPr>
        <w:t>├──</w:t>
      </w:r>
      <w:r>
        <w:rPr>
          <w:rFonts w:cs="Consolas"/>
        </w:rPr>
        <w:t xml:space="preserve"> reports</w:t>
      </w:r>
    </w:p>
    <w:p w:rsidR="00EC0D13" w:rsidRDefault="00AC7D8C" w:rsidP="00210537">
      <w:pPr>
        <w:pStyle w:val="SourceCode"/>
        <w:rPr>
          <w:rFonts w:cs="Consolas"/>
        </w:rPr>
      </w:pPr>
      <w:r>
        <w:rPr>
          <w:rFonts w:ascii="Courier New" w:hAnsi="Courier New" w:cs="Courier New"/>
        </w:rPr>
        <w:t>├──</w:t>
      </w:r>
      <w:r>
        <w:rPr>
          <w:rFonts w:cs="Consolas"/>
        </w:rPr>
        <w:t xml:space="preserve"> seqTest</w:t>
      </w:r>
      <w:r w:rsidR="002B1097">
        <w:rPr>
          <w:rFonts w:cs="Consolas"/>
        </w:rPr>
        <w:tab/>
      </w:r>
      <w:r w:rsidR="002B1097">
        <w:rPr>
          <w:rFonts w:cs="Consolas"/>
        </w:rPr>
        <w:tab/>
      </w:r>
      <w:r w:rsidR="002B1097">
        <w:rPr>
          <w:rFonts w:cs="Consolas"/>
        </w:rPr>
        <w:tab/>
      </w:r>
      <w:r w:rsidR="002B1097">
        <w:rPr>
          <w:rFonts w:cs="Consolas"/>
        </w:rPr>
        <w:tab/>
      </w:r>
      <w:r w:rsidR="002B1097">
        <w:rPr>
          <w:rFonts w:cs="Consolas"/>
        </w:rPr>
        <w:tab/>
        <w:t xml:space="preserve"># Sequence CPU </w:t>
      </w:r>
      <w:r w:rsidR="003330FD">
        <w:rPr>
          <w:rFonts w:cs="Consolas"/>
        </w:rPr>
        <w:t>program/</w:t>
      </w:r>
      <w:r w:rsidR="002B1097">
        <w:rPr>
          <w:rFonts w:cs="Consolas"/>
        </w:rPr>
        <w:t>project</w:t>
      </w:r>
      <w:r w:rsidR="0084596B">
        <w:rPr>
          <w:rFonts w:cs="Consolas"/>
        </w:rPr>
        <w:t xml:space="preserve"> for WideField</w:t>
      </w:r>
    </w:p>
    <w:p w:rsidR="00C46193" w:rsidRPr="004A4B44" w:rsidRDefault="00C46193" w:rsidP="00210537">
      <w:pPr>
        <w:pStyle w:val="SourceCode"/>
      </w:pPr>
      <w:r>
        <w:rPr>
          <w:rFonts w:ascii="Courier New" w:hAnsi="Courier New" w:cs="Courier New"/>
        </w:rPr>
        <w:t>│</w:t>
      </w:r>
      <w:r>
        <w:rPr>
          <w:rFonts w:cs="Consolas"/>
        </w:rPr>
        <w:t xml:space="preserve">   </w:t>
      </w:r>
      <w:r>
        <w:rPr>
          <w:rFonts w:ascii="Courier New" w:hAnsi="Courier New" w:cs="Courier New"/>
        </w:rPr>
        <w:t>├──</w:t>
      </w:r>
    </w:p>
    <w:p w:rsidR="00EC0D13" w:rsidRPr="00EC0D13" w:rsidRDefault="00EC0D13" w:rsidP="00EC0D13">
      <w:pPr>
        <w:pStyle w:val="BodyText"/>
        <w:rPr>
          <w:rStyle w:val="2check"/>
        </w:rPr>
      </w:pPr>
    </w:p>
    <w:p w:rsidR="00F12022" w:rsidRDefault="00F12022" w:rsidP="00F12022">
      <w:pPr>
        <w:pStyle w:val="BodyText"/>
      </w:pPr>
      <w:r>
        <w:t>All Test Cases are provided with description in the form of 'print' statements at the</w:t>
      </w:r>
    </w:p>
    <w:p w:rsidR="00F12022" w:rsidRDefault="006777E9" w:rsidP="00F12022">
      <w:pPr>
        <w:pStyle w:val="BodyText"/>
      </w:pPr>
      <w:r>
        <w:t xml:space="preserve"> begin</w:t>
      </w:r>
      <w:r w:rsidR="00F12022">
        <w:t xml:space="preserve">ning of every Test Case. First line of the description is always a list of </w:t>
      </w:r>
      <w:r w:rsidR="00F12022" w:rsidRPr="00F12022">
        <w:rPr>
          <w:b/>
        </w:rPr>
        <w:t>keywords</w:t>
      </w:r>
    </w:p>
    <w:p w:rsidR="00F12022" w:rsidRDefault="00F12022" w:rsidP="00F12022">
      <w:pPr>
        <w:pStyle w:val="BodyText"/>
      </w:pPr>
      <w:r>
        <w:t xml:space="preserve"> that are relevant to the Test Case, with detailed description in the following lines.</w:t>
      </w:r>
    </w:p>
    <w:p w:rsidR="00887A62" w:rsidRDefault="00887A62" w:rsidP="00F12022">
      <w:pPr>
        <w:pStyle w:val="BodyText"/>
      </w:pPr>
      <w:r>
        <w:t>Description of each Test Case is provided also in the test report.</w:t>
      </w:r>
    </w:p>
    <w:p w:rsidR="00F12022" w:rsidRDefault="00F12022" w:rsidP="00273638">
      <w:pPr>
        <w:pStyle w:val="BodyText"/>
      </w:pPr>
    </w:p>
    <w:p w:rsidR="00273638" w:rsidRDefault="00AB24D3" w:rsidP="00273638">
      <w:pPr>
        <w:pStyle w:val="Heading2"/>
        <w:keepLines/>
        <w:widowControl/>
        <w:pBdr>
          <w:bottom w:val="none" w:sz="0" w:space="0" w:color="auto"/>
        </w:pBdr>
        <w:tabs>
          <w:tab w:val="num" w:pos="737"/>
        </w:tabs>
        <w:autoSpaceDE/>
        <w:autoSpaceDN/>
        <w:adjustRightInd/>
        <w:spacing w:before="360"/>
        <w:ind w:left="737" w:hanging="737"/>
        <w:jc w:val="both"/>
        <w:rPr>
          <w:lang w:val="en-GB"/>
        </w:rPr>
      </w:pPr>
      <w:bookmarkStart w:id="15" w:name="_Ref375099330"/>
      <w:bookmarkStart w:id="16" w:name="_Toc375344608"/>
      <w:r>
        <w:rPr>
          <w:lang w:val="en-GB"/>
        </w:rPr>
        <w:t>Requirements</w:t>
      </w:r>
      <w:bookmarkEnd w:id="15"/>
      <w:bookmarkEnd w:id="16"/>
    </w:p>
    <w:p w:rsidR="00AB24D3" w:rsidRDefault="00AB24D3" w:rsidP="00AB24D3">
      <w:pPr>
        <w:pStyle w:val="BodyText"/>
        <w:rPr>
          <w:lang w:val="en-GB"/>
        </w:rPr>
      </w:pPr>
      <w:r>
        <w:rPr>
          <w:lang w:val="en-GB"/>
        </w:rPr>
        <w:t>Requirements to run the automated and manual test for F3RP61 Device Support are the following:</w:t>
      </w:r>
    </w:p>
    <w:p w:rsidR="00D34476" w:rsidRDefault="00AB24D3" w:rsidP="00AB24D3">
      <w:pPr>
        <w:pStyle w:val="BodyText"/>
        <w:numPr>
          <w:ilvl w:val="0"/>
          <w:numId w:val="32"/>
        </w:numPr>
        <w:rPr>
          <w:lang w:val="en-GB"/>
        </w:rPr>
      </w:pPr>
      <w:r>
        <w:rPr>
          <w:lang w:val="en-GB"/>
        </w:rPr>
        <w:t xml:space="preserve">Linux Host machine: CentOS 6.4 32-bit with </w:t>
      </w:r>
      <w:r w:rsidR="00D34476">
        <w:rPr>
          <w:lang w:val="en-GB"/>
        </w:rPr>
        <w:t>the following installed:</w:t>
      </w:r>
    </w:p>
    <w:p w:rsidR="00AB24D3" w:rsidRDefault="00D34476" w:rsidP="00D34476">
      <w:pPr>
        <w:pStyle w:val="BodyText"/>
        <w:numPr>
          <w:ilvl w:val="1"/>
          <w:numId w:val="32"/>
        </w:numPr>
        <w:rPr>
          <w:lang w:val="en-GB"/>
        </w:rPr>
      </w:pPr>
      <w:r>
        <w:rPr>
          <w:lang w:val="en-GB"/>
        </w:rPr>
        <w:t>f3rp61 Device Support</w:t>
      </w:r>
      <w:r w:rsidR="0070204F">
        <w:rPr>
          <w:lang w:val="en-GB"/>
        </w:rPr>
        <w:t xml:space="preserve">, </w:t>
      </w:r>
      <w:r>
        <w:rPr>
          <w:lang w:val="en-GB"/>
        </w:rPr>
        <w:t>version that is to be tested</w:t>
      </w:r>
      <w:r w:rsidR="0070204F">
        <w:rPr>
          <w:lang w:val="en-GB"/>
        </w:rPr>
        <w:t xml:space="preserve"> (see </w:t>
      </w:r>
      <w:r w:rsidR="00D64543">
        <w:rPr>
          <w:lang w:val="en-GB"/>
        </w:rPr>
        <w:fldChar w:fldCharType="begin"/>
      </w:r>
      <w:r w:rsidR="0070204F">
        <w:rPr>
          <w:lang w:val="en-GB"/>
        </w:rPr>
        <w:instrText xml:space="preserve"> REF _Ref375097723 \r \h </w:instrText>
      </w:r>
      <w:r w:rsidR="00D64543">
        <w:rPr>
          <w:lang w:val="en-GB"/>
        </w:rPr>
      </w:r>
      <w:r w:rsidR="00D64543">
        <w:rPr>
          <w:lang w:val="en-GB"/>
        </w:rPr>
        <w:fldChar w:fldCharType="separate"/>
      </w:r>
      <w:r w:rsidR="0048008C">
        <w:rPr>
          <w:lang w:val="en-GB"/>
        </w:rPr>
        <w:t>[3]</w:t>
      </w:r>
      <w:r w:rsidR="00D64543">
        <w:rPr>
          <w:lang w:val="en-GB"/>
        </w:rPr>
        <w:fldChar w:fldCharType="end"/>
      </w:r>
      <w:r w:rsidR="0070204F">
        <w:rPr>
          <w:lang w:val="en-GB"/>
        </w:rPr>
        <w:t xml:space="preserve"> on how to install device support)</w:t>
      </w:r>
    </w:p>
    <w:p w:rsidR="00F70C28" w:rsidRDefault="00D34476" w:rsidP="0070204F">
      <w:pPr>
        <w:pStyle w:val="BodyText"/>
        <w:numPr>
          <w:ilvl w:val="1"/>
          <w:numId w:val="32"/>
        </w:numPr>
        <w:rPr>
          <w:lang w:val="en-GB"/>
        </w:rPr>
      </w:pPr>
      <w:r>
        <w:rPr>
          <w:lang w:val="en-GB"/>
        </w:rPr>
        <w:lastRenderedPageBreak/>
        <w:t xml:space="preserve">Python </w:t>
      </w:r>
      <w:r w:rsidR="00FF7588">
        <w:rPr>
          <w:lang w:val="en-GB"/>
        </w:rPr>
        <w:t>(preferably 2.7) with pyUnit,</w:t>
      </w:r>
      <w:r>
        <w:rPr>
          <w:lang w:val="en-GB"/>
        </w:rPr>
        <w:t xml:space="preserve"> CaChanne</w:t>
      </w:r>
      <w:r w:rsidR="0070204F">
        <w:rPr>
          <w:lang w:val="en-GB"/>
        </w:rPr>
        <w:t>l</w:t>
      </w:r>
      <w:r w:rsidR="00FF7588">
        <w:rPr>
          <w:lang w:val="en-GB"/>
        </w:rPr>
        <w:t xml:space="preserve"> and pexpect modules</w:t>
      </w:r>
    </w:p>
    <w:p w:rsidR="00354E3E" w:rsidRPr="00354E3E" w:rsidRDefault="00354E3E" w:rsidP="00354E3E">
      <w:pPr>
        <w:pStyle w:val="BodyText"/>
        <w:numPr>
          <w:ilvl w:val="1"/>
          <w:numId w:val="32"/>
        </w:numPr>
        <w:rPr>
          <w:lang w:val="en-GB"/>
        </w:rPr>
      </w:pPr>
      <w:r w:rsidRPr="00354E3E">
        <w:rPr>
          <w:b/>
          <w:lang w:val="en-GB"/>
        </w:rPr>
        <w:t>Optional</w:t>
      </w:r>
      <w:r>
        <w:rPr>
          <w:lang w:val="en-GB"/>
        </w:rPr>
        <w:t xml:space="preserve">: Control System Studio (CSS) </w:t>
      </w:r>
      <w:r w:rsidRPr="00354E3E">
        <w:rPr>
          <w:lang w:val="en-GB"/>
        </w:rPr>
        <w:t>for manual PV manipulation through</w:t>
      </w:r>
      <w:r>
        <w:rPr>
          <w:lang w:val="en-GB"/>
        </w:rPr>
        <w:t xml:space="preserve"> </w:t>
      </w:r>
      <w:r w:rsidRPr="00354E3E">
        <w:rPr>
          <w:lang w:val="en-GB"/>
        </w:rPr>
        <w:t>provided OPI screen</w:t>
      </w:r>
    </w:p>
    <w:p w:rsidR="007B2E71" w:rsidRPr="007B2E71" w:rsidRDefault="007B2E71" w:rsidP="007B2E71">
      <w:pPr>
        <w:pStyle w:val="BodyText"/>
        <w:numPr>
          <w:ilvl w:val="0"/>
          <w:numId w:val="32"/>
        </w:numPr>
        <w:rPr>
          <w:lang w:val="en-GB"/>
        </w:rPr>
      </w:pPr>
      <w:r>
        <w:rPr>
          <w:lang w:val="en-GB"/>
        </w:rPr>
        <w:t>Windows machine with WideField software installed</w:t>
      </w:r>
    </w:p>
    <w:p w:rsidR="00F70C28" w:rsidRDefault="00F70C28" w:rsidP="00F70C28">
      <w:pPr>
        <w:pStyle w:val="BodyText"/>
        <w:numPr>
          <w:ilvl w:val="0"/>
          <w:numId w:val="32"/>
        </w:numPr>
        <w:rPr>
          <w:lang w:val="en-GB"/>
        </w:rPr>
      </w:pPr>
      <w:r>
        <w:rPr>
          <w:lang w:val="en-GB"/>
        </w:rPr>
        <w:t>PLC with the following modules: SP71-4S, RP61-2L, YC08-0N, XD08-6F</w:t>
      </w:r>
    </w:p>
    <w:p w:rsidR="0070204F" w:rsidRDefault="0070204F" w:rsidP="00F70C28">
      <w:pPr>
        <w:pStyle w:val="BodyText"/>
        <w:numPr>
          <w:ilvl w:val="0"/>
          <w:numId w:val="32"/>
        </w:numPr>
        <w:rPr>
          <w:lang w:val="en-GB"/>
        </w:rPr>
      </w:pPr>
      <w:r>
        <w:rPr>
          <w:lang w:val="en-GB"/>
        </w:rPr>
        <w:t xml:space="preserve">f3rp61-linux running on RP61-2L (see </w:t>
      </w:r>
      <w:r w:rsidR="00D64543">
        <w:rPr>
          <w:lang w:val="en-GB"/>
        </w:rPr>
        <w:fldChar w:fldCharType="begin"/>
      </w:r>
      <w:r>
        <w:rPr>
          <w:lang w:val="en-GB"/>
        </w:rPr>
        <w:instrText xml:space="preserve"> REF _Ref375097723 \r \h </w:instrText>
      </w:r>
      <w:r w:rsidR="00D64543">
        <w:rPr>
          <w:lang w:val="en-GB"/>
        </w:rPr>
      </w:r>
      <w:r w:rsidR="00D64543">
        <w:rPr>
          <w:lang w:val="en-GB"/>
        </w:rPr>
        <w:fldChar w:fldCharType="separate"/>
      </w:r>
      <w:r w:rsidR="0048008C">
        <w:rPr>
          <w:lang w:val="en-GB"/>
        </w:rPr>
        <w:t>[3]</w:t>
      </w:r>
      <w:r w:rsidR="00D64543">
        <w:rPr>
          <w:lang w:val="en-GB"/>
        </w:rPr>
        <w:fldChar w:fldCharType="end"/>
      </w:r>
      <w:r>
        <w:rPr>
          <w:lang w:val="en-GB"/>
        </w:rPr>
        <w:t xml:space="preserve"> on how to prepare f3rp61-linux)</w:t>
      </w:r>
    </w:p>
    <w:p w:rsidR="00273638" w:rsidRPr="001917D5" w:rsidRDefault="003354F9" w:rsidP="00273638">
      <w:pPr>
        <w:pStyle w:val="Heading1"/>
        <w:widowControl/>
        <w:pBdr>
          <w:bottom w:val="none" w:sz="0" w:space="0" w:color="auto"/>
        </w:pBdr>
        <w:tabs>
          <w:tab w:val="num" w:pos="432"/>
        </w:tabs>
        <w:autoSpaceDE/>
        <w:autoSpaceDN/>
        <w:adjustRightInd/>
        <w:spacing w:before="120"/>
        <w:ind w:left="432" w:right="720" w:hanging="432"/>
        <w:jc w:val="center"/>
      </w:pPr>
      <w:bookmarkStart w:id="17" w:name="_Ref375102301"/>
      <w:bookmarkStart w:id="18" w:name="_Toc375344609"/>
      <w:r>
        <w:lastRenderedPageBreak/>
        <w:t>Hardware set</w:t>
      </w:r>
      <w:r w:rsidR="005C0C90">
        <w:t>-</w:t>
      </w:r>
      <w:r>
        <w:t>up</w:t>
      </w:r>
      <w:bookmarkEnd w:id="17"/>
      <w:bookmarkEnd w:id="18"/>
    </w:p>
    <w:p w:rsidR="005C0C90" w:rsidRDefault="005C0C90" w:rsidP="00273638">
      <w:pPr>
        <w:pStyle w:val="BodyText"/>
        <w:rPr>
          <w:lang w:eastAsia="ja-JP"/>
        </w:rPr>
      </w:pPr>
      <w:r>
        <w:rPr>
          <w:lang w:eastAsia="ja-JP"/>
        </w:rPr>
        <w:t>This section provides instructions on how to set-up hardware before running any tests.</w:t>
      </w:r>
    </w:p>
    <w:p w:rsidR="005C0C90" w:rsidRDefault="005C0C90" w:rsidP="005C0C90">
      <w:pPr>
        <w:pStyle w:val="BodyText"/>
        <w:rPr>
          <w:lang w:eastAsia="ja-JP"/>
        </w:rPr>
      </w:pPr>
      <w:r>
        <w:rPr>
          <w:lang w:eastAsia="ja-JP"/>
        </w:rPr>
        <w:t>PLC modules must be installed in the following order:</w:t>
      </w:r>
    </w:p>
    <w:p w:rsidR="005C0C90" w:rsidRDefault="005C0C90" w:rsidP="005C0C90">
      <w:pPr>
        <w:pStyle w:val="BodyText"/>
        <w:numPr>
          <w:ilvl w:val="0"/>
          <w:numId w:val="35"/>
        </w:numPr>
        <w:rPr>
          <w:lang w:eastAsia="ja-JP"/>
        </w:rPr>
      </w:pPr>
      <w:r>
        <w:rPr>
          <w:lang w:eastAsia="ja-JP"/>
        </w:rPr>
        <w:t>Power Supply: F3PU30-0S</w:t>
      </w:r>
    </w:p>
    <w:p w:rsidR="005C0C90" w:rsidRDefault="005C0C90" w:rsidP="005C0C90">
      <w:pPr>
        <w:pStyle w:val="BodyText"/>
        <w:numPr>
          <w:ilvl w:val="0"/>
          <w:numId w:val="35"/>
        </w:numPr>
        <w:rPr>
          <w:lang w:eastAsia="ja-JP"/>
        </w:rPr>
      </w:pPr>
      <w:r w:rsidRPr="005C0C90">
        <w:rPr>
          <w:b/>
          <w:lang w:eastAsia="ja-JP"/>
        </w:rPr>
        <w:t>slot1</w:t>
      </w:r>
      <w:r>
        <w:rPr>
          <w:lang w:eastAsia="ja-JP"/>
        </w:rPr>
        <w:t xml:space="preserve"> Sequence CPU: F3SP71-4S</w:t>
      </w:r>
    </w:p>
    <w:p w:rsidR="005C0C90" w:rsidRDefault="005C0C90" w:rsidP="005C0C90">
      <w:pPr>
        <w:pStyle w:val="BodyText"/>
        <w:numPr>
          <w:ilvl w:val="0"/>
          <w:numId w:val="35"/>
        </w:numPr>
        <w:rPr>
          <w:lang w:eastAsia="ja-JP"/>
        </w:rPr>
      </w:pPr>
      <w:r w:rsidRPr="005C0C90">
        <w:rPr>
          <w:b/>
          <w:lang w:eastAsia="ja-JP"/>
        </w:rPr>
        <w:t>slot2</w:t>
      </w:r>
      <w:r>
        <w:rPr>
          <w:lang w:eastAsia="ja-JP"/>
        </w:rPr>
        <w:t xml:space="preserve"> Linux CPU: F3RP61-2R</w:t>
      </w:r>
    </w:p>
    <w:p w:rsidR="005C0C90" w:rsidRDefault="005C0C90" w:rsidP="005C0C90">
      <w:pPr>
        <w:pStyle w:val="BodyText"/>
        <w:numPr>
          <w:ilvl w:val="0"/>
          <w:numId w:val="35"/>
        </w:numPr>
        <w:rPr>
          <w:lang w:eastAsia="ja-JP"/>
        </w:rPr>
      </w:pPr>
      <w:r w:rsidRPr="005C0C90">
        <w:rPr>
          <w:b/>
          <w:lang w:eastAsia="ja-JP"/>
        </w:rPr>
        <w:t>slot3</w:t>
      </w:r>
      <w:r>
        <w:rPr>
          <w:lang w:eastAsia="ja-JP"/>
        </w:rPr>
        <w:t xml:space="preserve"> Output Module: F3YC08-0N</w:t>
      </w:r>
    </w:p>
    <w:p w:rsidR="005C0C90" w:rsidRDefault="005C0C90" w:rsidP="005C0C90">
      <w:pPr>
        <w:pStyle w:val="BodyText"/>
        <w:numPr>
          <w:ilvl w:val="0"/>
          <w:numId w:val="35"/>
        </w:numPr>
        <w:rPr>
          <w:lang w:eastAsia="ja-JP"/>
        </w:rPr>
      </w:pPr>
      <w:r w:rsidRPr="005C0C90">
        <w:rPr>
          <w:b/>
          <w:lang w:eastAsia="ja-JP"/>
        </w:rPr>
        <w:t>slot4</w:t>
      </w:r>
      <w:r>
        <w:rPr>
          <w:lang w:eastAsia="ja-JP"/>
        </w:rPr>
        <w:t xml:space="preserve"> Input Module: F3XD08-6F</w:t>
      </w:r>
    </w:p>
    <w:p w:rsidR="004F5D94" w:rsidRDefault="004F5D94" w:rsidP="004F5D94">
      <w:pPr>
        <w:pStyle w:val="BodyText"/>
        <w:rPr>
          <w:lang w:eastAsia="ja-JP"/>
        </w:rPr>
      </w:pPr>
      <w:r>
        <w:rPr>
          <w:lang w:eastAsia="ja-JP"/>
        </w:rPr>
        <w:t>Loopbacks must be made between input and output modules (F3YC08-0N and F3XD08-6F). This is mandatory for inputs/outputs from 1 to 4 as shown in the picture. The rest of inputs/outputs can stay unconnected.</w:t>
      </w:r>
    </w:p>
    <w:p w:rsidR="00B40031" w:rsidRDefault="00B40031" w:rsidP="004F5D94">
      <w:pPr>
        <w:pStyle w:val="BodyText"/>
        <w:rPr>
          <w:lang w:eastAsia="ja-JP"/>
        </w:rPr>
      </w:pPr>
    </w:p>
    <w:p w:rsidR="00B40031" w:rsidRPr="00ED079B" w:rsidRDefault="00D228DF" w:rsidP="00B40031">
      <w:pPr>
        <w:pStyle w:val="Caption"/>
        <w:keepNext/>
        <w:jc w:val="left"/>
      </w:pPr>
      <w:r>
        <w:rPr>
          <w:noProof/>
        </w:rPr>
        <w:drawing>
          <wp:anchor distT="0" distB="0" distL="114300" distR="114300" simplePos="0" relativeHeight="251658752" behindDoc="0" locked="0" layoutInCell="1" allowOverlap="1">
            <wp:simplePos x="0" y="0"/>
            <wp:positionH relativeFrom="margin">
              <wp:posOffset>2026920</wp:posOffset>
            </wp:positionH>
            <wp:positionV relativeFrom="margin">
              <wp:posOffset>3447415</wp:posOffset>
            </wp:positionV>
            <wp:extent cx="2713355" cy="2503805"/>
            <wp:effectExtent l="19050" t="0" r="0" b="0"/>
            <wp:wrapSquare wrapText="bothSides"/>
            <wp:docPr id="11" name="Picture 4" descr="C:\Documents and Settings\Admin\Desktop\IMG_20131218_115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Desktop\IMG_20131218_115402.jpg"/>
                    <pic:cNvPicPr>
                      <a:picLocks noChangeAspect="1" noChangeArrowheads="1"/>
                    </pic:cNvPicPr>
                  </pic:nvPicPr>
                  <pic:blipFill>
                    <a:blip r:embed="rId17" cstate="print"/>
                    <a:stretch>
                      <a:fillRect/>
                    </a:stretch>
                  </pic:blipFill>
                  <pic:spPr bwMode="auto">
                    <a:xfrm>
                      <a:off x="0" y="0"/>
                      <a:ext cx="2713355" cy="2503805"/>
                    </a:xfrm>
                    <a:prstGeom prst="rect">
                      <a:avLst/>
                    </a:prstGeom>
                    <a:noFill/>
                    <a:ln w="9525">
                      <a:noFill/>
                      <a:miter lim="800000"/>
                      <a:headEnd/>
                      <a:tailEnd/>
                    </a:ln>
                  </pic:spPr>
                </pic:pic>
              </a:graphicData>
            </a:graphic>
          </wp:anchor>
        </w:drawing>
      </w:r>
      <w:bookmarkStart w:id="19" w:name="_Toc375344668"/>
      <w:r w:rsidR="00B40031" w:rsidRPr="00ED079B">
        <w:t xml:space="preserve">Table </w:t>
      </w:r>
      <w:fldSimple w:instr=" STYLEREF 1 \s ">
        <w:r w:rsidR="0048008C">
          <w:rPr>
            <w:noProof/>
          </w:rPr>
          <w:t>2</w:t>
        </w:r>
      </w:fldSimple>
      <w:r w:rsidR="00B40031" w:rsidRPr="00ED079B">
        <w:noBreakHyphen/>
      </w:r>
      <w:fldSimple w:instr=" SEQ Table \* ARABIC \s 1 ">
        <w:r w:rsidR="0048008C">
          <w:rPr>
            <w:noProof/>
          </w:rPr>
          <w:t>1</w:t>
        </w:r>
      </w:fldSimple>
      <w:r w:rsidR="00B40031" w:rsidRPr="00ED079B">
        <w:t>:  Loopbacks</w:t>
      </w:r>
      <w:bookmarkEnd w:id="19"/>
    </w:p>
    <w:tbl>
      <w:tblPr>
        <w:tblStyle w:val="Table-grid"/>
        <w:tblW w:w="0" w:type="auto"/>
        <w:tblLook w:val="04A0"/>
      </w:tblPr>
      <w:tblGrid>
        <w:gridCol w:w="1425"/>
      </w:tblGrid>
      <w:tr w:rsidR="00B40031" w:rsidRPr="00564253" w:rsidTr="001D09F8">
        <w:trPr>
          <w:trHeight w:val="518"/>
        </w:trPr>
        <w:tc>
          <w:tcPr>
            <w:tcW w:w="1425" w:type="dxa"/>
          </w:tcPr>
          <w:p w:rsidR="00B40031" w:rsidRPr="00564253" w:rsidRDefault="00B40031" w:rsidP="001D09F8">
            <w:pPr>
              <w:pStyle w:val="BodyText"/>
              <w:rPr>
                <w:lang w:eastAsia="ja-JP"/>
              </w:rPr>
            </w:pPr>
            <w:r>
              <w:rPr>
                <w:lang w:eastAsia="ja-JP"/>
              </w:rPr>
              <w:t>Out1</w:t>
            </w:r>
            <w:r w:rsidRPr="00564253">
              <w:rPr>
                <w:lang w:eastAsia="ja-JP"/>
              </w:rPr>
              <w:t xml:space="preserve"> </w:t>
            </w:r>
            <w:r w:rsidRPr="00564253">
              <w:rPr>
                <w:lang w:eastAsia="ja-JP"/>
              </w:rPr>
              <w:sym w:font="Wingdings" w:char="F0E0"/>
            </w:r>
            <w:r>
              <w:rPr>
                <w:lang w:eastAsia="ja-JP"/>
              </w:rPr>
              <w:t>In1</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Out2 </w:t>
            </w:r>
            <w:r w:rsidRPr="00564253">
              <w:rPr>
                <w:lang w:eastAsia="ja-JP"/>
              </w:rPr>
              <w:sym w:font="Wingdings" w:char="F0E0"/>
            </w:r>
            <w:r>
              <w:rPr>
                <w:lang w:eastAsia="ja-JP"/>
              </w:rPr>
              <w:t>In2</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Out3 </w:t>
            </w:r>
            <w:r w:rsidRPr="00564253">
              <w:rPr>
                <w:lang w:eastAsia="ja-JP"/>
              </w:rPr>
              <w:sym w:font="Wingdings" w:char="F0E0"/>
            </w:r>
            <w:r>
              <w:rPr>
                <w:lang w:eastAsia="ja-JP"/>
              </w:rPr>
              <w:t>In3</w:t>
            </w:r>
          </w:p>
        </w:tc>
      </w:tr>
      <w:tr w:rsidR="00B40031" w:rsidRPr="00564253" w:rsidTr="001D09F8">
        <w:trPr>
          <w:trHeight w:val="518"/>
        </w:trPr>
        <w:tc>
          <w:tcPr>
            <w:tcW w:w="1425" w:type="dxa"/>
          </w:tcPr>
          <w:p w:rsidR="00B40031" w:rsidRPr="00564253" w:rsidRDefault="00B40031" w:rsidP="001D09F8">
            <w:pPr>
              <w:pStyle w:val="BodyText"/>
              <w:rPr>
                <w:lang w:eastAsia="ja-JP"/>
              </w:rPr>
            </w:pPr>
            <w:r w:rsidRPr="00564253">
              <w:rPr>
                <w:lang w:eastAsia="ja-JP"/>
              </w:rPr>
              <w:t xml:space="preserve">Out4 </w:t>
            </w:r>
            <w:r w:rsidRPr="00564253">
              <w:rPr>
                <w:lang w:eastAsia="ja-JP"/>
              </w:rPr>
              <w:sym w:font="Wingdings" w:char="F0E0"/>
            </w:r>
            <w:r>
              <w:rPr>
                <w:lang w:eastAsia="ja-JP"/>
              </w:rPr>
              <w:t>In4</w:t>
            </w:r>
          </w:p>
        </w:tc>
      </w:tr>
    </w:tbl>
    <w:p w:rsidR="00B40031" w:rsidRDefault="00B40031" w:rsidP="004F5D94">
      <w:pPr>
        <w:pStyle w:val="BodyText"/>
        <w:rPr>
          <w:lang w:eastAsia="ja-JP"/>
        </w:rPr>
      </w:pPr>
    </w:p>
    <w:p w:rsidR="00B40031" w:rsidRPr="00704DDC" w:rsidRDefault="00B40031" w:rsidP="00B40031">
      <w:pPr>
        <w:pStyle w:val="Caption"/>
        <w:ind w:left="2355" w:firstLine="471"/>
        <w:jc w:val="left"/>
        <w:rPr>
          <w:lang w:eastAsia="ja-JP"/>
        </w:rPr>
      </w:pPr>
      <w:bookmarkStart w:id="20" w:name="_Toc375344657"/>
      <w:r w:rsidRPr="00704DDC">
        <w:t xml:space="preserve">Figure </w:t>
      </w:r>
      <w:fldSimple w:instr=" SEQ Figure \* ARABIC ">
        <w:r w:rsidR="0048008C">
          <w:rPr>
            <w:noProof/>
          </w:rPr>
          <w:t>1</w:t>
        </w:r>
      </w:fldSimple>
      <w:r w:rsidRPr="00704DDC">
        <w:t xml:space="preserve">: </w:t>
      </w:r>
      <w:r>
        <w:t>Loopback</w:t>
      </w:r>
      <w:r w:rsidR="00895DFD">
        <w:t>s</w:t>
      </w:r>
      <w:r>
        <w:t xml:space="preserve"> between output and input module</w:t>
      </w:r>
      <w:r w:rsidR="005C7BD6">
        <w:t>s</w:t>
      </w:r>
      <w:r>
        <w:t>.</w:t>
      </w:r>
      <w:bookmarkEnd w:id="20"/>
    </w:p>
    <w:p w:rsidR="00ED079B" w:rsidRDefault="00ED079B" w:rsidP="004F5D94">
      <w:pPr>
        <w:pStyle w:val="BodyText"/>
        <w:rPr>
          <w:lang w:eastAsia="ja-JP"/>
        </w:rPr>
      </w:pPr>
    </w:p>
    <w:p w:rsidR="00354E3E" w:rsidRPr="001917D5" w:rsidRDefault="00354E3E" w:rsidP="00354E3E">
      <w:pPr>
        <w:pStyle w:val="Heading1"/>
        <w:widowControl/>
        <w:pBdr>
          <w:bottom w:val="none" w:sz="0" w:space="0" w:color="auto"/>
        </w:pBdr>
        <w:tabs>
          <w:tab w:val="num" w:pos="432"/>
        </w:tabs>
        <w:autoSpaceDE/>
        <w:autoSpaceDN/>
        <w:adjustRightInd/>
        <w:spacing w:before="120"/>
        <w:ind w:left="432" w:right="720" w:hanging="432"/>
        <w:jc w:val="center"/>
      </w:pPr>
      <w:bookmarkStart w:id="21" w:name="_Ref375102272"/>
      <w:bookmarkStart w:id="22" w:name="_Toc375344610"/>
      <w:r>
        <w:lastRenderedPageBreak/>
        <w:t>Test environment set-up</w:t>
      </w:r>
      <w:bookmarkEnd w:id="21"/>
      <w:bookmarkEnd w:id="22"/>
    </w:p>
    <w:p w:rsidR="00B03428" w:rsidRDefault="00FF7588" w:rsidP="00273638">
      <w:pPr>
        <w:pStyle w:val="BodyText"/>
        <w:rPr>
          <w:lang w:eastAsia="ja-JP"/>
        </w:rPr>
      </w:pPr>
      <w:r>
        <w:rPr>
          <w:lang w:eastAsia="ja-JP"/>
        </w:rPr>
        <w:t xml:space="preserve">Before any tests can be run it is necessary to prepare the testing environment. This section describes how to prepare testing environment according to requirements described in section </w:t>
      </w:r>
      <w:r w:rsidR="00D64543">
        <w:rPr>
          <w:lang w:eastAsia="ja-JP"/>
        </w:rPr>
        <w:fldChar w:fldCharType="begin"/>
      </w:r>
      <w:r>
        <w:rPr>
          <w:lang w:eastAsia="ja-JP"/>
        </w:rPr>
        <w:instrText xml:space="preserve"> REF _Ref375099330 \r \h </w:instrText>
      </w:r>
      <w:r w:rsidR="00D64543">
        <w:rPr>
          <w:lang w:eastAsia="ja-JP"/>
        </w:rPr>
      </w:r>
      <w:r w:rsidR="00D64543">
        <w:rPr>
          <w:lang w:eastAsia="ja-JP"/>
        </w:rPr>
        <w:fldChar w:fldCharType="separate"/>
      </w:r>
      <w:r w:rsidR="0048008C">
        <w:rPr>
          <w:lang w:eastAsia="ja-JP"/>
        </w:rPr>
        <w:t>1.1</w:t>
      </w:r>
      <w:r w:rsidR="00D64543">
        <w:rPr>
          <w:lang w:eastAsia="ja-JP"/>
        </w:rPr>
        <w:fldChar w:fldCharType="end"/>
      </w:r>
      <w:r>
        <w:rPr>
          <w:lang w:eastAsia="ja-JP"/>
        </w:rPr>
        <w:t xml:space="preserve">. </w:t>
      </w:r>
      <w:r w:rsidR="00B03428">
        <w:rPr>
          <w:lang w:eastAsia="ja-JP"/>
        </w:rPr>
        <w:t xml:space="preserve"> Those are:</w:t>
      </w:r>
    </w:p>
    <w:p w:rsidR="00FF7588" w:rsidRDefault="00FF7588" w:rsidP="00B03428">
      <w:pPr>
        <w:pStyle w:val="BodyText"/>
        <w:numPr>
          <w:ilvl w:val="0"/>
          <w:numId w:val="36"/>
        </w:numPr>
        <w:rPr>
          <w:lang w:eastAsia="ja-JP"/>
        </w:rPr>
      </w:pPr>
      <w:r>
        <w:rPr>
          <w:lang w:eastAsia="ja-JP"/>
        </w:rPr>
        <w:t>f3rp61-linux must be running and allow ssh connection – this way IOC application with the required database files can be copied to it and run.</w:t>
      </w:r>
    </w:p>
    <w:p w:rsidR="00FF7588" w:rsidRDefault="00FF7588" w:rsidP="00B03428">
      <w:pPr>
        <w:pStyle w:val="BodyText"/>
        <w:numPr>
          <w:ilvl w:val="0"/>
          <w:numId w:val="36"/>
        </w:numPr>
        <w:rPr>
          <w:lang w:eastAsia="ja-JP"/>
        </w:rPr>
      </w:pPr>
      <w:r>
        <w:rPr>
          <w:lang w:eastAsia="ja-JP"/>
        </w:rPr>
        <w:t>On Sequence CPU provided ladder program must be running.</w:t>
      </w:r>
    </w:p>
    <w:p w:rsidR="00FF7588" w:rsidRDefault="00FF7588" w:rsidP="00B03428">
      <w:pPr>
        <w:pStyle w:val="BodyText"/>
        <w:numPr>
          <w:ilvl w:val="0"/>
          <w:numId w:val="36"/>
        </w:numPr>
        <w:rPr>
          <w:lang w:eastAsia="ja-JP"/>
        </w:rPr>
      </w:pPr>
      <w:r>
        <w:rPr>
          <w:lang w:eastAsia="ja-JP"/>
        </w:rPr>
        <w:t>Host CentOS machine must have required software installed to be able to execute tests.</w:t>
      </w:r>
    </w:p>
    <w:p w:rsidR="00AF66CF" w:rsidRDefault="00620042" w:rsidP="005A2B46">
      <w:pPr>
        <w:pStyle w:val="BodyText"/>
        <w:rPr>
          <w:lang w:eastAsia="ja-JP"/>
        </w:rPr>
      </w:pPr>
      <w:r>
        <w:rPr>
          <w:lang w:eastAsia="ja-JP"/>
        </w:rPr>
        <w:t>Additionally, T</w:t>
      </w:r>
      <w:r w:rsidR="00AF66CF">
        <w:rPr>
          <w:lang w:eastAsia="ja-JP"/>
        </w:rPr>
        <w:t>est must be configured according to the environment.</w:t>
      </w:r>
    </w:p>
    <w:p w:rsidR="00192FDC" w:rsidRDefault="00192FDC" w:rsidP="00192FDC">
      <w:pPr>
        <w:pStyle w:val="BodyText"/>
        <w:rPr>
          <w:lang w:eastAsia="ja-JP"/>
        </w:rPr>
      </w:pPr>
      <w:r>
        <w:rPr>
          <w:lang w:eastAsia="ja-JP"/>
        </w:rPr>
        <w:t xml:space="preserve">To properly set up test environment </w:t>
      </w:r>
      <w:r w:rsidR="005A2B46">
        <w:rPr>
          <w:lang w:eastAsia="ja-JP"/>
        </w:rPr>
        <w:t xml:space="preserve">and configure the test </w:t>
      </w:r>
      <w:r>
        <w:rPr>
          <w:lang w:eastAsia="ja-JP"/>
        </w:rPr>
        <w:t>follow the steps described in the following sections.</w:t>
      </w:r>
    </w:p>
    <w:p w:rsidR="00B03428"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23" w:name="_Ref375100504"/>
      <w:bookmarkStart w:id="24" w:name="_Toc375344611"/>
      <w:r>
        <w:t>f3rp61-linux</w:t>
      </w:r>
      <w:bookmarkEnd w:id="23"/>
      <w:bookmarkEnd w:id="24"/>
    </w:p>
    <w:p w:rsidR="00EE336C" w:rsidRDefault="00EE336C" w:rsidP="00B03428">
      <w:pPr>
        <w:pStyle w:val="BodyText"/>
      </w:pPr>
      <w:r>
        <w:t xml:space="preserve">If f3rp61-linux is already running on F3RP61 module, </w:t>
      </w:r>
      <w:r w:rsidR="0024016E">
        <w:t xml:space="preserve">with the correct version of the Device Support and </w:t>
      </w:r>
      <w:r>
        <w:t xml:space="preserve">the IP of f3rp61-linux is known and it accepts ssh connections, this section can be skipped. Proceed with </w:t>
      </w:r>
      <w:r w:rsidR="00D64543">
        <w:fldChar w:fldCharType="begin"/>
      </w:r>
      <w:r>
        <w:instrText xml:space="preserve"> REF _Ref375099872 \r \h </w:instrText>
      </w:r>
      <w:r w:rsidR="00D64543">
        <w:fldChar w:fldCharType="separate"/>
      </w:r>
      <w:r w:rsidR="0048008C">
        <w:t>3.2</w:t>
      </w:r>
      <w:r w:rsidR="00D64543">
        <w:fldChar w:fldCharType="end"/>
      </w:r>
      <w:r>
        <w:t>.</w:t>
      </w:r>
    </w:p>
    <w:p w:rsidR="00EE336C" w:rsidRPr="00B03428" w:rsidRDefault="00EE336C" w:rsidP="00B03428">
      <w:pPr>
        <w:pStyle w:val="BodyText"/>
      </w:pPr>
      <w:r>
        <w:t xml:space="preserve">Otherwise, follow instructions in </w:t>
      </w:r>
      <w:r w:rsidR="00D64543">
        <w:fldChar w:fldCharType="begin"/>
      </w:r>
      <w:r>
        <w:instrText xml:space="preserve"> REF _Ref375097723 \r \h </w:instrText>
      </w:r>
      <w:r w:rsidR="00D64543">
        <w:fldChar w:fldCharType="separate"/>
      </w:r>
      <w:r w:rsidR="0048008C">
        <w:t>[3]</w:t>
      </w:r>
      <w:r w:rsidR="00D64543">
        <w:fldChar w:fldCharType="end"/>
      </w:r>
      <w:r>
        <w:t xml:space="preserve"> on how to prepare f3rp61-linux on CF card </w:t>
      </w:r>
      <w:r w:rsidR="00435BB1">
        <w:t xml:space="preserve">with correct Device Support version </w:t>
      </w:r>
      <w:r>
        <w:t>and run it on F3RP61 module.</w:t>
      </w:r>
    </w:p>
    <w:p w:rsidR="00B03428" w:rsidRPr="00146110"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25" w:name="_Ref375099872"/>
      <w:bookmarkStart w:id="26" w:name="_Toc375344612"/>
      <w:r>
        <w:t>Sequence CPU</w:t>
      </w:r>
      <w:bookmarkEnd w:id="25"/>
      <w:bookmarkEnd w:id="26"/>
    </w:p>
    <w:p w:rsidR="00E67EBE" w:rsidRDefault="00E67EBE" w:rsidP="00273638">
      <w:pPr>
        <w:pStyle w:val="BodyText"/>
        <w:rPr>
          <w:lang w:eastAsia="ja-JP"/>
        </w:rPr>
      </w:pPr>
      <w:r>
        <w:rPr>
          <w:lang w:eastAsia="ja-JP"/>
        </w:rPr>
        <w:t xml:space="preserve">Open project from directory </w:t>
      </w:r>
      <w:r w:rsidRPr="00E67EBE">
        <w:rPr>
          <w:i/>
          <w:lang w:eastAsia="ja-JP"/>
        </w:rPr>
        <w:t>seqTest/</w:t>
      </w:r>
      <w:r>
        <w:rPr>
          <w:lang w:eastAsia="ja-JP"/>
        </w:rPr>
        <w:t xml:space="preserve"> in WideField, download it to Sequence CPU and set it to Run mode.</w:t>
      </w:r>
    </w:p>
    <w:p w:rsidR="00B03428" w:rsidRDefault="00B03428" w:rsidP="00B03428">
      <w:pPr>
        <w:pStyle w:val="Heading2"/>
        <w:keepLines/>
        <w:widowControl/>
        <w:pBdr>
          <w:bottom w:val="none" w:sz="0" w:space="0" w:color="auto"/>
        </w:pBdr>
        <w:tabs>
          <w:tab w:val="num" w:pos="737"/>
        </w:tabs>
        <w:autoSpaceDE/>
        <w:autoSpaceDN/>
        <w:adjustRightInd/>
        <w:spacing w:before="360"/>
        <w:ind w:left="737" w:hanging="737"/>
        <w:jc w:val="both"/>
      </w:pPr>
      <w:bookmarkStart w:id="27" w:name="_Toc375344613"/>
      <w:r>
        <w:t>Host machine</w:t>
      </w:r>
      <w:bookmarkEnd w:id="27"/>
    </w:p>
    <w:p w:rsidR="00B120D4" w:rsidRPr="00D144BE" w:rsidRDefault="00B120D4" w:rsidP="00B120D4">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28" w:name="_Ref375101667"/>
      <w:bookmarkStart w:id="29" w:name="_Toc375344614"/>
      <w:r>
        <w:t>Using existing CentOS machine</w:t>
      </w:r>
      <w:bookmarkEnd w:id="28"/>
      <w:bookmarkEnd w:id="29"/>
    </w:p>
    <w:p w:rsidR="00FF7588" w:rsidRDefault="00E67EBE" w:rsidP="00273638">
      <w:pPr>
        <w:pStyle w:val="BodyText"/>
        <w:rPr>
          <w:lang w:eastAsia="ja-JP"/>
        </w:rPr>
      </w:pPr>
      <w:r>
        <w:rPr>
          <w:lang w:eastAsia="ja-JP"/>
        </w:rPr>
        <w:t xml:space="preserve">If followed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48008C">
        <w:rPr>
          <w:lang w:eastAsia="ja-JP"/>
        </w:rPr>
        <w:t>3.1</w:t>
      </w:r>
      <w:r w:rsidR="00D64543">
        <w:rPr>
          <w:lang w:eastAsia="ja-JP"/>
        </w:rPr>
        <w:fldChar w:fldCharType="end"/>
      </w:r>
      <w:r>
        <w:rPr>
          <w:lang w:eastAsia="ja-JP"/>
        </w:rPr>
        <w:t xml:space="preserve"> the CentOS Host Machine with EPICS Base</w:t>
      </w:r>
      <w:r w:rsidR="004E6490">
        <w:rPr>
          <w:lang w:eastAsia="ja-JP"/>
        </w:rPr>
        <w:t xml:space="preserve"> and </w:t>
      </w:r>
      <w:r w:rsidR="009E0231">
        <w:rPr>
          <w:lang w:eastAsia="ja-JP"/>
        </w:rPr>
        <w:t xml:space="preserve">correct version of </w:t>
      </w:r>
      <w:r w:rsidR="004E6490">
        <w:rPr>
          <w:lang w:eastAsia="ja-JP"/>
        </w:rPr>
        <w:t>F3RP61 Device Support</w:t>
      </w:r>
      <w:r>
        <w:rPr>
          <w:lang w:eastAsia="ja-JP"/>
        </w:rPr>
        <w:t xml:space="preserve"> is already installed. In this case, only the following Python modules need to be installed:</w:t>
      </w:r>
    </w:p>
    <w:p w:rsidR="00E67EBE" w:rsidRDefault="00E67EBE" w:rsidP="00E67EBE">
      <w:pPr>
        <w:pStyle w:val="BodyText"/>
        <w:numPr>
          <w:ilvl w:val="0"/>
          <w:numId w:val="37"/>
        </w:numPr>
        <w:rPr>
          <w:lang w:eastAsia="ja-JP"/>
        </w:rPr>
      </w:pPr>
      <w:r>
        <w:rPr>
          <w:lang w:eastAsia="ja-JP"/>
        </w:rPr>
        <w:t xml:space="preserve">CaChannel: </w:t>
      </w:r>
      <w:hyperlink r:id="rId18" w:history="1">
        <w:r w:rsidRPr="00E67EBE">
          <w:rPr>
            <w:rStyle w:val="Hyperlink"/>
            <w:lang w:eastAsia="ja-JP"/>
          </w:rPr>
          <w:t>https://pypi.python.org/pypi/CaChannel</w:t>
        </w:r>
      </w:hyperlink>
    </w:p>
    <w:p w:rsidR="00E67EBE" w:rsidRDefault="0000032B" w:rsidP="00E67EBE">
      <w:pPr>
        <w:pStyle w:val="BodyText"/>
        <w:numPr>
          <w:ilvl w:val="0"/>
          <w:numId w:val="37"/>
        </w:numPr>
        <w:rPr>
          <w:lang w:eastAsia="ja-JP"/>
        </w:rPr>
      </w:pPr>
      <w:r>
        <w:rPr>
          <w:lang w:eastAsia="ja-JP"/>
        </w:rPr>
        <w:t xml:space="preserve">pyUnit: </w:t>
      </w:r>
      <w:hyperlink r:id="rId19" w:history="1">
        <w:r w:rsidRPr="0000032B">
          <w:rPr>
            <w:rStyle w:val="Hyperlink"/>
            <w:lang w:eastAsia="ja-JP"/>
          </w:rPr>
          <w:t>http://pyunit.sourceforge.net/</w:t>
        </w:r>
      </w:hyperlink>
    </w:p>
    <w:p w:rsidR="00827D58" w:rsidRDefault="0000032B" w:rsidP="0000032B">
      <w:pPr>
        <w:pStyle w:val="BodyText"/>
        <w:numPr>
          <w:ilvl w:val="0"/>
          <w:numId w:val="37"/>
        </w:numPr>
        <w:rPr>
          <w:lang w:eastAsia="ja-JP"/>
        </w:rPr>
      </w:pPr>
      <w:r>
        <w:rPr>
          <w:lang w:eastAsia="ja-JP"/>
        </w:rPr>
        <w:t xml:space="preserve">pexpect: </w:t>
      </w:r>
      <w:hyperlink r:id="rId20" w:history="1">
        <w:r w:rsidRPr="0000032B">
          <w:rPr>
            <w:rStyle w:val="Hyperlink"/>
            <w:lang w:eastAsia="ja-JP"/>
          </w:rPr>
          <w:t>http://pexpect.readthedocs.org/en/latest/</w:t>
        </w:r>
      </w:hyperlink>
    </w:p>
    <w:p w:rsidR="0000032B" w:rsidRDefault="00827D58" w:rsidP="00827D58">
      <w:pPr>
        <w:pStyle w:val="BodyText"/>
        <w:rPr>
          <w:lang w:eastAsia="ja-JP"/>
        </w:rPr>
      </w:pPr>
      <w:r>
        <w:rPr>
          <w:lang w:eastAsia="ja-JP"/>
        </w:rPr>
        <w:t>C</w:t>
      </w:r>
      <w:r w:rsidR="0000032B">
        <w:rPr>
          <w:lang w:eastAsia="ja-JP"/>
        </w:rPr>
        <w:t>an</w:t>
      </w:r>
      <w:r w:rsidR="00BC47B6">
        <w:rPr>
          <w:lang w:eastAsia="ja-JP"/>
        </w:rPr>
        <w:t xml:space="preserve"> all</w:t>
      </w:r>
      <w:r w:rsidR="00547C01">
        <w:rPr>
          <w:lang w:eastAsia="ja-JP"/>
        </w:rPr>
        <w:t xml:space="preserve"> be installed</w:t>
      </w:r>
      <w:r w:rsidR="00156392">
        <w:rPr>
          <w:lang w:eastAsia="ja-JP"/>
        </w:rPr>
        <w:t xml:space="preserve"> </w:t>
      </w:r>
      <w:r>
        <w:rPr>
          <w:lang w:eastAsia="ja-JP"/>
        </w:rPr>
        <w:t>using</w:t>
      </w:r>
      <w:r w:rsidR="0000032B">
        <w:rPr>
          <w:lang w:eastAsia="ja-JP"/>
        </w:rPr>
        <w:t xml:space="preserve"> easy_install</w:t>
      </w:r>
      <w:r w:rsidR="004E0996">
        <w:rPr>
          <w:lang w:eastAsia="ja-JP"/>
        </w:rPr>
        <w:t xml:space="preserve"> (</w:t>
      </w:r>
      <w:hyperlink r:id="rId21" w:history="1">
        <w:r w:rsidR="004E0996" w:rsidRPr="004E0996">
          <w:rPr>
            <w:rStyle w:val="Hyperlink"/>
            <w:lang w:eastAsia="ja-JP"/>
          </w:rPr>
          <w:t>https://pypi.python.org/pypi/setuptools</w:t>
        </w:r>
      </w:hyperlink>
      <w:r w:rsidR="004E0996">
        <w:rPr>
          <w:lang w:eastAsia="ja-JP"/>
        </w:rPr>
        <w:t>)</w:t>
      </w:r>
      <w:r w:rsidR="0000032B">
        <w:rPr>
          <w:lang w:eastAsia="ja-JP"/>
        </w:rPr>
        <w:t>:</w:t>
      </w:r>
    </w:p>
    <w:p w:rsidR="00827D58" w:rsidRDefault="005D024A" w:rsidP="0000032B">
      <w:pPr>
        <w:pStyle w:val="SourceCode"/>
        <w:ind w:left="0"/>
        <w:rPr>
          <w:lang w:eastAsia="ja-JP"/>
        </w:rPr>
      </w:pPr>
      <w:r>
        <w:rPr>
          <w:lang w:eastAsia="ja-JP"/>
        </w:rPr>
        <w:t>$</w:t>
      </w:r>
      <w:r w:rsidR="00827D58">
        <w:rPr>
          <w:lang w:eastAsia="ja-JP"/>
        </w:rPr>
        <w:t xml:space="preserve"> easy_install cachannel</w:t>
      </w:r>
    </w:p>
    <w:p w:rsidR="00827D58" w:rsidRDefault="005D024A" w:rsidP="0000032B">
      <w:pPr>
        <w:pStyle w:val="SourceCode"/>
        <w:ind w:left="0"/>
        <w:rPr>
          <w:lang w:eastAsia="ja-JP"/>
        </w:rPr>
      </w:pPr>
      <w:r>
        <w:rPr>
          <w:lang w:eastAsia="ja-JP"/>
        </w:rPr>
        <w:t>$</w:t>
      </w:r>
      <w:r w:rsidR="00827D58">
        <w:rPr>
          <w:lang w:eastAsia="ja-JP"/>
        </w:rPr>
        <w:t xml:space="preserve"> easy_install pyunit</w:t>
      </w:r>
    </w:p>
    <w:p w:rsidR="0000032B" w:rsidRDefault="005D024A" w:rsidP="0000032B">
      <w:pPr>
        <w:pStyle w:val="SourceCode"/>
        <w:ind w:left="0"/>
        <w:rPr>
          <w:lang w:eastAsia="ja-JP"/>
        </w:rPr>
      </w:pPr>
      <w:r>
        <w:rPr>
          <w:lang w:eastAsia="ja-JP"/>
        </w:rPr>
        <w:t>$</w:t>
      </w:r>
      <w:r w:rsidR="0000032B">
        <w:rPr>
          <w:lang w:eastAsia="ja-JP"/>
        </w:rPr>
        <w:t xml:space="preserve"> easy_install pexpect</w:t>
      </w:r>
    </w:p>
    <w:p w:rsidR="00B120D4" w:rsidRDefault="00B120D4" w:rsidP="00B120D4">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B120D4" w:rsidRDefault="00B120D4" w:rsidP="00B120D4">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0" w:name="_Toc375344615"/>
      <w:r>
        <w:t>New installation of CentOS</w:t>
      </w:r>
      <w:bookmarkEnd w:id="30"/>
    </w:p>
    <w:p w:rsidR="00787120" w:rsidRDefault="00787120" w:rsidP="00B120D4">
      <w:pPr>
        <w:pStyle w:val="BodyText"/>
      </w:pPr>
      <w:r>
        <w:t xml:space="preserve">This section can be skipped if section </w:t>
      </w:r>
      <w:r w:rsidR="00D64543">
        <w:fldChar w:fldCharType="begin"/>
      </w:r>
      <w:r>
        <w:instrText xml:space="preserve"> REF _Ref375101667 \r \h </w:instrText>
      </w:r>
      <w:r w:rsidR="00D64543">
        <w:fldChar w:fldCharType="separate"/>
      </w:r>
      <w:r w:rsidR="0048008C">
        <w:t>3.3.1</w:t>
      </w:r>
      <w:r w:rsidR="00D64543">
        <w:fldChar w:fldCharType="end"/>
      </w:r>
      <w:r>
        <w:t xml:space="preserve"> was followed successfully.</w:t>
      </w:r>
    </w:p>
    <w:p w:rsidR="00A64A56" w:rsidRDefault="00B120D4" w:rsidP="00B120D4">
      <w:pPr>
        <w:pStyle w:val="BodyText"/>
      </w:pPr>
      <w:r>
        <w:t xml:space="preserve">To prepare </w:t>
      </w:r>
      <w:r w:rsidR="00A64A56">
        <w:t>new CentOS installation download CentOS 6.4 32-bit and install it. During installation choose ‘Installation for Developing’. This will install most of development tools needed.</w:t>
      </w:r>
      <w:r w:rsidR="005006C3">
        <w:t xml:space="preserve"> After installation development tools can be installed using the command</w:t>
      </w:r>
    </w:p>
    <w:p w:rsidR="005006C3" w:rsidRDefault="005006C3" w:rsidP="005006C3">
      <w:pPr>
        <w:pStyle w:val="SourceCode"/>
        <w:ind w:left="454"/>
        <w:rPr>
          <w:lang w:eastAsia="ja-JP"/>
        </w:rPr>
      </w:pPr>
      <w:r>
        <w:rPr>
          <w:lang w:eastAsia="ja-JP"/>
        </w:rPr>
        <w:t xml:space="preserve"># yum groupinstall </w:t>
      </w:r>
      <w:r w:rsidRPr="005006C3">
        <w:rPr>
          <w:lang w:eastAsia="ja-JP"/>
        </w:rPr>
        <w:t>"</w:t>
      </w:r>
      <w:r>
        <w:rPr>
          <w:lang w:eastAsia="ja-JP"/>
        </w:rPr>
        <w:t>Development tools</w:t>
      </w:r>
      <w:r w:rsidRPr="005006C3">
        <w:rPr>
          <w:lang w:eastAsia="ja-JP"/>
        </w:rPr>
        <w:t>"</w:t>
      </w:r>
    </w:p>
    <w:p w:rsidR="005006C3" w:rsidRDefault="005006C3" w:rsidP="005006C3">
      <w:pPr>
        <w:pStyle w:val="SourceCode"/>
        <w:ind w:left="454"/>
        <w:rPr>
          <w:lang w:eastAsia="ja-JP"/>
        </w:rPr>
      </w:pPr>
      <w:r>
        <w:rPr>
          <w:lang w:eastAsia="ja-JP"/>
        </w:rPr>
        <w:t xml:space="preserve"># yum groupinstall </w:t>
      </w:r>
      <w:r w:rsidRPr="005006C3">
        <w:rPr>
          <w:lang w:eastAsia="ja-JP"/>
        </w:rPr>
        <w:t>"Additional Development"</w:t>
      </w:r>
    </w:p>
    <w:p w:rsidR="005006C3" w:rsidRDefault="005006C3" w:rsidP="00B120D4">
      <w:pPr>
        <w:pStyle w:val="BodyText"/>
      </w:pPr>
    </w:p>
    <w:p w:rsidR="00A64A56" w:rsidRDefault="00A64A56" w:rsidP="00B120D4">
      <w:pPr>
        <w:pStyle w:val="BodyText"/>
      </w:pPr>
      <w:r>
        <w:t xml:space="preserve">After operating system installation has finished </w:t>
      </w:r>
      <w:r w:rsidR="00F3062F">
        <w:t xml:space="preserve">EPICS Base and </w:t>
      </w:r>
      <w:r w:rsidR="00CC63EB">
        <w:t xml:space="preserve">the correct version of </w:t>
      </w:r>
      <w:r w:rsidR="00F3062F">
        <w:t>F3RP61 Device Support need to be installed.</w:t>
      </w:r>
      <w:r w:rsidR="00775A66">
        <w:t xml:space="preserve"> To build EPICS Base (</w:t>
      </w:r>
      <w:hyperlink r:id="rId22" w:history="1">
        <w:r w:rsidR="00775A66" w:rsidRPr="00775A66">
          <w:rPr>
            <w:rStyle w:val="Hyperlink"/>
          </w:rPr>
          <w:t>http://www.aps.anl.gov/epics/download/base/</w:t>
        </w:r>
      </w:hyperlink>
      <w:r w:rsidR="00775A66">
        <w:t>) a package readline-devel is required and environment variable EPICS_HOST_ARCH needs to be set to linux-x86</w:t>
      </w:r>
      <w:r w:rsidR="00F804BB">
        <w:t>.</w:t>
      </w:r>
      <w:r w:rsidR="00DE3407">
        <w:t xml:space="preserve"> To install F3RP61 Device Support follow instructions in </w:t>
      </w:r>
      <w:r w:rsidR="00D64543">
        <w:fldChar w:fldCharType="begin"/>
      </w:r>
      <w:r w:rsidR="00DE3407">
        <w:instrText xml:space="preserve"> REF _Ref375611711 \r \h </w:instrText>
      </w:r>
      <w:r w:rsidR="00D64543">
        <w:fldChar w:fldCharType="separate"/>
      </w:r>
      <w:r w:rsidR="00DE3407">
        <w:t>[4]</w:t>
      </w:r>
      <w:r w:rsidR="00D64543">
        <w:fldChar w:fldCharType="end"/>
      </w:r>
      <w:r w:rsidR="00DE3407">
        <w:t>.</w:t>
      </w:r>
    </w:p>
    <w:p w:rsidR="0059212A" w:rsidRDefault="0059212A" w:rsidP="00B120D4">
      <w:pPr>
        <w:pStyle w:val="BodyText"/>
      </w:pPr>
      <w:r>
        <w:t>Set environment variable for Channel Access:</w:t>
      </w:r>
    </w:p>
    <w:p w:rsidR="0059212A" w:rsidRDefault="0059212A" w:rsidP="0059212A">
      <w:pPr>
        <w:pStyle w:val="SourceCode"/>
        <w:ind w:left="454"/>
        <w:rPr>
          <w:lang w:eastAsia="ja-JP"/>
        </w:rPr>
      </w:pPr>
      <w:r>
        <w:rPr>
          <w:lang w:eastAsia="ja-JP"/>
        </w:rPr>
        <w:t>$ export EPICS_CA_ADDR_LIST=IP</w:t>
      </w:r>
    </w:p>
    <w:p w:rsidR="0059212A" w:rsidRDefault="0059212A" w:rsidP="00B120D4">
      <w:pPr>
        <w:pStyle w:val="BodyText"/>
      </w:pPr>
      <w:r>
        <w:t xml:space="preserve">Where IP is the IP address of f3rp61-linux set in the section </w:t>
      </w:r>
      <w:r>
        <w:fldChar w:fldCharType="begin"/>
      </w:r>
      <w:r>
        <w:instrText xml:space="preserve"> REF _Ref375100504 \r \h </w:instrText>
      </w:r>
      <w:r>
        <w:fldChar w:fldCharType="separate"/>
      </w:r>
      <w:r>
        <w:t>3.1</w:t>
      </w:r>
      <w:r>
        <w:fldChar w:fldCharType="end"/>
      </w:r>
      <w:r>
        <w:t>.</w:t>
      </w:r>
    </w:p>
    <w:p w:rsidR="00F804BB" w:rsidRDefault="008D1575" w:rsidP="00B120D4">
      <w:pPr>
        <w:pStyle w:val="BodyText"/>
      </w:pPr>
      <w:r>
        <w:t>To finish preparing test development environment some Python modules need to be installed. To do this</w:t>
      </w:r>
      <w:r w:rsidR="00F804BB">
        <w:t xml:space="preserve"> follow the steps in </w:t>
      </w:r>
      <w:r w:rsidR="00D64543">
        <w:fldChar w:fldCharType="begin"/>
      </w:r>
      <w:r w:rsidR="00F804BB">
        <w:instrText xml:space="preserve"> REF _Ref375101667 \r \h </w:instrText>
      </w:r>
      <w:r w:rsidR="00D64543">
        <w:fldChar w:fldCharType="separate"/>
      </w:r>
      <w:r w:rsidR="0048008C">
        <w:t>3.3.1</w:t>
      </w:r>
      <w:r w:rsidR="00D64543">
        <w:fldChar w:fldCharType="end"/>
      </w:r>
      <w:r w:rsidR="00F804BB">
        <w:t>.</w:t>
      </w:r>
    </w:p>
    <w:p w:rsidR="00242D5E" w:rsidRDefault="00242D5E" w:rsidP="00242D5E">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CF01DA" w:rsidRDefault="00242D5E" w:rsidP="00CF01DA">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1" w:name="_Toc375344616"/>
      <w:r>
        <w:t>Troubleshooting</w:t>
      </w:r>
      <w:bookmarkEnd w:id="31"/>
    </w:p>
    <w:p w:rsidR="00CF01DA" w:rsidRDefault="00CF01DA" w:rsidP="00B120D4">
      <w:pPr>
        <w:pStyle w:val="BodyText"/>
      </w:pPr>
      <w:r>
        <w:t>Default Python installation on CentOS 6.4 is version 2.6. Required modules should be available for this version and tests should run without errors</w:t>
      </w:r>
      <w:r w:rsidR="00242D5E">
        <w:t xml:space="preserve">. However, it was only tested on Python version 2.7 so in case of any problems with version 2.6 please install Python 2.7 and repeat installation of required modules </w:t>
      </w:r>
      <w:r w:rsidR="008D1575">
        <w:t>under new</w:t>
      </w:r>
      <w:r w:rsidR="00242D5E">
        <w:t xml:space="preserve"> 2.7 installation.</w:t>
      </w:r>
    </w:p>
    <w:p w:rsidR="00B86088" w:rsidRDefault="00B86088" w:rsidP="00B120D4">
      <w:pPr>
        <w:pStyle w:val="BodyText"/>
      </w:pPr>
      <w:r>
        <w:t>In case of python2.7 installation all commands described in the following sections containing</w:t>
      </w:r>
    </w:p>
    <w:p w:rsidR="00B86088" w:rsidRDefault="00B86088" w:rsidP="00B86088">
      <w:pPr>
        <w:pStyle w:val="SourceCode"/>
        <w:ind w:left="454"/>
        <w:rPr>
          <w:lang w:eastAsia="ja-JP"/>
        </w:rPr>
      </w:pPr>
      <w:r>
        <w:rPr>
          <w:lang w:eastAsia="ja-JP"/>
        </w:rPr>
        <w:t xml:space="preserve">$ python </w:t>
      </w:r>
    </w:p>
    <w:p w:rsidR="00B86088" w:rsidRDefault="00B86088" w:rsidP="00B120D4">
      <w:pPr>
        <w:pStyle w:val="BodyText"/>
      </w:pPr>
      <w:r>
        <w:t>must be changed to</w:t>
      </w:r>
    </w:p>
    <w:p w:rsidR="00B86088" w:rsidRDefault="00B86088" w:rsidP="00B86088">
      <w:pPr>
        <w:pStyle w:val="SourceCode"/>
        <w:ind w:left="454"/>
        <w:rPr>
          <w:lang w:eastAsia="ja-JP"/>
        </w:rPr>
      </w:pPr>
      <w:r>
        <w:rPr>
          <w:lang w:eastAsia="ja-JP"/>
        </w:rPr>
        <w:t xml:space="preserve">$ python2.7 </w:t>
      </w:r>
    </w:p>
    <w:p w:rsidR="00B86088" w:rsidRPr="00B120D4" w:rsidRDefault="00B86088" w:rsidP="00B120D4">
      <w:pPr>
        <w:pStyle w:val="BodyText"/>
      </w:pPr>
    </w:p>
    <w:p w:rsidR="005A2B46" w:rsidRDefault="005A2B46" w:rsidP="005A2B46">
      <w:pPr>
        <w:pStyle w:val="Heading2"/>
        <w:keepLines/>
        <w:widowControl/>
        <w:pBdr>
          <w:bottom w:val="none" w:sz="0" w:space="0" w:color="auto"/>
        </w:pBdr>
        <w:tabs>
          <w:tab w:val="num" w:pos="737"/>
        </w:tabs>
        <w:autoSpaceDE/>
        <w:autoSpaceDN/>
        <w:adjustRightInd/>
        <w:spacing w:before="360"/>
        <w:ind w:left="737" w:hanging="737"/>
        <w:jc w:val="both"/>
      </w:pPr>
      <w:bookmarkStart w:id="32" w:name="_Toc375344617"/>
      <w:r>
        <w:t>Test configuration</w:t>
      </w:r>
      <w:bookmarkEnd w:id="32"/>
    </w:p>
    <w:p w:rsidR="007F74A8" w:rsidRDefault="005A2B46" w:rsidP="007F74A8">
      <w:pPr>
        <w:pStyle w:val="BodyText"/>
        <w:rPr>
          <w:lang w:eastAsia="ja-JP"/>
        </w:rPr>
      </w:pPr>
      <w:r>
        <w:rPr>
          <w:lang w:eastAsia="ja-JP"/>
        </w:rPr>
        <w:t>To configure the test according to the en</w:t>
      </w:r>
      <w:r w:rsidR="007F74A8">
        <w:rPr>
          <w:lang w:eastAsia="ja-JP"/>
        </w:rPr>
        <w:t>vironment that was just set up, set the following parameters:</w:t>
      </w:r>
    </w:p>
    <w:p w:rsidR="007F74A8" w:rsidRDefault="007F74A8" w:rsidP="007F74A8">
      <w:pPr>
        <w:pStyle w:val="BodyText"/>
        <w:numPr>
          <w:ilvl w:val="0"/>
          <w:numId w:val="40"/>
        </w:numPr>
        <w:rPr>
          <w:lang w:eastAsia="ja-JP"/>
        </w:rPr>
      </w:pPr>
      <w:r>
        <w:rPr>
          <w:lang w:eastAsia="ja-JP"/>
        </w:rPr>
        <w:lastRenderedPageBreak/>
        <w:t xml:space="preserve">f3rp61-linux IP address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48008C">
        <w:rPr>
          <w:lang w:eastAsia="ja-JP"/>
        </w:rPr>
        <w:t>3.1</w:t>
      </w:r>
      <w:r w:rsidR="00D64543">
        <w:rPr>
          <w:lang w:eastAsia="ja-JP"/>
        </w:rPr>
        <w:fldChar w:fldCharType="end"/>
      </w:r>
      <w:r>
        <w:rPr>
          <w:lang w:eastAsia="ja-JP"/>
        </w:rPr>
        <w:t>)</w:t>
      </w:r>
    </w:p>
    <w:p w:rsidR="007F74A8" w:rsidRDefault="007F74A8" w:rsidP="007F74A8">
      <w:pPr>
        <w:pStyle w:val="BodyText"/>
        <w:numPr>
          <w:ilvl w:val="0"/>
          <w:numId w:val="40"/>
        </w:numPr>
        <w:rPr>
          <w:lang w:eastAsia="ja-JP"/>
        </w:rPr>
      </w:pPr>
      <w:r>
        <w:rPr>
          <w:lang w:eastAsia="ja-JP"/>
        </w:rPr>
        <w:t xml:space="preserve">f3rp61-linux root password (set when following instructions in section </w:t>
      </w:r>
      <w:r w:rsidR="00D64543">
        <w:rPr>
          <w:lang w:eastAsia="ja-JP"/>
        </w:rPr>
        <w:fldChar w:fldCharType="begin"/>
      </w:r>
      <w:r>
        <w:rPr>
          <w:lang w:eastAsia="ja-JP"/>
        </w:rPr>
        <w:instrText xml:space="preserve"> REF _Ref375100504 \r \h </w:instrText>
      </w:r>
      <w:r w:rsidR="00D64543">
        <w:rPr>
          <w:lang w:eastAsia="ja-JP"/>
        </w:rPr>
      </w:r>
      <w:r w:rsidR="00D64543">
        <w:rPr>
          <w:lang w:eastAsia="ja-JP"/>
        </w:rPr>
        <w:fldChar w:fldCharType="separate"/>
      </w:r>
      <w:r w:rsidR="0048008C">
        <w:rPr>
          <w:lang w:eastAsia="ja-JP"/>
        </w:rPr>
        <w:t>3.1</w:t>
      </w:r>
      <w:r w:rsidR="00D64543">
        <w:rPr>
          <w:lang w:eastAsia="ja-JP"/>
        </w:rPr>
        <w:fldChar w:fldCharType="end"/>
      </w:r>
      <w:r>
        <w:rPr>
          <w:lang w:eastAsia="ja-JP"/>
        </w:rPr>
        <w:t>)</w:t>
      </w:r>
    </w:p>
    <w:p w:rsidR="007F74A8" w:rsidRDefault="007F74A8" w:rsidP="005A2B46">
      <w:pPr>
        <w:pStyle w:val="BodyText"/>
        <w:rPr>
          <w:lang w:eastAsia="ja-JP"/>
        </w:rPr>
      </w:pPr>
      <w:r>
        <w:rPr>
          <w:lang w:eastAsia="ja-JP"/>
        </w:rPr>
        <w:t xml:space="preserve">That are found at the top of the file Test/runIOC.py . </w:t>
      </w:r>
    </w:p>
    <w:p w:rsidR="007F74A8" w:rsidRDefault="007F74A8" w:rsidP="005A2B46">
      <w:pPr>
        <w:pStyle w:val="BodyText"/>
        <w:rPr>
          <w:lang w:eastAsia="ja-JP"/>
        </w:rPr>
      </w:pPr>
      <w:r>
        <w:rPr>
          <w:lang w:eastAsia="ja-JP"/>
        </w:rPr>
        <w:t>Example:</w:t>
      </w:r>
    </w:p>
    <w:p w:rsidR="007F74A8" w:rsidRDefault="007F74A8" w:rsidP="007F74A8">
      <w:pPr>
        <w:pStyle w:val="SourceCode"/>
        <w:ind w:left="454"/>
        <w:rPr>
          <w:lang w:eastAsia="ja-JP"/>
        </w:rPr>
      </w:pPr>
      <w:r>
        <w:rPr>
          <w:lang w:eastAsia="ja-JP"/>
        </w:rPr>
        <w:t>IP="10.5.2.190"</w:t>
      </w:r>
    </w:p>
    <w:p w:rsidR="007F74A8" w:rsidRDefault="007F74A8" w:rsidP="007F74A8">
      <w:pPr>
        <w:pStyle w:val="SourceCode"/>
        <w:ind w:left="454"/>
        <w:rPr>
          <w:lang w:eastAsia="ja-JP"/>
        </w:rPr>
      </w:pPr>
      <w:r>
        <w:rPr>
          <w:lang w:eastAsia="ja-JP"/>
        </w:rPr>
        <w:t xml:space="preserve">PASSWORD="root12" </w:t>
      </w:r>
    </w:p>
    <w:p w:rsidR="00F52032" w:rsidRPr="001917D5" w:rsidRDefault="00F52032" w:rsidP="00F52032">
      <w:pPr>
        <w:pStyle w:val="Heading1"/>
        <w:widowControl/>
        <w:pBdr>
          <w:bottom w:val="none" w:sz="0" w:space="0" w:color="auto"/>
        </w:pBdr>
        <w:tabs>
          <w:tab w:val="num" w:pos="432"/>
        </w:tabs>
        <w:autoSpaceDE/>
        <w:autoSpaceDN/>
        <w:adjustRightInd/>
        <w:spacing w:before="120"/>
        <w:ind w:left="432" w:right="720" w:hanging="432"/>
        <w:jc w:val="center"/>
      </w:pPr>
      <w:bookmarkStart w:id="33" w:name="_Toc375344618"/>
      <w:r>
        <w:lastRenderedPageBreak/>
        <w:t>Execution of tests</w:t>
      </w:r>
      <w:bookmarkEnd w:id="33"/>
    </w:p>
    <w:p w:rsidR="00FF7588" w:rsidRDefault="00F52032" w:rsidP="00273638">
      <w:pPr>
        <w:pStyle w:val="BodyText"/>
        <w:rPr>
          <w:lang w:eastAsia="ja-JP"/>
        </w:rPr>
      </w:pPr>
      <w:r>
        <w:rPr>
          <w:lang w:eastAsia="ja-JP"/>
        </w:rPr>
        <w:t xml:space="preserve">Execution of tests requires test environment set up as described in section </w:t>
      </w:r>
      <w:r w:rsidR="00D64543">
        <w:rPr>
          <w:lang w:eastAsia="ja-JP"/>
        </w:rPr>
        <w:fldChar w:fldCharType="begin"/>
      </w:r>
      <w:r>
        <w:rPr>
          <w:lang w:eastAsia="ja-JP"/>
        </w:rPr>
        <w:instrText xml:space="preserve"> REF _Ref375102272 \r \h </w:instrText>
      </w:r>
      <w:r w:rsidR="00D64543">
        <w:rPr>
          <w:lang w:eastAsia="ja-JP"/>
        </w:rPr>
      </w:r>
      <w:r w:rsidR="00D64543">
        <w:rPr>
          <w:lang w:eastAsia="ja-JP"/>
        </w:rPr>
        <w:fldChar w:fldCharType="separate"/>
      </w:r>
      <w:r w:rsidR="0048008C">
        <w:rPr>
          <w:lang w:eastAsia="ja-JP"/>
        </w:rPr>
        <w:t>3</w:t>
      </w:r>
      <w:r w:rsidR="00D64543">
        <w:rPr>
          <w:lang w:eastAsia="ja-JP"/>
        </w:rPr>
        <w:fldChar w:fldCharType="end"/>
      </w:r>
      <w:r>
        <w:rPr>
          <w:lang w:eastAsia="ja-JP"/>
        </w:rPr>
        <w:t xml:space="preserve"> and hardware set up as described in section </w:t>
      </w:r>
      <w:r w:rsidR="00D64543">
        <w:rPr>
          <w:lang w:eastAsia="ja-JP"/>
        </w:rPr>
        <w:fldChar w:fldCharType="begin"/>
      </w:r>
      <w:r>
        <w:rPr>
          <w:lang w:eastAsia="ja-JP"/>
        </w:rPr>
        <w:instrText xml:space="preserve"> REF _Ref375102301 \r \h </w:instrText>
      </w:r>
      <w:r w:rsidR="00D64543">
        <w:rPr>
          <w:lang w:eastAsia="ja-JP"/>
        </w:rPr>
      </w:r>
      <w:r w:rsidR="00D64543">
        <w:rPr>
          <w:lang w:eastAsia="ja-JP"/>
        </w:rPr>
        <w:fldChar w:fldCharType="separate"/>
      </w:r>
      <w:r w:rsidR="0048008C">
        <w:rPr>
          <w:lang w:eastAsia="ja-JP"/>
        </w:rPr>
        <w:t>2</w:t>
      </w:r>
      <w:r w:rsidR="00D64543">
        <w:rPr>
          <w:lang w:eastAsia="ja-JP"/>
        </w:rPr>
        <w:fldChar w:fldCharType="end"/>
      </w:r>
      <w:r>
        <w:rPr>
          <w:lang w:eastAsia="ja-JP"/>
        </w:rPr>
        <w:t>.</w:t>
      </w:r>
    </w:p>
    <w:p w:rsidR="00F52032" w:rsidRDefault="00F52032" w:rsidP="00F52032">
      <w:pPr>
        <w:pStyle w:val="Heading2"/>
        <w:keepLines/>
        <w:widowControl/>
        <w:pBdr>
          <w:bottom w:val="none" w:sz="0" w:space="0" w:color="auto"/>
        </w:pBdr>
        <w:tabs>
          <w:tab w:val="num" w:pos="737"/>
        </w:tabs>
        <w:autoSpaceDE/>
        <w:autoSpaceDN/>
        <w:adjustRightInd/>
        <w:spacing w:before="360"/>
        <w:ind w:left="737" w:hanging="737"/>
        <w:jc w:val="both"/>
      </w:pPr>
      <w:bookmarkStart w:id="34" w:name="_Toc375344619"/>
      <w:r>
        <w:t>Automated Test</w:t>
      </w:r>
      <w:bookmarkEnd w:id="34"/>
    </w:p>
    <w:p w:rsidR="00F52032" w:rsidRDefault="00F52032" w:rsidP="00F52032">
      <w:pPr>
        <w:pStyle w:val="BodyText"/>
      </w:pPr>
      <w:r>
        <w:t>Automated test is created in a way that, after proper test environment was set up, it only needs to be run by the tester. All testing is automated as well as test report generation.</w:t>
      </w:r>
    </w:p>
    <w:p w:rsidR="00F52032" w:rsidRDefault="00F52032" w:rsidP="00F52032">
      <w:pPr>
        <w:pStyle w:val="BodyText"/>
      </w:pPr>
      <w:r>
        <w:t>To run the automated test</w:t>
      </w:r>
      <w:r w:rsidR="00B86088">
        <w:t xml:space="preserve"> open terminal, change to test’s top directory Test/ and run the command:</w:t>
      </w:r>
    </w:p>
    <w:p w:rsidR="00B86088" w:rsidRDefault="00B86088" w:rsidP="00B86088">
      <w:pPr>
        <w:pStyle w:val="SourceCode"/>
        <w:ind w:left="454"/>
        <w:rPr>
          <w:lang w:eastAsia="ja-JP"/>
        </w:rPr>
      </w:pPr>
      <w:r>
        <w:rPr>
          <w:lang w:eastAsia="ja-JP"/>
        </w:rPr>
        <w:t xml:space="preserve">$ python </w:t>
      </w:r>
      <w:r w:rsidR="00352A94">
        <w:rPr>
          <w:lang w:eastAsia="ja-JP"/>
        </w:rPr>
        <w:t>RunAutomatedTest.py</w:t>
      </w:r>
    </w:p>
    <w:p w:rsidR="00B86088" w:rsidRDefault="00A01B28" w:rsidP="00F52032">
      <w:pPr>
        <w:pStyle w:val="BodyText"/>
      </w:pPr>
      <w:r>
        <w:t>Wait until the test finishes – the following line is written:</w:t>
      </w:r>
    </w:p>
    <w:p w:rsidR="00A01B28" w:rsidRDefault="00A01B28" w:rsidP="00A01B28">
      <w:pPr>
        <w:pStyle w:val="SourceCode"/>
        <w:ind w:left="454"/>
        <w:rPr>
          <w:lang w:eastAsia="ja-JP"/>
        </w:rPr>
      </w:pPr>
      <w:r>
        <w:rPr>
          <w:lang w:eastAsia="ja-JP"/>
        </w:rPr>
        <w:t>$ *********  FINISHED  *********</w:t>
      </w:r>
    </w:p>
    <w:p w:rsidR="00684962" w:rsidRDefault="00684962" w:rsidP="00684962">
      <w:pPr>
        <w:pStyle w:val="Heading3"/>
        <w:widowControl/>
        <w:numPr>
          <w:ilvl w:val="0"/>
          <w:numId w:val="0"/>
        </w:numPr>
        <w:pBdr>
          <w:bottom w:val="none" w:sz="0" w:space="0" w:color="auto"/>
        </w:pBdr>
        <w:tabs>
          <w:tab w:val="left" w:pos="964"/>
        </w:tabs>
        <w:autoSpaceDE/>
        <w:autoSpaceDN/>
        <w:adjustRightInd/>
        <w:spacing w:before="240" w:after="60"/>
        <w:ind w:left="851"/>
        <w:jc w:val="both"/>
      </w:pPr>
    </w:p>
    <w:p w:rsidR="007C65EF" w:rsidRDefault="007C65EF" w:rsidP="007C65EF">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5" w:name="_Toc375344620"/>
      <w:r>
        <w:t>Test Report generation</w:t>
      </w:r>
      <w:bookmarkEnd w:id="35"/>
    </w:p>
    <w:p w:rsidR="00924FF0" w:rsidRPr="007C65EF" w:rsidRDefault="007C65EF" w:rsidP="007C65EF">
      <w:pPr>
        <w:pStyle w:val="BodyText"/>
      </w:pPr>
      <w:r>
        <w:t>Test report is automatically generated in the file Test/</w:t>
      </w:r>
      <w:r w:rsidR="00A94CA9">
        <w:t>generated-</w:t>
      </w:r>
      <w:r>
        <w:t>reports/automatedTest_Report.html</w:t>
      </w:r>
      <w:r w:rsidR="00924FF0">
        <w:t>. Output during the testing that is not caught by testing framework is also logged to a file Test/</w:t>
      </w:r>
      <w:r w:rsidR="00A94CA9">
        <w:t>generated-</w:t>
      </w:r>
      <w:r w:rsidR="00924FF0">
        <w:t xml:space="preserve">reports/automatedTest_Output.txt. This file needs to be </w:t>
      </w:r>
    </w:p>
    <w:p w:rsidR="00684962" w:rsidRDefault="00684962" w:rsidP="0068496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6" w:name="_Toc375344621"/>
      <w:r>
        <w:t>Test procedure</w:t>
      </w:r>
      <w:bookmarkEnd w:id="36"/>
    </w:p>
    <w:p w:rsidR="00684962" w:rsidRDefault="00684962" w:rsidP="00684962">
      <w:pPr>
        <w:pStyle w:val="BodyText"/>
      </w:pPr>
      <w:r>
        <w:t>Detailed test procedure is provided only for information and in case of problems for e</w:t>
      </w:r>
      <w:r w:rsidR="004D358A">
        <w:t>asier debugging.</w:t>
      </w:r>
    </w:p>
    <w:p w:rsidR="00684962" w:rsidRDefault="00684962" w:rsidP="00684962">
      <w:pPr>
        <w:pStyle w:val="SourceCode"/>
        <w:rPr>
          <w:rFonts w:ascii="Courier New" w:hAnsi="Courier New" w:cs="Courier New"/>
        </w:rPr>
      </w:pPr>
    </w:p>
    <w:p w:rsidR="00684962" w:rsidRDefault="00684962" w:rsidP="00684962">
      <w:pPr>
        <w:pStyle w:val="SourceCode"/>
        <w:rPr>
          <w:rFonts w:cs="Consolas"/>
        </w:rPr>
      </w:pPr>
      <w:r>
        <w:rPr>
          <w:rFonts w:ascii="Courier New" w:hAnsi="Courier New" w:cs="Courier New"/>
        </w:rPr>
        <w:t>├──</w:t>
      </w:r>
      <w:r>
        <w:rPr>
          <w:rFonts w:cs="Consolas"/>
        </w:rPr>
        <w:t xml:space="preserve"> RunAutomatedTest.py</w:t>
      </w:r>
    </w:p>
    <w:p w:rsidR="008A68C2" w:rsidRDefault="00684962" w:rsidP="00684962">
      <w:pPr>
        <w:pStyle w:val="SourceCode"/>
        <w:ind w:firstLine="301"/>
        <w:rPr>
          <w:rFonts w:cs="Consolas"/>
        </w:rPr>
      </w:pPr>
      <w:r>
        <w:rPr>
          <w:rFonts w:ascii="Courier New" w:hAnsi="Courier New" w:cs="Courier New"/>
        </w:rPr>
        <w:t>├──</w:t>
      </w:r>
      <w:r>
        <w:rPr>
          <w:rFonts w:cs="Consolas"/>
        </w:rPr>
        <w:t xml:space="preserve"> </w:t>
      </w:r>
      <w:r w:rsidR="008A68C2">
        <w:rPr>
          <w:rFonts w:cs="Consolas"/>
        </w:rPr>
        <w:t>build IOC application in Test/iocTest</w:t>
      </w:r>
    </w:p>
    <w:p w:rsidR="00684962" w:rsidRDefault="008A68C2" w:rsidP="00684962">
      <w:pPr>
        <w:pStyle w:val="SourceCode"/>
        <w:ind w:firstLine="301"/>
        <w:rPr>
          <w:rFonts w:cs="Courier New"/>
        </w:rPr>
      </w:pPr>
      <w:r w:rsidRPr="008A68C2">
        <w:rPr>
          <w:rFonts w:ascii="Courier New" w:hAnsi="Courier New" w:cs="Courier New"/>
        </w:rPr>
        <w:t>├──</w:t>
      </w:r>
      <w:r w:rsidRPr="008A68C2">
        <w:rPr>
          <w:rFonts w:cs="Courier New"/>
        </w:rPr>
        <w:t xml:space="preserve"> scp IOC app to </w:t>
      </w:r>
      <w:r>
        <w:rPr>
          <w:rFonts w:cs="Courier New"/>
        </w:rPr>
        <w:t>f3rp61-linux</w:t>
      </w:r>
    </w:p>
    <w:p w:rsidR="008A68C2" w:rsidRDefault="008A68C2" w:rsidP="008A68C2">
      <w:pPr>
        <w:pStyle w:val="SourceCode"/>
        <w:ind w:firstLine="301"/>
        <w:rPr>
          <w:rFonts w:cs="Courier New"/>
        </w:rPr>
      </w:pPr>
      <w:r>
        <w:rPr>
          <w:rFonts w:ascii="Courier New" w:hAnsi="Courier New" w:cs="Courier New"/>
        </w:rPr>
        <w:t>├─</w:t>
      </w:r>
      <w:r w:rsidRPr="008A68C2">
        <w:rPr>
          <w:rFonts w:ascii="Courier New" w:hAnsi="Courier New" w:cs="Courier New"/>
        </w:rPr>
        <w:t>─</w:t>
      </w:r>
      <w:r w:rsidRPr="008A68C2">
        <w:rPr>
          <w:rFonts w:cs="Courier New"/>
        </w:rPr>
        <w:t xml:space="preserve"> </w:t>
      </w:r>
      <w:r>
        <w:rPr>
          <w:rFonts w:cs="Courier New"/>
        </w:rPr>
        <w:t>ssh and run IOC on f3rp61-linux</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8A68C2" w:rsidRPr="008A68C2" w:rsidRDefault="008A68C2" w:rsidP="00684962">
      <w:pPr>
        <w:pStyle w:val="SourceCode"/>
        <w:ind w:firstLine="301"/>
      </w:pPr>
    </w:p>
    <w:p w:rsidR="00F52032" w:rsidRDefault="00F52032" w:rsidP="00273638">
      <w:pPr>
        <w:pStyle w:val="BodyText"/>
        <w:rPr>
          <w:lang w:eastAsia="ja-JP"/>
        </w:rPr>
      </w:pPr>
    </w:p>
    <w:p w:rsidR="00FD7C38" w:rsidRDefault="00FD7C38" w:rsidP="00FD7C38">
      <w:pPr>
        <w:pStyle w:val="Heading2"/>
        <w:keepLines/>
        <w:widowControl/>
        <w:pBdr>
          <w:bottom w:val="none" w:sz="0" w:space="0" w:color="auto"/>
        </w:pBdr>
        <w:tabs>
          <w:tab w:val="num" w:pos="737"/>
        </w:tabs>
        <w:autoSpaceDE/>
        <w:autoSpaceDN/>
        <w:adjustRightInd/>
        <w:spacing w:before="360"/>
        <w:ind w:left="737" w:hanging="737"/>
        <w:jc w:val="both"/>
      </w:pPr>
      <w:bookmarkStart w:id="37" w:name="_Toc375344622"/>
      <w:r>
        <w:t>Manual Test</w:t>
      </w:r>
      <w:bookmarkEnd w:id="37"/>
    </w:p>
    <w:p w:rsidR="00AD05E2" w:rsidRDefault="00F73136" w:rsidP="00AD05E2">
      <w:pPr>
        <w:pStyle w:val="BodyText"/>
      </w:pPr>
      <w:r>
        <w:t xml:space="preserve">Manual test is designed in a similar way as Automated test but it is provided with interactive interface and requires input from the tester. </w:t>
      </w:r>
    </w:p>
    <w:p w:rsidR="008A68C2" w:rsidRDefault="008A68C2" w:rsidP="008A68C2">
      <w:pPr>
        <w:pStyle w:val="BodyText"/>
      </w:pPr>
      <w:r>
        <w:t>To run Manual test open the Terminal, change directory to test’s top directory Test/ and run the command:</w:t>
      </w:r>
    </w:p>
    <w:p w:rsidR="008A68C2" w:rsidRDefault="008A68C2" w:rsidP="008A68C2">
      <w:pPr>
        <w:pStyle w:val="SourceCode"/>
        <w:ind w:left="454"/>
        <w:rPr>
          <w:lang w:eastAsia="ja-JP"/>
        </w:rPr>
      </w:pPr>
      <w:r>
        <w:rPr>
          <w:lang w:eastAsia="ja-JP"/>
        </w:rPr>
        <w:lastRenderedPageBreak/>
        <w:t>$ python RunManualTest.py</w:t>
      </w:r>
    </w:p>
    <w:p w:rsidR="006022D8" w:rsidRDefault="008A68C2" w:rsidP="008A68C2">
      <w:pPr>
        <w:pStyle w:val="BodyText"/>
      </w:pPr>
      <w:r>
        <w:t xml:space="preserve">New terminal window will open where some commands will be run to start IOC on f3rp61-linux. </w:t>
      </w:r>
    </w:p>
    <w:p w:rsidR="008A68C2" w:rsidRDefault="006022D8" w:rsidP="006022D8">
      <w:pPr>
        <w:pStyle w:val="BodyText"/>
      </w:pPr>
      <w:r>
        <w:t xml:space="preserve">After that, some input will be required on the second terminal. When that has finished, </w:t>
      </w:r>
      <w:r w:rsidR="008A68C2">
        <w:t xml:space="preserve">some input </w:t>
      </w:r>
      <w:r>
        <w:t xml:space="preserve">on the native terminal </w:t>
      </w:r>
      <w:r w:rsidR="008A68C2">
        <w:t xml:space="preserve">will be required. </w:t>
      </w:r>
      <w:r>
        <w:t>Messages on the screen will guide you through the test. When tests in both terminals have finished, second terminal needs to be closed by typing:</w:t>
      </w:r>
    </w:p>
    <w:p w:rsidR="003127CE" w:rsidRDefault="00BE68A9" w:rsidP="006022D8">
      <w:pPr>
        <w:pStyle w:val="SourceCode"/>
        <w:ind w:left="454"/>
        <w:rPr>
          <w:lang w:eastAsia="ja-JP"/>
        </w:rPr>
      </w:pPr>
      <w:r>
        <w:rPr>
          <w:lang w:eastAsia="ja-JP"/>
        </w:rPr>
        <w:t>$ exit</w:t>
      </w:r>
    </w:p>
    <w:p w:rsidR="00BE68A9" w:rsidRDefault="00BE68A9" w:rsidP="008A68C2">
      <w:pPr>
        <w:pStyle w:val="BodyText"/>
      </w:pPr>
    </w:p>
    <w:p w:rsidR="00CF3D50" w:rsidRDefault="00CF3D50" w:rsidP="00CF3D50">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8" w:name="_Toc375344623"/>
      <w:r>
        <w:t>Test Report generation</w:t>
      </w:r>
      <w:bookmarkEnd w:id="38"/>
    </w:p>
    <w:p w:rsidR="00CF3D50" w:rsidRDefault="00CF3D50" w:rsidP="00CF3D50">
      <w:pPr>
        <w:pStyle w:val="BodyText"/>
      </w:pPr>
      <w:r>
        <w:t xml:space="preserve">Test report is automatically generated in the </w:t>
      </w:r>
      <w:r w:rsidR="002D0D9E">
        <w:t>directory</w:t>
      </w:r>
      <w:r>
        <w:t xml:space="preserve"> Test/</w:t>
      </w:r>
      <w:r w:rsidR="00A94CA9">
        <w:t>generated-</w:t>
      </w:r>
      <w:r>
        <w:t>reports</w:t>
      </w:r>
      <w:r w:rsidR="002D0D9E">
        <w:t xml:space="preserve"> as files </w:t>
      </w:r>
      <w:r w:rsidRPr="002D0D9E">
        <w:rPr>
          <w:i/>
        </w:rPr>
        <w:t>manualTest_Report.</w:t>
      </w:r>
      <w:r w:rsidR="002D0D9E" w:rsidRPr="002D0D9E">
        <w:rPr>
          <w:i/>
        </w:rPr>
        <w:t>txt</w:t>
      </w:r>
      <w:r w:rsidR="002D0D9E">
        <w:t xml:space="preserve"> and </w:t>
      </w:r>
      <w:r w:rsidR="002D0D9E" w:rsidRPr="002D0D9E">
        <w:rPr>
          <w:i/>
        </w:rPr>
        <w:t>manualTestCom_Report.txt</w:t>
      </w:r>
      <w:r w:rsidR="002D0D9E">
        <w:t>.</w:t>
      </w:r>
    </w:p>
    <w:p w:rsidR="008A68C2" w:rsidRDefault="008A68C2" w:rsidP="008A68C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39" w:name="_Toc375344624"/>
      <w:r>
        <w:t>Test procedure</w:t>
      </w:r>
      <w:bookmarkEnd w:id="39"/>
    </w:p>
    <w:p w:rsidR="008A68C2" w:rsidRDefault="008A68C2" w:rsidP="008A68C2">
      <w:pPr>
        <w:pStyle w:val="BodyText"/>
      </w:pPr>
      <w:r>
        <w:t xml:space="preserve">Detailed test procedure is provided only for information and in case of problems for easier debugging. </w:t>
      </w:r>
    </w:p>
    <w:p w:rsidR="008A68C2" w:rsidRDefault="008A68C2" w:rsidP="008A68C2">
      <w:pPr>
        <w:pStyle w:val="SourceCode"/>
        <w:rPr>
          <w:rFonts w:ascii="Courier New" w:hAnsi="Courier New" w:cs="Courier New"/>
        </w:rPr>
      </w:pPr>
    </w:p>
    <w:p w:rsidR="008A68C2" w:rsidRDefault="008A68C2" w:rsidP="008A68C2">
      <w:pPr>
        <w:pStyle w:val="SourceCode"/>
        <w:rPr>
          <w:rFonts w:cs="Consolas"/>
        </w:rPr>
      </w:pPr>
      <w:r>
        <w:rPr>
          <w:rFonts w:ascii="Courier New" w:hAnsi="Courier New" w:cs="Courier New"/>
        </w:rPr>
        <w:t>├──</w:t>
      </w:r>
      <w:r>
        <w:rPr>
          <w:rFonts w:cs="Consolas"/>
        </w:rPr>
        <w:t xml:space="preserve"> Run</w:t>
      </w:r>
      <w:r w:rsidR="00040E83">
        <w:rPr>
          <w:rFonts w:cs="Consolas"/>
        </w:rPr>
        <w:t>Manual</w:t>
      </w:r>
      <w:r>
        <w:rPr>
          <w:rFonts w:cs="Consolas"/>
        </w:rPr>
        <w:t>Test.py</w:t>
      </w:r>
    </w:p>
    <w:p w:rsidR="00040E83" w:rsidRDefault="00040E83" w:rsidP="008A68C2">
      <w:pPr>
        <w:pStyle w:val="SourceCode"/>
        <w:ind w:firstLine="301"/>
        <w:rPr>
          <w:rFonts w:ascii="Courier New" w:hAnsi="Courier New" w:cs="Courier New"/>
        </w:rPr>
      </w:pPr>
      <w:r>
        <w:rPr>
          <w:rFonts w:ascii="Courier New" w:hAnsi="Courier New" w:cs="Courier New"/>
        </w:rPr>
        <w:t xml:space="preserve">├── </w:t>
      </w:r>
      <w:r w:rsidRPr="00040E83">
        <w:rPr>
          <w:rFonts w:cs="Courier New"/>
        </w:rPr>
        <w:t>Terminal_2</w:t>
      </w:r>
    </w:p>
    <w:p w:rsidR="008A68C2" w:rsidRDefault="00040E83" w:rsidP="008A68C2">
      <w:pPr>
        <w:pStyle w:val="SourceCode"/>
        <w:ind w:firstLine="301"/>
        <w:rPr>
          <w:rFonts w:cs="Consolas"/>
        </w:rPr>
      </w:pPr>
      <w:r>
        <w:rPr>
          <w:rFonts w:ascii="Courier New" w:hAnsi="Courier New" w:cs="Courier New"/>
        </w:rPr>
        <w:t xml:space="preserve">    </w:t>
      </w:r>
      <w:r w:rsidR="008A68C2">
        <w:rPr>
          <w:rFonts w:ascii="Courier New" w:hAnsi="Courier New" w:cs="Courier New"/>
        </w:rPr>
        <w:t>├──</w:t>
      </w:r>
      <w:r w:rsidR="008A68C2">
        <w:rPr>
          <w:rFonts w:cs="Consolas"/>
        </w:rPr>
        <w:t xml:space="preserve"> build IOC application in Test/iocTest</w:t>
      </w:r>
    </w:p>
    <w:p w:rsidR="008A68C2" w:rsidRDefault="00040E83" w:rsidP="008A68C2">
      <w:pPr>
        <w:pStyle w:val="SourceCode"/>
        <w:ind w:firstLine="301"/>
        <w:rPr>
          <w:rFonts w:cs="Courier New"/>
        </w:rPr>
      </w:pPr>
      <w:r>
        <w:rPr>
          <w:rFonts w:ascii="Courier New" w:hAnsi="Courier New" w:cs="Courier New"/>
        </w:rPr>
        <w:t xml:space="preserve">    </w:t>
      </w:r>
      <w:r w:rsidR="008A68C2" w:rsidRPr="008A68C2">
        <w:rPr>
          <w:rFonts w:ascii="Courier New" w:hAnsi="Courier New" w:cs="Courier New"/>
        </w:rPr>
        <w:t>├──</w:t>
      </w:r>
      <w:r w:rsidR="008A68C2" w:rsidRPr="008A68C2">
        <w:rPr>
          <w:rFonts w:cs="Courier New"/>
        </w:rPr>
        <w:t xml:space="preserve"> scp IOC app to </w:t>
      </w:r>
      <w:r w:rsidR="008A68C2">
        <w:rPr>
          <w:rFonts w:cs="Courier New"/>
        </w:rPr>
        <w:t>f3rp61-linux</w:t>
      </w:r>
    </w:p>
    <w:p w:rsidR="00040E83" w:rsidRDefault="00040E83" w:rsidP="00040E83">
      <w:pPr>
        <w:pStyle w:val="SourceCode"/>
        <w:ind w:firstLine="301"/>
        <w:rPr>
          <w:rFonts w:cs="Courier New"/>
        </w:rPr>
      </w:pPr>
      <w:r>
        <w:rPr>
          <w:rFonts w:ascii="Courier New" w:hAnsi="Courier New" w:cs="Courier New"/>
        </w:rPr>
        <w:t xml:space="preserve">    </w:t>
      </w:r>
      <w:r w:rsidR="008A68C2">
        <w:rPr>
          <w:rFonts w:ascii="Courier New" w:hAnsi="Courier New" w:cs="Courier New"/>
        </w:rPr>
        <w:t>├─</w:t>
      </w:r>
      <w:r w:rsidR="008A68C2" w:rsidRPr="008A68C2">
        <w:rPr>
          <w:rFonts w:ascii="Courier New" w:hAnsi="Courier New" w:cs="Courier New"/>
        </w:rPr>
        <w:t>─</w:t>
      </w:r>
      <w:r w:rsidR="008A68C2" w:rsidRPr="008A68C2">
        <w:rPr>
          <w:rFonts w:cs="Courier New"/>
        </w:rPr>
        <w:t xml:space="preserve"> </w:t>
      </w:r>
      <w:r w:rsidR="008A68C2">
        <w:rPr>
          <w:rFonts w:cs="Courier New"/>
        </w:rPr>
        <w:t>ssh and run IOC on f3rp61-linux</w:t>
      </w:r>
    </w:p>
    <w:p w:rsidR="00B8291E" w:rsidRPr="00040E83" w:rsidRDefault="00B8291E" w:rsidP="00040E83">
      <w:pPr>
        <w:pStyle w:val="SourceCode"/>
        <w:ind w:firstLine="301"/>
        <w:rPr>
          <w:rFonts w:cs="Courier New"/>
        </w:rPr>
      </w:pPr>
      <w:r>
        <w:rPr>
          <w:rFonts w:ascii="Courier New" w:hAnsi="Courier New" w:cs="Courier New"/>
        </w:rPr>
        <w:t xml:space="preserve">    ├─</w:t>
      </w:r>
      <w:r w:rsidRPr="008A68C2">
        <w:rPr>
          <w:rFonts w:ascii="Courier New" w:hAnsi="Courier New" w:cs="Courier New"/>
        </w:rPr>
        <w:t>─</w:t>
      </w:r>
      <w:r w:rsidRPr="008A68C2">
        <w:rPr>
          <w:rFonts w:cs="Courier New"/>
        </w:rPr>
        <w:t xml:space="preserve"> Run test cases</w:t>
      </w:r>
      <w:r>
        <w:rPr>
          <w:rFonts w:cs="Courier New"/>
        </w:rPr>
        <w:t xml:space="preserve"> for iocsh commands and acquire some input</w:t>
      </w:r>
    </w:p>
    <w:p w:rsidR="008A68C2" w:rsidRPr="008A68C2" w:rsidRDefault="008A68C2" w:rsidP="008A68C2">
      <w:pPr>
        <w:pStyle w:val="SourceCode"/>
        <w:ind w:firstLine="301"/>
        <w:rPr>
          <w:rFonts w:cs="Courier New"/>
        </w:rPr>
      </w:pPr>
      <w:r w:rsidRPr="008A68C2">
        <w:rPr>
          <w:rFonts w:ascii="Courier New" w:hAnsi="Courier New" w:cs="Courier New"/>
        </w:rPr>
        <w:t>├──</w:t>
      </w:r>
      <w:r w:rsidRPr="008A68C2">
        <w:rPr>
          <w:rFonts w:cs="Courier New"/>
        </w:rPr>
        <w:t xml:space="preserve"> Run test cases</w:t>
      </w:r>
      <w:r w:rsidR="00040E83">
        <w:rPr>
          <w:rFonts w:cs="Courier New"/>
        </w:rPr>
        <w:t xml:space="preserve"> and acquire some input</w:t>
      </w:r>
    </w:p>
    <w:p w:rsidR="008A68C2" w:rsidRPr="008A68C2" w:rsidRDefault="008A68C2" w:rsidP="008A68C2">
      <w:pPr>
        <w:pStyle w:val="SourceCode"/>
        <w:ind w:firstLine="301"/>
      </w:pPr>
      <w:r w:rsidRPr="008A68C2">
        <w:rPr>
          <w:rFonts w:ascii="Courier New" w:hAnsi="Courier New" w:cs="Courier New"/>
        </w:rPr>
        <w:t>├──</w:t>
      </w:r>
      <w:r w:rsidRPr="008A68C2">
        <w:rPr>
          <w:rFonts w:cs="Courier New"/>
        </w:rPr>
        <w:t xml:space="preserve"> </w:t>
      </w:r>
      <w:r>
        <w:rPr>
          <w:rFonts w:cs="Courier New"/>
        </w:rPr>
        <w:t>Generate report</w:t>
      </w:r>
    </w:p>
    <w:p w:rsidR="00FF7588" w:rsidRDefault="00FF7588" w:rsidP="00273638">
      <w:pPr>
        <w:pStyle w:val="BodyText"/>
        <w:rPr>
          <w:lang w:eastAsia="ja-JP"/>
        </w:rPr>
      </w:pPr>
    </w:p>
    <w:p w:rsidR="00070455" w:rsidRDefault="00070455" w:rsidP="00070455">
      <w:pPr>
        <w:pStyle w:val="Heading2"/>
        <w:keepLines/>
        <w:widowControl/>
        <w:pBdr>
          <w:bottom w:val="none" w:sz="0" w:space="0" w:color="auto"/>
        </w:pBdr>
        <w:tabs>
          <w:tab w:val="num" w:pos="737"/>
        </w:tabs>
        <w:autoSpaceDE/>
        <w:autoSpaceDN/>
        <w:adjustRightInd/>
        <w:spacing w:before="360"/>
        <w:ind w:left="737" w:hanging="737"/>
        <w:jc w:val="both"/>
      </w:pPr>
      <w:bookmarkStart w:id="40" w:name="_Toc375344625"/>
      <w:r>
        <w:t>Troubleshooting</w:t>
      </w:r>
      <w:bookmarkEnd w:id="40"/>
    </w:p>
    <w:p w:rsidR="00F70BF2" w:rsidRPr="00C34ADA" w:rsidRDefault="00F70BF2" w:rsidP="00F70BF2">
      <w:pPr>
        <w:pStyle w:val="BodyText"/>
      </w:pPr>
      <w:r>
        <w:rPr>
          <w:lang w:eastAsia="ja-JP"/>
        </w:rPr>
        <w:t xml:space="preserve">In case of errors when either Automated or Manual tests cannot be run properly, some commands can be run manually to allow faster discovery of the step that produces the error. Additionally, if tests fail for a specific PV, the behavior of each PV can be tested manually using </w:t>
      </w:r>
      <w:r w:rsidR="005947D3">
        <w:rPr>
          <w:lang w:eastAsia="ja-JP"/>
        </w:rPr>
        <w:t xml:space="preserve">the provided </w:t>
      </w:r>
      <w:r>
        <w:rPr>
          <w:lang w:eastAsia="ja-JP"/>
        </w:rPr>
        <w:t>OPI screen</w:t>
      </w:r>
      <w:r w:rsidR="00C34ADA">
        <w:rPr>
          <w:lang w:eastAsia="ja-JP"/>
        </w:rPr>
        <w:t>.</w:t>
      </w:r>
    </w:p>
    <w:p w:rsidR="00F70BF2" w:rsidRDefault="00F70BF2" w:rsidP="00F70BF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1" w:name="_Toc375344626"/>
      <w:r>
        <w:t>Specific PVs</w:t>
      </w:r>
      <w:bookmarkEnd w:id="41"/>
    </w:p>
    <w:p w:rsidR="00F70BF2" w:rsidRDefault="005947D3" w:rsidP="00F70BF2">
      <w:pPr>
        <w:pStyle w:val="BodyText"/>
        <w:rPr>
          <w:lang w:eastAsia="ja-JP"/>
        </w:rPr>
      </w:pPr>
      <w:r>
        <w:rPr>
          <w:lang w:eastAsia="ja-JP"/>
        </w:rPr>
        <w:t xml:space="preserve">OPI screen can be found in the directory </w:t>
      </w:r>
      <w:r w:rsidRPr="00C34ADA">
        <w:rPr>
          <w:i/>
          <w:lang w:eastAsia="ja-JP"/>
        </w:rPr>
        <w:t>Test/OPI/</w:t>
      </w:r>
      <w:r>
        <w:rPr>
          <w:i/>
          <w:lang w:eastAsia="ja-JP"/>
        </w:rPr>
        <w:t xml:space="preserve"> </w:t>
      </w:r>
      <w:r>
        <w:rPr>
          <w:lang w:eastAsia="ja-JP"/>
        </w:rPr>
        <w:t>and for opening it requires CSS on the Host Machine. Using that screen each tested PV can be set, read and examined.</w:t>
      </w:r>
    </w:p>
    <w:p w:rsidR="005947D3" w:rsidRDefault="005947D3" w:rsidP="005947D3">
      <w:pPr>
        <w:pStyle w:val="BodyText"/>
      </w:pPr>
      <w:r>
        <w:t xml:space="preserve">In case OPI screen is not shown correctly, Color file is also provided - this can be imported to CSS through: </w:t>
      </w:r>
      <w:r w:rsidRPr="005947D3">
        <w:rPr>
          <w:i/>
        </w:rPr>
        <w:t>Edit -&gt; Preferences -&gt; Display -&gt; BOY -&gt; Color File</w:t>
      </w:r>
      <w:r w:rsidR="00234216">
        <w:rPr>
          <w:i/>
        </w:rPr>
        <w:t xml:space="preserve"> .</w:t>
      </w:r>
    </w:p>
    <w:p w:rsidR="00F70BF2" w:rsidRDefault="00F70BF2" w:rsidP="00F70BF2">
      <w:pPr>
        <w:pStyle w:val="Heading3"/>
        <w:widowControl/>
        <w:pBdr>
          <w:bottom w:val="none" w:sz="0" w:space="0" w:color="auto"/>
        </w:pBdr>
        <w:tabs>
          <w:tab w:val="num" w:pos="851"/>
          <w:tab w:val="left" w:pos="964"/>
        </w:tabs>
        <w:autoSpaceDE/>
        <w:autoSpaceDN/>
        <w:adjustRightInd/>
        <w:spacing w:before="240" w:after="60"/>
        <w:ind w:left="851" w:hanging="851"/>
        <w:jc w:val="both"/>
      </w:pPr>
      <w:bookmarkStart w:id="42" w:name="_Toc375344627"/>
      <w:r>
        <w:lastRenderedPageBreak/>
        <w:t>Only run specific command</w:t>
      </w:r>
      <w:bookmarkEnd w:id="42"/>
    </w:p>
    <w:p w:rsidR="00070455" w:rsidRDefault="00F70BF2" w:rsidP="00273638">
      <w:pPr>
        <w:pStyle w:val="BodyText"/>
        <w:rPr>
          <w:lang w:eastAsia="ja-JP"/>
        </w:rPr>
      </w:pPr>
      <w:r>
        <w:rPr>
          <w:lang w:eastAsia="ja-JP"/>
        </w:rPr>
        <w:t>How to run specific steps manually is described with the commands below:</w:t>
      </w:r>
    </w:p>
    <w:p w:rsidR="00220B4A" w:rsidRPr="00D144BE" w:rsidRDefault="00220B4A" w:rsidP="00220B4A">
      <w:pPr>
        <w:pStyle w:val="ListParagraph"/>
        <w:numPr>
          <w:ilvl w:val="0"/>
          <w:numId w:val="25"/>
        </w:numPr>
        <w:spacing w:before="120" w:after="120"/>
        <w:jc w:val="both"/>
        <w:rPr>
          <w:lang w:eastAsia="ja-JP"/>
        </w:rPr>
      </w:pPr>
      <w:r>
        <w:rPr>
          <w:lang w:eastAsia="ja-JP"/>
        </w:rPr>
        <w:t>Build IOC application:</w:t>
      </w:r>
    </w:p>
    <w:p w:rsidR="0035022F" w:rsidRDefault="0035022F" w:rsidP="0035022F">
      <w:pPr>
        <w:pStyle w:val="SourceCode"/>
        <w:rPr>
          <w:noProof w:val="0"/>
          <w:lang w:eastAsia="ja-JP"/>
        </w:rPr>
      </w:pPr>
      <w:r>
        <w:rPr>
          <w:noProof w:val="0"/>
          <w:lang w:eastAsia="ja-JP"/>
        </w:rPr>
        <w:t>$ cd iocTest</w:t>
      </w:r>
    </w:p>
    <w:p w:rsidR="0035022F" w:rsidRDefault="0035022F" w:rsidP="0035022F">
      <w:pPr>
        <w:pStyle w:val="SourceCode"/>
        <w:rPr>
          <w:noProof w:val="0"/>
          <w:lang w:eastAsia="ja-JP"/>
        </w:rPr>
      </w:pPr>
      <w:r>
        <w:rPr>
          <w:noProof w:val="0"/>
          <w:lang w:eastAsia="ja-JP"/>
        </w:rPr>
        <w:t>$ make</w:t>
      </w:r>
    </w:p>
    <w:p w:rsidR="0035022F" w:rsidRPr="00D144BE" w:rsidRDefault="0035022F" w:rsidP="0035022F">
      <w:pPr>
        <w:pStyle w:val="SourceCode"/>
        <w:rPr>
          <w:noProof w:val="0"/>
          <w:lang w:eastAsia="ja-JP"/>
        </w:rPr>
      </w:pPr>
      <w:r>
        <w:rPr>
          <w:noProof w:val="0"/>
          <w:lang w:eastAsia="ja-JP"/>
        </w:rPr>
        <w:t>$ cd ..</w:t>
      </w:r>
    </w:p>
    <w:p w:rsidR="0035022F" w:rsidRDefault="0035022F" w:rsidP="0035022F">
      <w:pPr>
        <w:pStyle w:val="BodyText"/>
        <w:rPr>
          <w:lang w:eastAsia="ja-JP"/>
        </w:rPr>
      </w:pPr>
      <w:r w:rsidRPr="00D144BE">
        <w:rPr>
          <w:b/>
          <w:u w:val="single"/>
          <w:lang w:eastAsia="ja-JP"/>
        </w:rPr>
        <w:t>Expected result:</w:t>
      </w:r>
      <w:r w:rsidRPr="00D144BE">
        <w:rPr>
          <w:lang w:eastAsia="ja-JP"/>
        </w:rPr>
        <w:t xml:space="preserve"> </w:t>
      </w:r>
      <w:r>
        <w:rPr>
          <w:lang w:eastAsia="ja-JP"/>
        </w:rPr>
        <w:t xml:space="preserve"> </w:t>
      </w:r>
      <w:r w:rsidRPr="00C8386F">
        <w:rPr>
          <w:rFonts w:ascii="Consolas" w:hAnsi="Consolas"/>
          <w:lang w:eastAsia="ja-JP"/>
        </w:rPr>
        <w:t>make</w:t>
      </w:r>
      <w:r>
        <w:rPr>
          <w:lang w:eastAsia="ja-JP"/>
        </w:rPr>
        <w:t xml:space="preserve"> command completes without errors.</w:t>
      </w:r>
    </w:p>
    <w:p w:rsidR="0035022F" w:rsidRDefault="0035022F" w:rsidP="0035022F">
      <w:pPr>
        <w:pStyle w:val="TemplateInstructions"/>
      </w:pPr>
    </w:p>
    <w:p w:rsidR="0035022F" w:rsidRPr="00D144BE" w:rsidRDefault="0035022F" w:rsidP="0035022F">
      <w:pPr>
        <w:pStyle w:val="ListParagraph"/>
        <w:numPr>
          <w:ilvl w:val="0"/>
          <w:numId w:val="25"/>
        </w:numPr>
        <w:spacing w:before="120" w:after="120"/>
        <w:jc w:val="both"/>
        <w:rPr>
          <w:lang w:eastAsia="ja-JP"/>
        </w:rPr>
      </w:pPr>
      <w:r>
        <w:rPr>
          <w:lang w:eastAsia="ja-JP"/>
        </w:rPr>
        <w:t>Copy IOC application to f3rp61-linux</w:t>
      </w:r>
      <w:r w:rsidR="00220B4A">
        <w:rPr>
          <w:lang w:eastAsia="ja-JP"/>
        </w:rPr>
        <w:t>:</w:t>
      </w:r>
    </w:p>
    <w:p w:rsidR="0035022F" w:rsidRDefault="0035022F" w:rsidP="0035022F">
      <w:pPr>
        <w:pStyle w:val="SourceCode"/>
        <w:rPr>
          <w:noProof w:val="0"/>
          <w:lang w:eastAsia="ja-JP"/>
        </w:rPr>
      </w:pPr>
      <w:r>
        <w:rPr>
          <w:noProof w:val="0"/>
          <w:lang w:eastAsia="ja-JP"/>
        </w:rPr>
        <w:t>$ cd ..</w:t>
      </w:r>
    </w:p>
    <w:p w:rsidR="0035022F" w:rsidRPr="00D144BE" w:rsidRDefault="0035022F" w:rsidP="0035022F">
      <w:pPr>
        <w:pStyle w:val="SourceCode"/>
        <w:rPr>
          <w:noProof w:val="0"/>
          <w:lang w:eastAsia="ja-JP"/>
        </w:rPr>
      </w:pPr>
      <w:r>
        <w:rPr>
          <w:noProof w:val="0"/>
          <w:lang w:eastAsia="ja-JP"/>
        </w:rPr>
        <w:t>$ scp –r iocTest root@IP:/opt/epics/</w:t>
      </w:r>
    </w:p>
    <w:p w:rsidR="0035022F" w:rsidRDefault="0035022F" w:rsidP="0035022F">
      <w:pPr>
        <w:pStyle w:val="BodyText"/>
        <w:rPr>
          <w:lang w:eastAsia="ja-JP"/>
        </w:rPr>
      </w:pPr>
      <w:r>
        <w:t xml:space="preserve">where IP address and password for root user were set during environment set-up (see section </w:t>
      </w:r>
      <w:r w:rsidR="00D64543">
        <w:fldChar w:fldCharType="begin"/>
      </w:r>
      <w:r w:rsidR="00220B4A">
        <w:instrText xml:space="preserve"> REF _Ref375100504 \r \h </w:instrText>
      </w:r>
      <w:r w:rsidR="00D64543">
        <w:fldChar w:fldCharType="separate"/>
      </w:r>
      <w:r w:rsidR="0048008C">
        <w:t>3.1</w:t>
      </w:r>
      <w:r w:rsidR="00D64543">
        <w:fldChar w:fldCharType="end"/>
      </w:r>
      <w:r>
        <w:t xml:space="preserve"> for </w:t>
      </w:r>
      <w:r w:rsidR="00220B4A">
        <w:t>details</w:t>
      </w:r>
      <w:r>
        <w:t>)</w:t>
      </w:r>
      <w:r>
        <w:rPr>
          <w:lang w:eastAsia="ja-JP"/>
        </w:rPr>
        <w:t>.</w:t>
      </w:r>
    </w:p>
    <w:p w:rsidR="0035022F" w:rsidRDefault="0035022F" w:rsidP="0035022F">
      <w:pPr>
        <w:pStyle w:val="BodyText"/>
        <w:rPr>
          <w:lang w:eastAsia="ja-JP"/>
        </w:rPr>
      </w:pPr>
      <w:r w:rsidRPr="00D144BE">
        <w:rPr>
          <w:b/>
          <w:u w:val="single"/>
          <w:lang w:eastAsia="ja-JP"/>
        </w:rPr>
        <w:t>Expected result:</w:t>
      </w:r>
      <w:r w:rsidRPr="00D144BE">
        <w:rPr>
          <w:lang w:eastAsia="ja-JP"/>
        </w:rPr>
        <w:t xml:space="preserve"> </w:t>
      </w:r>
      <w:r>
        <w:rPr>
          <w:lang w:eastAsia="ja-JP"/>
        </w:rPr>
        <w:t>A list of successfully copied files.</w:t>
      </w:r>
    </w:p>
    <w:p w:rsidR="0035022F" w:rsidRDefault="0035022F" w:rsidP="0035022F">
      <w:pPr>
        <w:pStyle w:val="BodyText"/>
        <w:rPr>
          <w:lang w:eastAsia="ja-JP"/>
        </w:rPr>
      </w:pPr>
    </w:p>
    <w:p w:rsidR="0035022F" w:rsidRPr="00D144BE" w:rsidRDefault="0035022F" w:rsidP="0035022F">
      <w:pPr>
        <w:pStyle w:val="ListParagraph"/>
        <w:numPr>
          <w:ilvl w:val="0"/>
          <w:numId w:val="25"/>
        </w:numPr>
        <w:spacing w:before="120" w:after="120"/>
        <w:jc w:val="both"/>
        <w:rPr>
          <w:lang w:eastAsia="ja-JP"/>
        </w:rPr>
      </w:pPr>
      <w:r>
        <w:rPr>
          <w:lang w:eastAsia="ja-JP"/>
        </w:rPr>
        <w:t>SSH Connect</w:t>
      </w:r>
      <w:r w:rsidRPr="00D144BE">
        <w:rPr>
          <w:lang w:eastAsia="ja-JP"/>
        </w:rPr>
        <w:t>.</w:t>
      </w:r>
    </w:p>
    <w:p w:rsidR="0035022F" w:rsidRPr="00D144BE" w:rsidRDefault="0035022F" w:rsidP="0035022F">
      <w:pPr>
        <w:pStyle w:val="SourceCode"/>
        <w:rPr>
          <w:noProof w:val="0"/>
          <w:lang w:eastAsia="ja-JP"/>
        </w:rPr>
      </w:pPr>
      <w:r>
        <w:rPr>
          <w:noProof w:val="0"/>
          <w:lang w:eastAsia="ja-JP"/>
        </w:rPr>
        <w:t>$ ssh root@IP</w:t>
      </w:r>
    </w:p>
    <w:p w:rsidR="0035022F" w:rsidRPr="00877BD9" w:rsidRDefault="0035022F" w:rsidP="0035022F">
      <w:pPr>
        <w:pStyle w:val="BodyText"/>
        <w:rPr>
          <w:lang w:eastAsia="ja-JP"/>
        </w:rPr>
      </w:pPr>
      <w:r>
        <w:t xml:space="preserve">where IP address and password for root user were set during environment set-up (see section </w:t>
      </w:r>
      <w:r w:rsidR="00D64543">
        <w:fldChar w:fldCharType="begin"/>
      </w:r>
      <w:r w:rsidR="004F4C97">
        <w:instrText xml:space="preserve"> REF _Ref375100504 \r \h </w:instrText>
      </w:r>
      <w:r w:rsidR="00D64543">
        <w:fldChar w:fldCharType="separate"/>
      </w:r>
      <w:r w:rsidR="0048008C">
        <w:t>3.1</w:t>
      </w:r>
      <w:r w:rsidR="00D64543">
        <w:fldChar w:fldCharType="end"/>
      </w:r>
      <w:r>
        <w:t xml:space="preserve"> for instructions)</w:t>
      </w:r>
      <w:r>
        <w:rPr>
          <w:lang w:eastAsia="ja-JP"/>
        </w:rPr>
        <w:t>.</w:t>
      </w:r>
    </w:p>
    <w:p w:rsidR="0035022F" w:rsidRDefault="0035022F" w:rsidP="0035022F">
      <w:pPr>
        <w:pStyle w:val="BodyText"/>
        <w:rPr>
          <w:lang w:eastAsia="ja-JP"/>
        </w:rPr>
      </w:pPr>
      <w:r w:rsidRPr="00D144BE">
        <w:rPr>
          <w:b/>
          <w:u w:val="single"/>
          <w:lang w:eastAsia="ja-JP"/>
        </w:rPr>
        <w:t>Expected result:</w:t>
      </w:r>
      <w:r w:rsidRPr="00D144BE">
        <w:rPr>
          <w:lang w:eastAsia="ja-JP"/>
        </w:rPr>
        <w:t xml:space="preserve"> </w:t>
      </w:r>
      <w:r>
        <w:rPr>
          <w:lang w:eastAsia="ja-JP"/>
        </w:rPr>
        <w:t>f3rp61-linux root shell prompt.</w:t>
      </w:r>
    </w:p>
    <w:p w:rsidR="0035022F" w:rsidRDefault="0035022F" w:rsidP="0035022F">
      <w:pPr>
        <w:pStyle w:val="BodyText"/>
        <w:rPr>
          <w:lang w:eastAsia="ja-JP"/>
        </w:rPr>
      </w:pPr>
    </w:p>
    <w:p w:rsidR="0035022F" w:rsidRPr="00D144BE" w:rsidRDefault="0035022F" w:rsidP="0035022F">
      <w:pPr>
        <w:pStyle w:val="ListParagraph"/>
        <w:numPr>
          <w:ilvl w:val="0"/>
          <w:numId w:val="25"/>
        </w:numPr>
        <w:spacing w:before="120" w:after="120"/>
        <w:jc w:val="both"/>
        <w:rPr>
          <w:lang w:eastAsia="ja-JP"/>
        </w:rPr>
      </w:pPr>
      <w:r>
        <w:rPr>
          <w:lang w:eastAsia="ja-JP"/>
        </w:rPr>
        <w:t>Run IOC</w:t>
      </w:r>
      <w:r w:rsidRPr="00D144BE">
        <w:rPr>
          <w:lang w:eastAsia="ja-JP"/>
        </w:rPr>
        <w:t>.</w:t>
      </w:r>
    </w:p>
    <w:p w:rsidR="0035022F" w:rsidRDefault="0035022F" w:rsidP="0035022F">
      <w:pPr>
        <w:pStyle w:val="SourceCode"/>
        <w:rPr>
          <w:noProof w:val="0"/>
          <w:lang w:eastAsia="ja-JP"/>
        </w:rPr>
      </w:pPr>
      <w:r>
        <w:rPr>
          <w:noProof w:val="0"/>
          <w:lang w:eastAsia="ja-JP"/>
        </w:rPr>
        <w:t xml:space="preserve"># </w:t>
      </w:r>
      <w:r w:rsidR="00EB5F84" w:rsidRPr="00EB5F84">
        <w:rPr>
          <w:noProof w:val="0"/>
          <w:lang w:eastAsia="ja-JP"/>
        </w:rPr>
        <w:t>cd /opt/epics/iocTest/iocBoot/iocTest/</w:t>
      </w:r>
    </w:p>
    <w:p w:rsidR="0035022F" w:rsidRPr="00D144BE" w:rsidRDefault="0035022F" w:rsidP="0035022F">
      <w:pPr>
        <w:pStyle w:val="SourceCode"/>
        <w:rPr>
          <w:noProof w:val="0"/>
          <w:lang w:eastAsia="ja-JP"/>
        </w:rPr>
      </w:pPr>
      <w:r>
        <w:rPr>
          <w:noProof w:val="0"/>
          <w:lang w:eastAsia="ja-JP"/>
        </w:rPr>
        <w:t xml:space="preserve"># </w:t>
      </w:r>
      <w:r w:rsidR="00EB5F84" w:rsidRPr="00EB5F84">
        <w:rPr>
          <w:noProof w:val="0"/>
          <w:lang w:eastAsia="ja-JP"/>
        </w:rPr>
        <w:t>../../bin/linux-f3rp61/Test st.cm</w:t>
      </w:r>
      <w:r w:rsidR="00EB5F84">
        <w:rPr>
          <w:noProof w:val="0"/>
          <w:lang w:eastAsia="ja-JP"/>
        </w:rPr>
        <w:t>d</w:t>
      </w:r>
    </w:p>
    <w:p w:rsidR="00C37E71" w:rsidRDefault="00C37E71" w:rsidP="00C37E71">
      <w:pPr>
        <w:pStyle w:val="BodyText"/>
      </w:pPr>
      <w:r w:rsidRPr="00D144BE">
        <w:rPr>
          <w:b/>
          <w:u w:val="single"/>
          <w:lang w:eastAsia="ja-JP"/>
        </w:rPr>
        <w:t>Expected result:</w:t>
      </w:r>
      <w:r w:rsidRPr="00D144BE">
        <w:rPr>
          <w:lang w:eastAsia="ja-JP"/>
        </w:rPr>
        <w:t xml:space="preserve"> </w:t>
      </w:r>
      <w:r>
        <w:rPr>
          <w:lang w:eastAsia="ja-JP"/>
        </w:rPr>
        <w:t>f3rp61</w:t>
      </w:r>
      <w:r w:rsidRPr="00877BD9">
        <w:t xml:space="preserve"> </w:t>
      </w:r>
      <w:r>
        <w:t xml:space="preserve">EPICS Shell prompt (iocsh) with the following database files loaded:  </w:t>
      </w:r>
      <w:r w:rsidRPr="00C37E71">
        <w:rPr>
          <w:i/>
        </w:rPr>
        <w:t>test.db, test_li.db, test_lo.db, test_mbbi.db, test_mbbo.db, testSeq.db, testSysCtl.db</w:t>
      </w:r>
      <w:r>
        <w:t xml:space="preserve"> and no errors or warnings listed.</w:t>
      </w:r>
    </w:p>
    <w:p w:rsidR="0035022F" w:rsidRDefault="0035022F" w:rsidP="00273638">
      <w:pPr>
        <w:pStyle w:val="BodyText"/>
        <w:rPr>
          <w:lang w:eastAsia="ja-JP"/>
        </w:rPr>
      </w:pPr>
    </w:p>
    <w:p w:rsidR="00F70BF2" w:rsidRDefault="00233B20" w:rsidP="00F70BF2">
      <w:pPr>
        <w:pStyle w:val="Heading1"/>
        <w:widowControl/>
        <w:pBdr>
          <w:bottom w:val="none" w:sz="0" w:space="0" w:color="auto"/>
        </w:pBdr>
        <w:tabs>
          <w:tab w:val="num" w:pos="432"/>
        </w:tabs>
        <w:autoSpaceDE/>
        <w:autoSpaceDN/>
        <w:adjustRightInd/>
        <w:spacing w:before="120"/>
        <w:ind w:left="432" w:right="720" w:hanging="432"/>
        <w:jc w:val="center"/>
      </w:pPr>
      <w:bookmarkStart w:id="43" w:name="_Toc375344628"/>
      <w:r>
        <w:lastRenderedPageBreak/>
        <w:t>Extending and modifying tests</w:t>
      </w:r>
      <w:bookmarkEnd w:id="43"/>
    </w:p>
    <w:p w:rsidR="00924FF0" w:rsidRDefault="00924FF0" w:rsidP="00924FF0">
      <w:pPr>
        <w:pStyle w:val="Heading2"/>
        <w:keepLines/>
        <w:widowControl/>
        <w:pBdr>
          <w:bottom w:val="none" w:sz="0" w:space="0" w:color="auto"/>
        </w:pBdr>
        <w:tabs>
          <w:tab w:val="num" w:pos="737"/>
        </w:tabs>
        <w:autoSpaceDE/>
        <w:autoSpaceDN/>
        <w:adjustRightInd/>
        <w:spacing w:before="360"/>
        <w:ind w:left="737" w:hanging="737"/>
        <w:jc w:val="both"/>
      </w:pPr>
      <w:bookmarkStart w:id="44" w:name="_Toc375344629"/>
      <w:r>
        <w:t>Changing Report style</w:t>
      </w:r>
      <w:bookmarkEnd w:id="44"/>
    </w:p>
    <w:p w:rsidR="00924FF0" w:rsidRPr="00924FF0" w:rsidRDefault="00924FF0" w:rsidP="00924FF0">
      <w:pPr>
        <w:pStyle w:val="BodyText"/>
      </w:pPr>
      <w:r>
        <w:t xml:space="preserve">Changing report style from HTML to Text can be done by modifying the file </w:t>
      </w:r>
      <w:r w:rsidRPr="00924FF0">
        <w:rPr>
          <w:i/>
        </w:rPr>
        <w:t>automatedTest.py</w:t>
      </w:r>
      <w:r>
        <w:rPr>
          <w:i/>
        </w:rPr>
        <w:t xml:space="preserve">. </w:t>
      </w:r>
      <w:r>
        <w:t>Comment lines that correspond to HTMLTestRunner and uncomment lines for TextTestRunner.</w:t>
      </w:r>
    </w:p>
    <w:p w:rsidR="00233B20" w:rsidRDefault="00233B20" w:rsidP="00233B20">
      <w:pPr>
        <w:pStyle w:val="Heading2"/>
        <w:keepLines/>
        <w:widowControl/>
        <w:pBdr>
          <w:bottom w:val="none" w:sz="0" w:space="0" w:color="auto"/>
        </w:pBdr>
        <w:tabs>
          <w:tab w:val="num" w:pos="737"/>
        </w:tabs>
        <w:autoSpaceDE/>
        <w:autoSpaceDN/>
        <w:adjustRightInd/>
        <w:spacing w:before="360"/>
        <w:ind w:left="737" w:hanging="737"/>
        <w:jc w:val="both"/>
      </w:pPr>
      <w:bookmarkStart w:id="45" w:name="_Toc375344630"/>
      <w:r>
        <w:t>Adding Test Cases</w:t>
      </w:r>
      <w:bookmarkEnd w:id="45"/>
    </w:p>
    <w:p w:rsidR="00233B20" w:rsidRDefault="00233B20" w:rsidP="00233B20">
      <w:pPr>
        <w:pStyle w:val="BodyText"/>
      </w:pPr>
      <w:r>
        <w:t>New Test Cases can be added to either of the three files:</w:t>
      </w:r>
    </w:p>
    <w:p w:rsidR="00233B20" w:rsidRDefault="00233B20" w:rsidP="00233B20">
      <w:pPr>
        <w:pStyle w:val="BodyText"/>
        <w:numPr>
          <w:ilvl w:val="0"/>
          <w:numId w:val="39"/>
        </w:numPr>
      </w:pPr>
      <w:r w:rsidRPr="00AD261F">
        <w:rPr>
          <w:i/>
        </w:rPr>
        <w:t>testIO.py</w:t>
      </w:r>
      <w:r>
        <w:t xml:space="preserve"> (for DTYP F3RP61), </w:t>
      </w:r>
    </w:p>
    <w:p w:rsidR="00233B20" w:rsidRDefault="00233B20" w:rsidP="00233B20">
      <w:pPr>
        <w:pStyle w:val="BodyText"/>
        <w:numPr>
          <w:ilvl w:val="0"/>
          <w:numId w:val="39"/>
        </w:numPr>
      </w:pPr>
      <w:r w:rsidRPr="00AD261F">
        <w:rPr>
          <w:i/>
        </w:rPr>
        <w:t>testSeq.py</w:t>
      </w:r>
      <w:r>
        <w:t xml:space="preserve"> (for DTYP F3RP61Seq), </w:t>
      </w:r>
    </w:p>
    <w:p w:rsidR="00233B20" w:rsidRDefault="00233B20" w:rsidP="00233B20">
      <w:pPr>
        <w:pStyle w:val="BodyText"/>
        <w:numPr>
          <w:ilvl w:val="0"/>
          <w:numId w:val="39"/>
        </w:numPr>
      </w:pPr>
      <w:r w:rsidRPr="00AD261F">
        <w:rPr>
          <w:i/>
        </w:rPr>
        <w:t>testSysCtl.py</w:t>
      </w:r>
      <w:r>
        <w:t xml:space="preserve"> (for DTYP F3RP61SysCtl)</w:t>
      </w:r>
      <w:r w:rsidR="00E74433">
        <w:t>,</w:t>
      </w:r>
    </w:p>
    <w:p w:rsidR="00900414" w:rsidRDefault="00E74433" w:rsidP="00233B20">
      <w:pPr>
        <w:pStyle w:val="BodyText"/>
        <w:numPr>
          <w:ilvl w:val="0"/>
          <w:numId w:val="39"/>
        </w:numPr>
      </w:pPr>
      <w:r w:rsidRPr="00AD261F">
        <w:rPr>
          <w:i/>
        </w:rPr>
        <w:t>manualTest.py</w:t>
      </w:r>
      <w:r>
        <w:t xml:space="preserve"> (for manual test Test Cases)</w:t>
      </w:r>
      <w:r w:rsidR="00900414">
        <w:t>,</w:t>
      </w:r>
    </w:p>
    <w:p w:rsidR="00E74433" w:rsidRDefault="00900414" w:rsidP="00233B20">
      <w:pPr>
        <w:pStyle w:val="BodyText"/>
        <w:numPr>
          <w:ilvl w:val="0"/>
          <w:numId w:val="39"/>
        </w:numPr>
      </w:pPr>
      <w:r w:rsidRPr="00AD261F">
        <w:rPr>
          <w:i/>
        </w:rPr>
        <w:t>manualTest</w:t>
      </w:r>
      <w:r w:rsidR="00E52F08">
        <w:rPr>
          <w:i/>
        </w:rPr>
        <w:t>Com</w:t>
      </w:r>
      <w:r w:rsidRPr="00AD261F">
        <w:rPr>
          <w:i/>
        </w:rPr>
        <w:t>.py</w:t>
      </w:r>
      <w:r>
        <w:t xml:space="preserve"> (for manual test Test Cases </w:t>
      </w:r>
      <w:r w:rsidR="00E52F08">
        <w:t>testing</w:t>
      </w:r>
      <w:r>
        <w:t xml:space="preserve"> </w:t>
      </w:r>
      <w:r w:rsidRPr="00E52F08">
        <w:rPr>
          <w:i/>
        </w:rPr>
        <w:t>iocsh commands</w:t>
      </w:r>
      <w:r>
        <w:t>)</w:t>
      </w:r>
      <w:r w:rsidR="00E74433">
        <w:t>.</w:t>
      </w:r>
    </w:p>
    <w:p w:rsidR="009B0D62" w:rsidRDefault="00233B20" w:rsidP="00233B20">
      <w:pPr>
        <w:pStyle w:val="BodyText"/>
      </w:pPr>
      <w:r>
        <w:t xml:space="preserve">They must be appended to the end of the file, following the established naming convention and accompanied with descriptive comments. </w:t>
      </w:r>
    </w:p>
    <w:p w:rsidR="00231B6E" w:rsidRDefault="007A0E44" w:rsidP="00233B20">
      <w:pPr>
        <w:pStyle w:val="BodyText"/>
      </w:pPr>
      <w:r>
        <w:t xml:space="preserve">In order for the new </w:t>
      </w:r>
      <w:r w:rsidR="00865427">
        <w:t>T</w:t>
      </w:r>
      <w:r>
        <w:t xml:space="preserve">est </w:t>
      </w:r>
      <w:r w:rsidR="00865427">
        <w:t>C</w:t>
      </w:r>
      <w:r>
        <w:t>ase to be run</w:t>
      </w:r>
      <w:r w:rsidR="00865427">
        <w:t xml:space="preserve"> under Automated Test</w:t>
      </w:r>
      <w:r>
        <w:t xml:space="preserve">, it needs to be added to the Test Suite in the </w:t>
      </w:r>
      <w:r w:rsidRPr="00AD261F">
        <w:rPr>
          <w:i/>
        </w:rPr>
        <w:t>automatedTest.py</w:t>
      </w:r>
      <w:r>
        <w:t xml:space="preserve"> file.</w:t>
      </w:r>
      <w:r w:rsidRPr="00233B20">
        <w:t xml:space="preserve"> </w:t>
      </w:r>
      <w:r w:rsidR="009B0D62">
        <w:t xml:space="preserve">For Manual Test, it needs to be added to </w:t>
      </w:r>
      <w:r w:rsidR="009B0D62" w:rsidRPr="009B0D62">
        <w:rPr>
          <w:i/>
        </w:rPr>
        <w:t>Test_Cases</w:t>
      </w:r>
      <w:r w:rsidR="009B0D62">
        <w:t xml:space="preserve"> list in the </w:t>
      </w:r>
      <w:r w:rsidR="009B0D62" w:rsidRPr="009B0D62">
        <w:rPr>
          <w:i/>
        </w:rPr>
        <w:t>main</w:t>
      </w:r>
      <w:r w:rsidR="009B0D62">
        <w:t xml:space="preserve"> function </w:t>
      </w:r>
      <w:r w:rsidR="00C376B9">
        <w:t xml:space="preserve">at the bottom </w:t>
      </w:r>
      <w:r w:rsidR="009B0D62">
        <w:t xml:space="preserve">of </w:t>
      </w:r>
      <w:r w:rsidR="00113475" w:rsidRPr="00113475">
        <w:rPr>
          <w:i/>
        </w:rPr>
        <w:t>manualTest.py</w:t>
      </w:r>
      <w:r w:rsidR="00113475">
        <w:t xml:space="preserve"> file</w:t>
      </w:r>
      <w:r w:rsidR="00C44E46">
        <w:t xml:space="preserve"> (that is not needed for Test Cases testing iocsh commands)</w:t>
      </w:r>
      <w:r w:rsidR="00113475">
        <w:t>.</w:t>
      </w:r>
    </w:p>
    <w:p w:rsidR="009B0D62" w:rsidRPr="00233B20" w:rsidRDefault="009B0D62" w:rsidP="00233B20">
      <w:pPr>
        <w:pStyle w:val="BodyText"/>
      </w:pPr>
    </w:p>
    <w:p w:rsidR="00453D74" w:rsidRDefault="00453D74" w:rsidP="00453D74">
      <w:pPr>
        <w:pStyle w:val="Heading2"/>
        <w:keepLines/>
        <w:widowControl/>
        <w:pBdr>
          <w:bottom w:val="none" w:sz="0" w:space="0" w:color="auto"/>
        </w:pBdr>
        <w:tabs>
          <w:tab w:val="num" w:pos="737"/>
        </w:tabs>
        <w:autoSpaceDE/>
        <w:autoSpaceDN/>
        <w:adjustRightInd/>
        <w:spacing w:before="360"/>
        <w:ind w:left="737" w:hanging="737"/>
        <w:jc w:val="both"/>
      </w:pPr>
      <w:bookmarkStart w:id="46" w:name="_Toc375344631"/>
      <w:r>
        <w:t>Adding New PVs</w:t>
      </w:r>
      <w:bookmarkEnd w:id="46"/>
    </w:p>
    <w:p w:rsidR="00453D74" w:rsidRPr="00453D74" w:rsidRDefault="00453D74" w:rsidP="00453D74">
      <w:pPr>
        <w:pStyle w:val="BodyText"/>
      </w:pPr>
      <w:r>
        <w:t xml:space="preserve">When new PV needs to be added for the new Test Case, it is recommended to add it in the same fashion as it is done for the PV already present - the examples can be seen at the beginning </w:t>
      </w:r>
      <w:r>
        <w:tab/>
        <w:t xml:space="preserve">of </w:t>
      </w:r>
      <w:r w:rsidRPr="00453D74">
        <w:rPr>
          <w:i/>
        </w:rPr>
        <w:t>unittest.TestCase</w:t>
      </w:r>
      <w:r>
        <w:t xml:space="preserve"> classes defined in the files </w:t>
      </w:r>
      <w:r w:rsidRPr="00453D74">
        <w:rPr>
          <w:i/>
        </w:rPr>
        <w:t>testIO.py, testSeq.py</w:t>
      </w:r>
      <w:r>
        <w:t xml:space="preserve"> and </w:t>
      </w:r>
      <w:r w:rsidRPr="00453D74">
        <w:rPr>
          <w:i/>
        </w:rPr>
        <w:t>testSysCtl.py</w:t>
      </w:r>
      <w:r>
        <w:t xml:space="preserve">. PV’s name needs to be added to the </w:t>
      </w:r>
      <w:r w:rsidRPr="00453D74">
        <w:rPr>
          <w:i/>
        </w:rPr>
        <w:t>*PVs</w:t>
      </w:r>
      <w:r>
        <w:t xml:space="preserve"> list (below PV initializations) otherwise it will not be called during </w:t>
      </w:r>
      <w:r w:rsidRPr="00453D74">
        <w:rPr>
          <w:i/>
        </w:rPr>
        <w:t>setUp</w:t>
      </w:r>
      <w:r>
        <w:t xml:space="preserve"> and </w:t>
      </w:r>
      <w:r w:rsidRPr="00453D74">
        <w:rPr>
          <w:i/>
        </w:rPr>
        <w:t>tearDown</w:t>
      </w:r>
      <w:r>
        <w:t xml:space="preserve"> methods.</w:t>
      </w:r>
    </w:p>
    <w:p w:rsidR="00BE7146" w:rsidRDefault="000D2E16" w:rsidP="00BE7146">
      <w:pPr>
        <w:pStyle w:val="Heading2"/>
        <w:keepLines/>
        <w:widowControl/>
        <w:pBdr>
          <w:bottom w:val="none" w:sz="0" w:space="0" w:color="auto"/>
        </w:pBdr>
        <w:tabs>
          <w:tab w:val="num" w:pos="737"/>
        </w:tabs>
        <w:autoSpaceDE/>
        <w:autoSpaceDN/>
        <w:adjustRightInd/>
        <w:spacing w:before="360"/>
        <w:ind w:left="737" w:hanging="737"/>
        <w:jc w:val="both"/>
      </w:pPr>
      <w:bookmarkStart w:id="47" w:name="_Toc375344632"/>
      <w:r>
        <w:t>Replacing</w:t>
      </w:r>
      <w:r w:rsidR="00BE7146">
        <w:t xml:space="preserve"> Channel Access library</w:t>
      </w:r>
      <w:bookmarkEnd w:id="47"/>
    </w:p>
    <w:p w:rsidR="0035022F" w:rsidRDefault="00BE7146" w:rsidP="00BE7146">
      <w:pPr>
        <w:pStyle w:val="BodyText"/>
        <w:rPr>
          <w:lang w:eastAsia="ja-JP"/>
        </w:rPr>
      </w:pPr>
      <w:r>
        <w:t xml:space="preserve">A wrapper is used to wrap all Channel Access specific functions into custom methods so </w:t>
      </w:r>
      <w:r w:rsidR="00EF6B17">
        <w:t xml:space="preserve">current </w:t>
      </w:r>
      <w:r>
        <w:t xml:space="preserve">Channel Access library </w:t>
      </w:r>
      <w:r w:rsidR="00AC7174" w:rsidRPr="00EF6B17">
        <w:rPr>
          <w:i/>
        </w:rPr>
        <w:t>CaChannel</w:t>
      </w:r>
      <w:r w:rsidR="00AC7174">
        <w:t xml:space="preserve"> </w:t>
      </w:r>
      <w:r>
        <w:t xml:space="preserve">can be easily </w:t>
      </w:r>
      <w:r w:rsidR="00E32138">
        <w:t>replaced</w:t>
      </w:r>
      <w:r>
        <w:t xml:space="preserve"> (for example, </w:t>
      </w:r>
      <w:r w:rsidR="00E32138">
        <w:t>by</w:t>
      </w:r>
      <w:r>
        <w:t xml:space="preserve"> </w:t>
      </w:r>
      <w:r w:rsidRPr="008141C7">
        <w:rPr>
          <w:i/>
        </w:rPr>
        <w:t>pyEpics</w:t>
      </w:r>
      <w:r w:rsidR="007F0BC7">
        <w:t>) without the need</w:t>
      </w:r>
      <w:r w:rsidR="005D1D36">
        <w:t xml:space="preserve"> </w:t>
      </w:r>
      <w:r>
        <w:t xml:space="preserve">to modify code of Test Cases in </w:t>
      </w:r>
      <w:r w:rsidRPr="00BE7146">
        <w:rPr>
          <w:i/>
        </w:rPr>
        <w:t>testIO.py, testSeq.py</w:t>
      </w:r>
      <w:r>
        <w:t xml:space="preserve"> and </w:t>
      </w:r>
      <w:r w:rsidRPr="00BE7146">
        <w:rPr>
          <w:i/>
        </w:rPr>
        <w:t>testSysCtl.py</w:t>
      </w:r>
      <w:r>
        <w:t xml:space="preserve">. Only </w:t>
      </w:r>
      <w:r w:rsidRPr="00BE7146">
        <w:rPr>
          <w:i/>
        </w:rPr>
        <w:t>wrapper.py</w:t>
      </w:r>
      <w:r>
        <w:t xml:space="preserve"> file needs to be properly modified.</w:t>
      </w:r>
    </w:p>
    <w:p w:rsidR="0035022F" w:rsidRDefault="0035022F" w:rsidP="00273638">
      <w:pPr>
        <w:pStyle w:val="BodyText"/>
        <w:rPr>
          <w:lang w:eastAsia="ja-JP"/>
        </w:rPr>
      </w:pPr>
    </w:p>
    <w:p w:rsidR="0035022F" w:rsidRDefault="0035022F" w:rsidP="00273638">
      <w:pPr>
        <w:pStyle w:val="BodyText"/>
        <w:rPr>
          <w:lang w:eastAsia="ja-JP"/>
        </w:rPr>
      </w:pPr>
    </w:p>
    <w:p w:rsidR="00FF7588" w:rsidRDefault="00FF7588" w:rsidP="00273638">
      <w:pPr>
        <w:pStyle w:val="BodyText"/>
        <w:rPr>
          <w:lang w:eastAsia="ja-JP"/>
        </w:rPr>
      </w:pPr>
    </w:p>
    <w:p w:rsidR="00FF7588" w:rsidRDefault="00FF7588" w:rsidP="00273638">
      <w:pPr>
        <w:pStyle w:val="BodyText"/>
        <w:rPr>
          <w:lang w:eastAsia="ja-JP"/>
        </w:rPr>
      </w:pPr>
    </w:p>
    <w:sectPr w:rsidR="00FF7588" w:rsidSect="00BA2703">
      <w:headerReference w:type="even" r:id="rId23"/>
      <w:headerReference w:type="default" r:id="rId24"/>
      <w:footerReference w:type="even" r:id="rId25"/>
      <w:footerReference w:type="default" r:id="rId26"/>
      <w:headerReference w:type="first" r:id="rId27"/>
      <w:footerReference w:type="first" r:id="rId28"/>
      <w:pgSz w:w="11909" w:h="16834" w:code="9"/>
      <w:pgMar w:top="1276" w:right="1701" w:bottom="1134" w:left="1701" w:header="850" w:footer="567" w:gutter="0"/>
      <w:cols w:space="72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09F8" w:rsidRDefault="001D09F8" w:rsidP="00BC3224">
      <w:r>
        <w:separator/>
      </w:r>
    </w:p>
  </w:endnote>
  <w:endnote w:type="continuationSeparator" w:id="1">
    <w:p w:rsidR="001D09F8" w:rsidRDefault="001D09F8" w:rsidP="00BC32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Grande">
    <w:altName w:val="Courier New"/>
    <w:charset w:val="00"/>
    <w:family w:val="auto"/>
    <w:pitch w:val="variable"/>
    <w:sig w:usb0="03000000"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Verdana">
    <w:panose1 w:val="020B0604030504040204"/>
    <w:charset w:val="00"/>
    <w:family w:val="swiss"/>
    <w:pitch w:val="variable"/>
    <w:sig w:usb0="20000287" w:usb1="00000000"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 w:name="平成明朝">
    <w:altName w:val="Arial Unicode MS"/>
    <w:panose1 w:val="00000000000000000000"/>
    <w:charset w:val="80"/>
    <w:family w:val="roman"/>
    <w:notTrueType/>
    <w:pitch w:val="fixed"/>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474DF2" w:rsidP="00E4210C">
    <w:pPr>
      <w:pStyle w:val="Footer"/>
    </w:pPr>
    <w:r>
      <w:t xml:space="preserve"> </w:t>
    </w:r>
    <w:r w:rsidR="001D09F8" w:rsidRPr="00E4210C">
      <w:tab/>
      <w:t xml:space="preserve">– </w:t>
    </w:r>
    <w:fldSimple w:instr=" PAGE \*roman">
      <w:r w:rsidR="007C4184">
        <w:rPr>
          <w:noProof/>
        </w:rPr>
        <w:t>ii</w:t>
      </w:r>
    </w:fldSimple>
    <w:r w:rsidR="001D09F8" w:rsidRPr="00E4210C">
      <w:t xml:space="preserve"> –</w:t>
    </w:r>
    <w:r w:rsidR="001D09F8" w:rsidRPr="00E4210C">
      <w:tab/>
    </w:r>
    <w:r w:rsidR="00F81553">
      <w:t>Test Manual</w:t>
    </w:r>
  </w:p>
  <w:p w:rsidR="00F81553" w:rsidRPr="00E4210C" w:rsidRDefault="00F81553" w:rsidP="00F81553">
    <w:pPr>
      <w:pStyle w:val="Footer"/>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E034C8" w:rsidRDefault="001623B0" w:rsidP="00E034C8">
    <w:pPr>
      <w:pStyle w:val="Footer"/>
    </w:pPr>
    <w:r>
      <w:t xml:space="preserve"> </w:t>
    </w:r>
    <w:r w:rsidR="001D09F8" w:rsidRPr="00E034C8">
      <w:tab/>
      <w:t xml:space="preserve">– </w:t>
    </w:r>
    <w:fldSimple w:instr=" PAGE \*roman">
      <w:r w:rsidR="007C4184">
        <w:rPr>
          <w:noProof/>
        </w:rPr>
        <w:t>iii</w:t>
      </w:r>
    </w:fldSimple>
    <w:r w:rsidR="001D09F8" w:rsidRPr="00E034C8">
      <w:t xml:space="preserve"> –</w:t>
    </w:r>
    <w:r w:rsidR="001D09F8" w:rsidRPr="00E034C8">
      <w:tab/>
    </w:r>
    <w:r w:rsidR="00F81553">
      <w:t>Test Manual</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1D09F8" w:rsidP="00340D99">
    <w:pPr>
      <w:pStyle w:val="Footer"/>
    </w:pPr>
  </w:p>
  <w:p w:rsidR="001D09F8" w:rsidRDefault="001D09F8" w:rsidP="00722C38">
    <w:pPr>
      <w:pStyle w:val="Footer"/>
      <w:jc w:val="left"/>
    </w:pPr>
  </w:p>
  <w:p w:rsidR="001D09F8" w:rsidRPr="00233677" w:rsidRDefault="001D09F8" w:rsidP="00722C38">
    <w:pPr>
      <w:pStyle w:val="Footer"/>
      <w:jc w:val="left"/>
      <w:rPr>
        <w:lang w:val="sl-SI"/>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AF124D" w:rsidP="00276C44">
    <w:pPr>
      <w:pStyle w:val="Footer"/>
    </w:pPr>
    <w:r>
      <w:t xml:space="preserve"> </w:t>
    </w:r>
    <w:r w:rsidR="001D09F8" w:rsidRPr="00E034C8">
      <w:tab/>
      <w:t xml:space="preserve">– </w:t>
    </w:r>
    <w:fldSimple w:instr=" PAGE ">
      <w:r w:rsidR="00BC47B6">
        <w:rPr>
          <w:noProof/>
        </w:rPr>
        <w:t>8</w:t>
      </w:r>
    </w:fldSimple>
    <w:r w:rsidR="001D09F8">
      <w:t xml:space="preserve"> /</w:t>
    </w:r>
    <w:r w:rsidR="001D09F8" w:rsidRPr="00E034C8">
      <w:t xml:space="preserve"> </w:t>
    </w:r>
    <w:r w:rsidR="00D64543" w:rsidRPr="00E034C8">
      <w:fldChar w:fldCharType="begin"/>
    </w:r>
    <w:r w:rsidR="001D09F8" w:rsidRPr="00E034C8">
      <w:instrText xml:space="preserve"> </w:instrText>
    </w:r>
    <w:r w:rsidR="001D09F8">
      <w:instrText>NUMPAGES</w:instrText>
    </w:r>
    <w:r w:rsidR="001D09F8" w:rsidRPr="00E034C8">
      <w:instrText xml:space="preserve"> </w:instrText>
    </w:r>
    <w:r w:rsidR="00D64543" w:rsidRPr="00E034C8">
      <w:fldChar w:fldCharType="separate"/>
    </w:r>
    <w:r w:rsidR="00BC47B6">
      <w:rPr>
        <w:noProof/>
      </w:rPr>
      <w:t>15</w:t>
    </w:r>
    <w:r w:rsidR="00D64543" w:rsidRPr="00E034C8">
      <w:fldChar w:fldCharType="end"/>
    </w:r>
    <w:r w:rsidR="001D09F8" w:rsidRPr="00E034C8">
      <w:t xml:space="preserve"> –</w:t>
    </w:r>
    <w:r w:rsidR="001D09F8" w:rsidRPr="00E034C8">
      <w:tab/>
    </w:r>
    <w:r w:rsidR="00F81553">
      <w:t>Test Manual</w:t>
    </w:r>
  </w:p>
  <w:p w:rsidR="00F81553" w:rsidRPr="00E034C8" w:rsidRDefault="00F81553" w:rsidP="00F81553">
    <w:pPr>
      <w:pStyle w:val="Footer"/>
      <w:ind w:lef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E034C8" w:rsidRDefault="00261EEC" w:rsidP="00276C44">
    <w:pPr>
      <w:pStyle w:val="Footer"/>
    </w:pPr>
    <w:r>
      <w:t xml:space="preserve"> </w:t>
    </w:r>
    <w:r w:rsidR="001D09F8" w:rsidRPr="00E034C8">
      <w:tab/>
      <w:t xml:space="preserve">– </w:t>
    </w:r>
    <w:fldSimple w:instr=" PAGE ">
      <w:r w:rsidR="0059212A">
        <w:rPr>
          <w:noProof/>
        </w:rPr>
        <w:t>9</w:t>
      </w:r>
    </w:fldSimple>
    <w:r w:rsidR="001D09F8">
      <w:t xml:space="preserve"> /</w:t>
    </w:r>
    <w:r w:rsidR="001D09F8" w:rsidRPr="00E034C8">
      <w:t xml:space="preserve"> </w:t>
    </w:r>
    <w:r w:rsidR="00D64543" w:rsidRPr="00E034C8">
      <w:fldChar w:fldCharType="begin"/>
    </w:r>
    <w:r w:rsidR="001D09F8" w:rsidRPr="00E034C8">
      <w:instrText xml:space="preserve"> </w:instrText>
    </w:r>
    <w:r w:rsidR="001D09F8">
      <w:instrText>NUMPAGES</w:instrText>
    </w:r>
    <w:r w:rsidR="001D09F8" w:rsidRPr="00E034C8">
      <w:instrText xml:space="preserve"> </w:instrText>
    </w:r>
    <w:r w:rsidR="00D64543" w:rsidRPr="00E034C8">
      <w:fldChar w:fldCharType="separate"/>
    </w:r>
    <w:r w:rsidR="0059212A">
      <w:rPr>
        <w:noProof/>
      </w:rPr>
      <w:t>15</w:t>
    </w:r>
    <w:r w:rsidR="00D64543" w:rsidRPr="00E034C8">
      <w:fldChar w:fldCharType="end"/>
    </w:r>
    <w:r w:rsidR="001D09F8" w:rsidRPr="00E034C8">
      <w:t xml:space="preserve"> –</w:t>
    </w:r>
    <w:r w:rsidR="001D09F8" w:rsidRPr="00E034C8">
      <w:tab/>
    </w:r>
    <w:r w:rsidR="00F81553">
      <w:t>Test Manual</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1D09F8" w:rsidP="00340D99">
    <w:pPr>
      <w:pStyle w:val="Footer"/>
    </w:pPr>
    <w:r>
      <w:rPr>
        <w:noProof/>
      </w:rPr>
      <w:drawing>
        <wp:inline distT="0" distB="0" distL="0" distR="0">
          <wp:extent cx="5422900" cy="135255"/>
          <wp:effectExtent l="19050" t="0" r="6350" b="0"/>
          <wp:docPr id="9577" name="Picture 8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srcRect/>
                  <a:stretch>
                    <a:fillRect/>
                  </a:stretch>
                </pic:blipFill>
                <pic:spPr bwMode="auto">
                  <a:xfrm>
                    <a:off x="0" y="0"/>
                    <a:ext cx="5422900" cy="135255"/>
                  </a:xfrm>
                  <a:prstGeom prst="rect">
                    <a:avLst/>
                  </a:prstGeom>
                  <a:noFill/>
                  <a:ln w="9525">
                    <a:noFill/>
                    <a:miter lim="800000"/>
                    <a:headEnd/>
                    <a:tailEnd/>
                  </a:ln>
                </pic:spPr>
              </pic:pic>
            </a:graphicData>
          </a:graphic>
        </wp:inline>
      </w:drawing>
    </w:r>
  </w:p>
  <w:p w:rsidR="001D09F8" w:rsidRDefault="001D09F8" w:rsidP="00722C38">
    <w:pPr>
      <w:pStyle w:val="Footer"/>
      <w:jc w:val="left"/>
    </w:pPr>
  </w:p>
  <w:p w:rsidR="001D09F8" w:rsidRPr="00233677" w:rsidRDefault="001D09F8" w:rsidP="00722C38">
    <w:pPr>
      <w:pStyle w:val="Footer"/>
      <w:jc w:val="left"/>
      <w:rPr>
        <w:lang w:val="sl-S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09F8" w:rsidRDefault="001D09F8" w:rsidP="00BC3224">
      <w:r>
        <w:separator/>
      </w:r>
    </w:p>
  </w:footnote>
  <w:footnote w:type="continuationSeparator" w:id="1">
    <w:p w:rsidR="001D09F8" w:rsidRDefault="001D09F8" w:rsidP="00BC3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4C114A" w:rsidRDefault="001D09F8" w:rsidP="00E034C8">
    <w:pPr>
      <w:pStyle w:val="Header"/>
    </w:pPr>
    <w:r w:rsidRPr="003857A2">
      <w:rPr>
        <w:noProof/>
      </w:rPr>
      <w:drawing>
        <wp:anchor distT="0" distB="0" distL="114300" distR="114300" simplePos="0" relativeHeight="251658240" behindDoc="1" locked="0" layoutInCell="1" allowOverlap="1">
          <wp:simplePos x="0" y="0"/>
          <wp:positionH relativeFrom="column">
            <wp:posOffset>-841299</wp:posOffset>
          </wp:positionH>
          <wp:positionV relativeFrom="paragraph">
            <wp:posOffset>4307774</wp:posOffset>
          </wp:positionV>
          <wp:extent cx="8420668" cy="2159066"/>
          <wp:effectExtent l="0" t="3105150" r="0" b="2774884"/>
          <wp:wrapNone/>
          <wp:docPr id="9570"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rPr>
      <w:drawing>
        <wp:anchor distT="0" distB="0" distL="114300" distR="114300" simplePos="0" relativeHeight="251657216" behindDoc="1" locked="0" layoutInCell="1" allowOverlap="1">
          <wp:simplePos x="0" y="0"/>
          <wp:positionH relativeFrom="column">
            <wp:posOffset>-894088</wp:posOffset>
          </wp:positionH>
          <wp:positionV relativeFrom="paragraph">
            <wp:posOffset>4326997</wp:posOffset>
          </wp:positionV>
          <wp:extent cx="7528956" cy="1940634"/>
          <wp:effectExtent l="0" t="2838450" r="0" b="2688516"/>
          <wp:wrapNone/>
          <wp:docPr id="9571"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rPr>
      <w:drawing>
        <wp:anchor distT="0" distB="0" distL="114300" distR="114300" simplePos="0" relativeHeight="251656192" behindDoc="1" locked="0" layoutInCell="1" allowOverlap="1">
          <wp:simplePos x="0" y="0"/>
          <wp:positionH relativeFrom="column">
            <wp:posOffset>-1312147</wp:posOffset>
          </wp:positionH>
          <wp:positionV relativeFrom="paragraph">
            <wp:posOffset>4173571</wp:posOffset>
          </wp:positionV>
          <wp:extent cx="7915702" cy="1539894"/>
          <wp:effectExtent l="0" t="2800350" r="0" b="2917806"/>
          <wp:wrapNone/>
          <wp:docPr id="9187"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9894"/>
                  </a:xfrm>
                  <a:prstGeom prst="rect">
                    <a:avLst/>
                  </a:prstGeom>
                  <a:noFill/>
                  <a:ln w="9525">
                    <a:noFill/>
                    <a:miter lim="800000"/>
                    <a:headEnd/>
                    <a:tailEnd/>
                  </a:ln>
                </pic:spPr>
              </pic:pic>
            </a:graphicData>
          </a:graphic>
        </wp:anchor>
      </w:drawing>
    </w:r>
    <w:r w:rsidR="00D64543" w:rsidRPr="004C114A">
      <w:fldChar w:fldCharType="begin"/>
    </w:r>
    <w:r w:rsidRPr="004C114A">
      <w:instrText xml:space="preserve"> IF </w:instrText>
    </w:r>
    <w:fldSimple w:instr=" DOCPROPERTY DSprint ">
      <w:r>
        <w:instrText>N</w:instrText>
      </w:r>
    </w:fldSimple>
    <w:r w:rsidRPr="004C114A">
      <w:instrText xml:space="preserve"> = "Y" "</w:instrText>
    </w:r>
    <w:fldSimple w:instr=" DOCPROPERTY DocID ">
      <w:r>
        <w:instrText>CSL-DOC-12-yyyyyy</w:instrText>
      </w:r>
    </w:fldSimple>
    <w:r w:rsidRPr="004C114A">
      <w:instrText xml:space="preserve"> v</w:instrText>
    </w:r>
    <w:fldSimple w:instr=" DOCPROPERTY  Revision ">
      <w:r>
        <w:instrText>0.0</w:instrText>
      </w:r>
    </w:fldSimple>
    <w:r w:rsidRPr="004C114A">
      <w:instrText>" "</w:instrText>
    </w:r>
    <w:fldSimple w:instr=" Docproperty LocalizedStatus ">
      <w:r>
        <w:instrText>Draft</w:instrText>
      </w:r>
    </w:fldSimple>
    <w:r w:rsidRPr="004C114A">
      <w:instrText xml:space="preserve">" </w:instrText>
    </w:r>
    <w:r w:rsidR="00D64543" w:rsidRPr="004C114A">
      <w:fldChar w:fldCharType="separate"/>
    </w:r>
    <w:r>
      <w:rPr>
        <w:noProof/>
      </w:rPr>
      <w:t>Draft</w:t>
    </w:r>
    <w:r w:rsidR="00D64543" w:rsidRPr="004C114A">
      <w:fldChar w:fldCharType="end"/>
    </w:r>
    <w:r w:rsidRPr="004C114A">
      <w:tab/>
    </w:r>
    <w:r>
      <w:tab/>
      <w:t>F3RP61 Device Support Test</w:t>
    </w:r>
    <w: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E034C8" w:rsidRDefault="001D09F8" w:rsidP="00E034C8">
    <w:pPr>
      <w:pStyle w:val="Header"/>
    </w:pPr>
    <w:r w:rsidRPr="003857A2">
      <w:rPr>
        <w:noProof/>
      </w:rPr>
      <w:drawing>
        <wp:anchor distT="0" distB="0" distL="114300" distR="114300" simplePos="0" relativeHeight="251655168" behindDoc="1" locked="0" layoutInCell="1" allowOverlap="1">
          <wp:simplePos x="0" y="0"/>
          <wp:positionH relativeFrom="column">
            <wp:posOffset>-688899</wp:posOffset>
          </wp:positionH>
          <wp:positionV relativeFrom="paragraph">
            <wp:posOffset>4460174</wp:posOffset>
          </wp:positionV>
          <wp:extent cx="8420668" cy="2159066"/>
          <wp:effectExtent l="0" t="3105150" r="0" b="2774884"/>
          <wp:wrapNone/>
          <wp:docPr id="14"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rPr>
      <w:drawing>
        <wp:anchor distT="0" distB="0" distL="114300" distR="114300" simplePos="0" relativeHeight="251654144" behindDoc="1" locked="0" layoutInCell="1" allowOverlap="1">
          <wp:simplePos x="0" y="0"/>
          <wp:positionH relativeFrom="column">
            <wp:posOffset>-589288</wp:posOffset>
          </wp:positionH>
          <wp:positionV relativeFrom="paragraph">
            <wp:posOffset>4631797</wp:posOffset>
          </wp:positionV>
          <wp:extent cx="7528956" cy="1940634"/>
          <wp:effectExtent l="0" t="2838450" r="0" b="2688516"/>
          <wp:wrapNone/>
          <wp:docPr id="15"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rPr>
      <w:drawing>
        <wp:anchor distT="0" distB="0" distL="114300" distR="114300" simplePos="0" relativeHeight="251653120" behindDoc="1" locked="0" layoutInCell="1" allowOverlap="1">
          <wp:simplePos x="0" y="0"/>
          <wp:positionH relativeFrom="column">
            <wp:posOffset>-1159747</wp:posOffset>
          </wp:positionH>
          <wp:positionV relativeFrom="paragraph">
            <wp:posOffset>4325971</wp:posOffset>
          </wp:positionV>
          <wp:extent cx="7915702" cy="1543069"/>
          <wp:effectExtent l="0" t="2800350" r="0" b="2914631"/>
          <wp:wrapNone/>
          <wp:docPr id="5886"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fldSimple w:instr=" Docproperty LocalizedStatus ">
      <w:r>
        <w:t>Draft</w:t>
      </w:r>
    </w:fldSimple>
    <w:r w:rsidRPr="00E034C8">
      <w:tab/>
    </w:r>
    <w:r w:rsidRPr="00E034C8">
      <w:tab/>
    </w:r>
    <w:r>
      <w:t>F3RP61 Device Support Test</w:t>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1D09F8" w:rsidP="006F64CB"/>
  <w:p w:rsidR="001D09F8" w:rsidRDefault="001D09F8" w:rsidP="006F64CB"/>
  <w:p w:rsidR="001D09F8" w:rsidRDefault="001D09F8" w:rsidP="006F64CB"/>
  <w:p w:rsidR="001D09F8" w:rsidRDefault="001D09F8" w:rsidP="00461F6A">
    <w:r w:rsidRPr="003857A2">
      <w:rPr>
        <w:noProof/>
      </w:rPr>
      <w:drawing>
        <wp:anchor distT="0" distB="0" distL="114300" distR="114300" simplePos="0" relativeHeight="251652096" behindDoc="1" locked="0" layoutInCell="1" allowOverlap="1">
          <wp:simplePos x="0" y="0"/>
          <wp:positionH relativeFrom="column">
            <wp:posOffset>-993699</wp:posOffset>
          </wp:positionH>
          <wp:positionV relativeFrom="paragraph">
            <wp:posOffset>3690554</wp:posOffset>
          </wp:positionV>
          <wp:extent cx="8420668" cy="2159066"/>
          <wp:effectExtent l="0" t="3105150" r="0" b="2774884"/>
          <wp:wrapNone/>
          <wp:docPr id="2"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rPr>
      <w:drawing>
        <wp:anchor distT="0" distB="0" distL="114300" distR="114300" simplePos="0" relativeHeight="251651072" behindDoc="1" locked="0" layoutInCell="1" allowOverlap="1">
          <wp:simplePos x="0" y="0"/>
          <wp:positionH relativeFrom="column">
            <wp:posOffset>-741688</wp:posOffset>
          </wp:positionH>
          <wp:positionV relativeFrom="paragraph">
            <wp:posOffset>4014577</wp:posOffset>
          </wp:positionV>
          <wp:extent cx="7528956" cy="1940634"/>
          <wp:effectExtent l="0" t="2838450" r="0" b="2688516"/>
          <wp:wrapNone/>
          <wp:docPr id="6"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FF7144">
      <w:rPr>
        <w:noProof/>
      </w:rPr>
      <w:drawing>
        <wp:anchor distT="0" distB="0" distL="114300" distR="114300" simplePos="0" relativeHeight="251650048" behindDoc="1" locked="0" layoutInCell="1" allowOverlap="1">
          <wp:simplePos x="0" y="0"/>
          <wp:positionH relativeFrom="column">
            <wp:posOffset>-703448</wp:posOffset>
          </wp:positionH>
          <wp:positionV relativeFrom="paragraph">
            <wp:posOffset>4318994</wp:posOffset>
          </wp:positionV>
          <wp:extent cx="7919049" cy="1545902"/>
          <wp:effectExtent l="0" t="2800350" r="0" b="2911798"/>
          <wp:wrapNone/>
          <wp:docPr id="8"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4C114A" w:rsidRDefault="001D09F8" w:rsidP="001E42ED">
    <w:pPr>
      <w:pStyle w:val="Header"/>
    </w:pPr>
    <w:r w:rsidRPr="003857A2">
      <w:rPr>
        <w:noProof/>
      </w:rPr>
      <w:drawing>
        <wp:anchor distT="0" distB="0" distL="114300" distR="114300" simplePos="0" relativeHeight="251664384" behindDoc="1" locked="0" layoutInCell="1" allowOverlap="1">
          <wp:simplePos x="0" y="0"/>
          <wp:positionH relativeFrom="column">
            <wp:posOffset>-1296593</wp:posOffset>
          </wp:positionH>
          <wp:positionV relativeFrom="paragraph">
            <wp:posOffset>3857113</wp:posOffset>
          </wp:positionV>
          <wp:extent cx="8420669" cy="2159066"/>
          <wp:effectExtent l="0" t="3105150" r="0" b="2774884"/>
          <wp:wrapNone/>
          <wp:docPr id="9278"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rPr>
      <w:drawing>
        <wp:anchor distT="0" distB="0" distL="114300" distR="114300" simplePos="0" relativeHeight="251663360" behindDoc="1" locked="0" layoutInCell="1" allowOverlap="1">
          <wp:simplePos x="0" y="0"/>
          <wp:positionH relativeFrom="column">
            <wp:posOffset>-1198888</wp:posOffset>
          </wp:positionH>
          <wp:positionV relativeFrom="paragraph">
            <wp:posOffset>4022197</wp:posOffset>
          </wp:positionV>
          <wp:extent cx="7528956" cy="1938540"/>
          <wp:effectExtent l="0" t="2838450" r="0" b="2690610"/>
          <wp:wrapNone/>
          <wp:docPr id="9279"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rPr>
      <w:drawing>
        <wp:anchor distT="0" distB="0" distL="114300" distR="114300" simplePos="0" relativeHeight="251662336" behindDoc="1" locked="0" layoutInCell="1" allowOverlap="1">
          <wp:simplePos x="0" y="0"/>
          <wp:positionH relativeFrom="column">
            <wp:posOffset>-854947</wp:posOffset>
          </wp:positionH>
          <wp:positionV relativeFrom="paragraph">
            <wp:posOffset>4630771</wp:posOffset>
          </wp:positionV>
          <wp:extent cx="7915702" cy="1543069"/>
          <wp:effectExtent l="0" t="2800350" r="0" b="2914631"/>
          <wp:wrapNone/>
          <wp:docPr id="9281"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rsidR="00D64543" w:rsidRPr="004C114A">
      <w:fldChar w:fldCharType="begin"/>
    </w:r>
    <w:r w:rsidRPr="004C114A">
      <w:instrText xml:space="preserve"> IF </w:instrText>
    </w:r>
    <w:fldSimple w:instr=" DOCPROPERTY DSprint ">
      <w:r>
        <w:instrText>N</w:instrText>
      </w:r>
    </w:fldSimple>
    <w:r w:rsidRPr="004C114A">
      <w:instrText xml:space="preserve"> = "Y" "</w:instrText>
    </w:r>
    <w:fldSimple w:instr=" DOCPROPERTY DocID ">
      <w:r>
        <w:instrText>CSL-DOC-12-yyyyyy</w:instrText>
      </w:r>
    </w:fldSimple>
    <w:r w:rsidRPr="004C114A">
      <w:instrText xml:space="preserve"> v</w:instrText>
    </w:r>
    <w:fldSimple w:instr=" DOCPROPERTY  Revision ">
      <w:r>
        <w:instrText>0.0</w:instrText>
      </w:r>
    </w:fldSimple>
    <w:r w:rsidRPr="004C114A">
      <w:instrText>" "</w:instrText>
    </w:r>
    <w:fldSimple w:instr=" Docproperty LocalizedStatus ">
      <w:r>
        <w:instrText>Draft</w:instrText>
      </w:r>
    </w:fldSimple>
    <w:r w:rsidRPr="004C114A">
      <w:instrText xml:space="preserve">" </w:instrText>
    </w:r>
    <w:r w:rsidR="00D64543" w:rsidRPr="004C114A">
      <w:fldChar w:fldCharType="separate"/>
    </w:r>
    <w:r>
      <w:rPr>
        <w:noProof/>
      </w:rPr>
      <w:t>Draft</w:t>
    </w:r>
    <w:r w:rsidR="00D64543" w:rsidRPr="004C114A">
      <w:fldChar w:fldCharType="end"/>
    </w:r>
    <w:r w:rsidRPr="004C114A">
      <w:tab/>
    </w:r>
    <w:r w:rsidR="00D64543" w:rsidRPr="001E42ED">
      <w:fldChar w:fldCharType="begin"/>
    </w:r>
    <w:r>
      <w:instrText xml:space="preserve"> STYLEREF  "Heading 1" \n  </w:instrText>
    </w:r>
    <w:r w:rsidR="00D64543" w:rsidRPr="001E42ED">
      <w:fldChar w:fldCharType="separate"/>
    </w:r>
    <w:r w:rsidR="00BC47B6">
      <w:rPr>
        <w:noProof/>
      </w:rPr>
      <w:t>3</w:t>
    </w:r>
    <w:r w:rsidR="00D64543" w:rsidRPr="001E42ED">
      <w:fldChar w:fldCharType="end"/>
    </w:r>
    <w:r>
      <w:t xml:space="preserve">. </w:t>
    </w:r>
    <w:fldSimple w:instr=" STYLEREF  &quot;Heading 1&quot;   ">
      <w:r w:rsidR="00BC47B6">
        <w:rPr>
          <w:noProof/>
        </w:rPr>
        <w:t>Test environment set-up</w:t>
      </w:r>
    </w:fldSimple>
    <w:r>
      <w:tab/>
      <w:t>F3RP61 Device Support Test</w:t>
    </w:r>
    <w:r>
      <w:br/>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Pr="004C114A" w:rsidRDefault="001D09F8" w:rsidP="00446ACF">
    <w:pPr>
      <w:pStyle w:val="Header"/>
    </w:pPr>
    <w:r w:rsidRPr="003857A2">
      <w:rPr>
        <w:noProof/>
      </w:rPr>
      <w:drawing>
        <wp:anchor distT="0" distB="0" distL="114300" distR="114300" simplePos="0" relativeHeight="251661312" behindDoc="1" locked="0" layoutInCell="1" allowOverlap="1">
          <wp:simplePos x="0" y="0"/>
          <wp:positionH relativeFrom="column">
            <wp:posOffset>-1146099</wp:posOffset>
          </wp:positionH>
          <wp:positionV relativeFrom="paragraph">
            <wp:posOffset>4002974</wp:posOffset>
          </wp:positionV>
          <wp:extent cx="8420668" cy="2159066"/>
          <wp:effectExtent l="0" t="3105150" r="0" b="2774884"/>
          <wp:wrapNone/>
          <wp:docPr id="9273" name="Picture 16" descr="Osnutek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rot="17830221">
                    <a:off x="0" y="0"/>
                    <a:ext cx="8420669" cy="2159066"/>
                  </a:xfrm>
                  <a:prstGeom prst="rect">
                    <a:avLst/>
                  </a:prstGeom>
                  <a:noFill/>
                  <a:ln w="9525">
                    <a:noFill/>
                    <a:miter lim="800000"/>
                    <a:headEnd/>
                    <a:tailEnd/>
                  </a:ln>
                </pic:spPr>
              </pic:pic>
            </a:graphicData>
          </a:graphic>
        </wp:anchor>
      </w:drawing>
    </w:r>
    <w:r w:rsidRPr="008E4FE0">
      <w:rPr>
        <w:noProof/>
      </w:rPr>
      <w:drawing>
        <wp:anchor distT="0" distB="0" distL="114300" distR="114300" simplePos="0" relativeHeight="251660288" behindDoc="1" locked="0" layoutInCell="1" allowOverlap="1">
          <wp:simplePos x="0" y="0"/>
          <wp:positionH relativeFrom="column">
            <wp:posOffset>-1046488</wp:posOffset>
          </wp:positionH>
          <wp:positionV relativeFrom="paragraph">
            <wp:posOffset>4174597</wp:posOffset>
          </wp:positionV>
          <wp:extent cx="7528956" cy="1940634"/>
          <wp:effectExtent l="0" t="2838450" r="0" b="2688516"/>
          <wp:wrapNone/>
          <wp:docPr id="9274" name="Picture 13" descr="Neveljaven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srcRect/>
                  <a:stretch>
                    <a:fillRect/>
                  </a:stretch>
                </pic:blipFill>
                <pic:spPr bwMode="auto">
                  <a:xfrm rot="3970908">
                    <a:off x="0" y="0"/>
                    <a:ext cx="7528956" cy="1938540"/>
                  </a:xfrm>
                  <a:prstGeom prst="rect">
                    <a:avLst/>
                  </a:prstGeom>
                  <a:noFill/>
                  <a:ln w="9525">
                    <a:noFill/>
                    <a:miter lim="800000"/>
                    <a:headEnd/>
                    <a:tailEnd/>
                  </a:ln>
                </pic:spPr>
              </pic:pic>
            </a:graphicData>
          </a:graphic>
        </wp:anchor>
      </w:drawing>
    </w:r>
    <w:r w:rsidRPr="001A7C86">
      <w:rPr>
        <w:noProof/>
      </w:rPr>
      <w:drawing>
        <wp:anchor distT="0" distB="0" distL="114300" distR="114300" simplePos="0" relativeHeight="251659264" behindDoc="1" locked="0" layoutInCell="1" allowOverlap="1">
          <wp:simplePos x="0" y="0"/>
          <wp:positionH relativeFrom="column">
            <wp:posOffset>-1007347</wp:posOffset>
          </wp:positionH>
          <wp:positionV relativeFrom="paragraph">
            <wp:posOffset>4478371</wp:posOffset>
          </wp:positionV>
          <wp:extent cx="7915702" cy="1543069"/>
          <wp:effectExtent l="0" t="2800350" r="0" b="2914631"/>
          <wp:wrapNone/>
          <wp:docPr id="9276" name="Picture 1" descr="Obsolete Watermark"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rot="3683021">
                    <a:off x="0" y="0"/>
                    <a:ext cx="7915702" cy="1536719"/>
                  </a:xfrm>
                  <a:prstGeom prst="rect">
                    <a:avLst/>
                  </a:prstGeom>
                  <a:noFill/>
                  <a:ln w="9525">
                    <a:noFill/>
                    <a:miter lim="800000"/>
                    <a:headEnd/>
                    <a:tailEnd/>
                  </a:ln>
                </pic:spPr>
              </pic:pic>
            </a:graphicData>
          </a:graphic>
        </wp:anchor>
      </w:drawing>
    </w:r>
    <w:r>
      <w:t>F3RP61 Device Support Test</w:t>
    </w:r>
    <w:r w:rsidRPr="004C114A">
      <w:tab/>
    </w:r>
    <w:r w:rsidR="00D64543" w:rsidRPr="001E42ED">
      <w:fldChar w:fldCharType="begin"/>
    </w:r>
    <w:r>
      <w:instrText xml:space="preserve"> STYLEREF  "Heading 1" \n  </w:instrText>
    </w:r>
    <w:r w:rsidR="00D64543" w:rsidRPr="001E42ED">
      <w:fldChar w:fldCharType="separate"/>
    </w:r>
    <w:r w:rsidR="0059212A">
      <w:rPr>
        <w:noProof/>
      </w:rPr>
      <w:t>3</w:t>
    </w:r>
    <w:r w:rsidR="00D64543" w:rsidRPr="001E42ED">
      <w:fldChar w:fldCharType="end"/>
    </w:r>
    <w:r>
      <w:t xml:space="preserve">. </w:t>
    </w:r>
    <w:fldSimple w:instr=" STYLEREF  &quot;Heading 1&quot;   ">
      <w:r w:rsidR="0059212A">
        <w:rPr>
          <w:noProof/>
        </w:rPr>
        <w:t>Test environment set-up</w:t>
      </w:r>
    </w:fldSimple>
    <w:r>
      <w:tab/>
    </w:r>
    <w:fldSimple w:instr=" Docproperty LocalizedStatus ">
      <w:r>
        <w:t>Draft</w:t>
      </w:r>
    </w:fldSimple>
    <w:r>
      <w:b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09F8" w:rsidRDefault="00D64543">
    <w:r w:rsidRPr="00D64543">
      <w:rPr>
        <w:noProof/>
        <w:lang w:val="sl-SI" w:eastAsia="sl-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2049" type="#_x0000_t75" style="position:absolute;margin-left:0;margin-top:0;width:139.3pt;height:67.05pt;z-index:-251651072;mso-position-horizontal:center;mso-position-horizontal-relative:margin;mso-position-vertical:center;mso-position-vertical-relative:margin" wrapcoords="0 0 21600 0 21600 21600 0 21600 0 0">
          <v:imagedata r:id="rId1" o:title="Drawing1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B50CDAC"/>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A52FAD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C58839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22C61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F1B2EDB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7BD41A1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5603F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075A8A2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EE7FCE"/>
    <w:lvl w:ilvl="0">
      <w:start w:val="1"/>
      <w:numFmt w:val="decimal"/>
      <w:pStyle w:val="ListNumber"/>
      <w:lvlText w:val="%1."/>
      <w:lvlJc w:val="left"/>
      <w:pPr>
        <w:tabs>
          <w:tab w:val="num" w:pos="360"/>
        </w:tabs>
        <w:ind w:left="360" w:hanging="360"/>
      </w:pPr>
    </w:lvl>
  </w:abstractNum>
  <w:abstractNum w:abstractNumId="9">
    <w:nsid w:val="FFFFFF89"/>
    <w:multiLevelType w:val="singleLevel"/>
    <w:tmpl w:val="460804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385BD3"/>
    <w:multiLevelType w:val="hybridMultilevel"/>
    <w:tmpl w:val="F2F2B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D46C92"/>
    <w:multiLevelType w:val="multilevel"/>
    <w:tmpl w:val="B2666630"/>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45B2D3F"/>
    <w:multiLevelType w:val="multilevel"/>
    <w:tmpl w:val="AB960A08"/>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5">
    <w:nsid w:val="189670C4"/>
    <w:multiLevelType w:val="hybridMultilevel"/>
    <w:tmpl w:val="D3C4B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C0395F"/>
    <w:multiLevelType w:val="multilevel"/>
    <w:tmpl w:val="B4F48036"/>
    <w:lvl w:ilvl="0">
      <w:start w:val="1"/>
      <w:numFmt w:val="decimal"/>
      <w:pStyle w:val="Heading1"/>
      <w:isLgl/>
      <w:suff w:val="space"/>
      <w:lvlText w:val="%1."/>
      <w:lvlJc w:val="left"/>
      <w:pPr>
        <w:ind w:left="2340" w:firstLine="0"/>
      </w:pPr>
      <w:rPr>
        <w:rFonts w:ascii="Arial Black" w:hAnsi="Arial Black" w:hint="default"/>
        <w:b w:val="0"/>
        <w:i w:val="0"/>
        <w:dstrike w:val="0"/>
        <w:emboss w:val="0"/>
        <w:imprint w:val="0"/>
        <w:color w:val="993300"/>
        <w:sz w:val="32"/>
        <w:szCs w:val="32"/>
        <w:u w:val="none" w:color="808080"/>
      </w:rPr>
    </w:lvl>
    <w:lvl w:ilvl="1">
      <w:start w:val="1"/>
      <w:numFmt w:val="decimal"/>
      <w:pStyle w:val="Heading2"/>
      <w:suff w:val="space"/>
      <w:lvlText w:val="%1.%2."/>
      <w:lvlJc w:val="left"/>
      <w:pPr>
        <w:ind w:left="2430" w:firstLine="0"/>
      </w:pPr>
      <w:rPr>
        <w:rFonts w:ascii="Arial" w:hAnsi="Arial" w:hint="default"/>
        <w:b/>
        <w:i w:val="0"/>
        <w:caps w:val="0"/>
        <w:strike w:val="0"/>
        <w:dstrike w:val="0"/>
        <w:outline w:val="0"/>
        <w:shadow w:val="0"/>
        <w:emboss w:val="0"/>
        <w:imprint w:val="0"/>
        <w:vanish w:val="0"/>
        <w:color w:val="993300"/>
        <w:spacing w:val="0"/>
        <w:kern w:val="0"/>
        <w:position w:val="0"/>
        <w:sz w:val="28"/>
        <w:szCs w:val="28"/>
        <w:u w:val="none"/>
        <w:vertAlign w:val="baseline"/>
        <w:em w:val="none"/>
      </w:rPr>
    </w:lvl>
    <w:lvl w:ilvl="2">
      <w:start w:val="1"/>
      <w:numFmt w:val="decimal"/>
      <w:pStyle w:val="Heading3"/>
      <w:suff w:val="space"/>
      <w:lvlText w:val="%1.%2.%3."/>
      <w:lvlJc w:val="left"/>
      <w:pPr>
        <w:ind w:left="1440" w:firstLine="0"/>
      </w:pPr>
      <w:rPr>
        <w:rFonts w:ascii="Arial" w:hAnsi="Arial" w:hint="default"/>
        <w:b w:val="0"/>
        <w:i w:val="0"/>
        <w:color w:val="993300"/>
        <w:sz w:val="24"/>
        <w:szCs w:val="24"/>
      </w:rPr>
    </w:lvl>
    <w:lvl w:ilvl="3">
      <w:start w:val="1"/>
      <w:numFmt w:val="decimal"/>
      <w:pStyle w:val="Heading4"/>
      <w:suff w:val="space"/>
      <w:lvlText w:val="%1.%2.%3.%4."/>
      <w:lvlJc w:val="left"/>
      <w:pPr>
        <w:ind w:left="0" w:firstLine="0"/>
      </w:pPr>
      <w:rPr>
        <w:rFonts w:ascii="Arial" w:hAnsi="Arial" w:hint="default"/>
        <w:b/>
        <w:i w:val="0"/>
        <w:color w:val="993300"/>
        <w:sz w:val="22"/>
        <w:szCs w:val="22"/>
      </w:rPr>
    </w:lvl>
    <w:lvl w:ilvl="4">
      <w:start w:val="1"/>
      <w:numFmt w:val="none"/>
      <w:pStyle w:val="Heading5"/>
      <w:suff w:val="space"/>
      <w:lvlText w:val=""/>
      <w:lvlJc w:val="left"/>
      <w:pPr>
        <w:ind w:left="0" w:firstLine="0"/>
      </w:pPr>
      <w:rPr>
        <w:rFonts w:ascii="Arial" w:hAnsi="Arial" w:hint="default"/>
        <w:b/>
        <w:i w:val="0"/>
        <w:color w:val="993300"/>
        <w:sz w:val="20"/>
        <w:szCs w:val="20"/>
      </w:rPr>
    </w:lvl>
    <w:lvl w:ilvl="5">
      <w:start w:val="1"/>
      <w:numFmt w:val="none"/>
      <w:pStyle w:val="Heading6"/>
      <w:suff w:val="space"/>
      <w:lvlText w:val=""/>
      <w:lvlJc w:val="left"/>
      <w:pPr>
        <w:ind w:left="0" w:firstLine="0"/>
      </w:pPr>
      <w:rPr>
        <w:rFonts w:ascii="Arial" w:hAnsi="Arial" w:hint="default"/>
        <w:b/>
        <w:i/>
        <w:color w:val="993300"/>
        <w:sz w:val="20"/>
        <w:szCs w:val="20"/>
      </w:rPr>
    </w:lvl>
    <w:lvl w:ilvl="6">
      <w:start w:val="1"/>
      <w:numFmt w:val="upperLetter"/>
      <w:pStyle w:val="Heading7"/>
      <w:suff w:val="space"/>
      <w:lvlText w:val="Appendix %7."/>
      <w:lvlJc w:val="left"/>
      <w:pPr>
        <w:ind w:left="0" w:firstLine="0"/>
      </w:pPr>
      <w:rPr>
        <w:rFonts w:hint="default"/>
        <w:color w:val="993300"/>
      </w:rPr>
    </w:lvl>
    <w:lvl w:ilvl="7">
      <w:start w:val="1"/>
      <w:numFmt w:val="decimal"/>
      <w:pStyle w:val="Heading8"/>
      <w:suff w:val="space"/>
      <w:lvlText w:val="%7.%8."/>
      <w:lvlJc w:val="left"/>
      <w:pPr>
        <w:ind w:left="0" w:firstLine="0"/>
      </w:pPr>
      <w:rPr>
        <w:rFonts w:hint="default"/>
        <w:color w:val="993300"/>
      </w:rPr>
    </w:lvl>
    <w:lvl w:ilvl="8">
      <w:start w:val="1"/>
      <w:numFmt w:val="decimal"/>
      <w:pStyle w:val="Heading9"/>
      <w:suff w:val="space"/>
      <w:lvlText w:val="%6%7.%8.%9."/>
      <w:lvlJc w:val="left"/>
      <w:pPr>
        <w:ind w:left="0" w:firstLine="0"/>
      </w:pPr>
      <w:rPr>
        <w:rFonts w:hint="default"/>
        <w:color w:val="993300"/>
      </w:rPr>
    </w:lvl>
  </w:abstractNum>
  <w:abstractNum w:abstractNumId="17">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CBD2730"/>
    <w:multiLevelType w:val="hybridMultilevel"/>
    <w:tmpl w:val="5F9082EE"/>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11F547B"/>
    <w:multiLevelType w:val="hybridMultilevel"/>
    <w:tmpl w:val="7CD6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nsid w:val="344038FE"/>
    <w:multiLevelType w:val="multilevel"/>
    <w:tmpl w:val="79808908"/>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D06E42"/>
    <w:multiLevelType w:val="multilevel"/>
    <w:tmpl w:val="8236F63A"/>
    <w:numStyleLink w:val="BulletedList"/>
  </w:abstractNum>
  <w:abstractNum w:abstractNumId="24">
    <w:nsid w:val="489131DF"/>
    <w:multiLevelType w:val="multilevel"/>
    <w:tmpl w:val="0CC2F132"/>
    <w:lvl w:ilvl="0">
      <w:start w:val="3"/>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48BB748A"/>
    <w:multiLevelType w:val="multilevel"/>
    <w:tmpl w:val="CA40756E"/>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F1D4BF6"/>
    <w:multiLevelType w:val="hybridMultilevel"/>
    <w:tmpl w:val="BC22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8">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6CD56FD7"/>
    <w:multiLevelType w:val="hybridMultilevel"/>
    <w:tmpl w:val="C9567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9B26E4"/>
    <w:multiLevelType w:val="multilevel"/>
    <w:tmpl w:val="3B36FE06"/>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EDC4B43"/>
    <w:multiLevelType w:val="hybridMultilevel"/>
    <w:tmpl w:val="90C8C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B6026F"/>
    <w:multiLevelType w:val="hybridMultilevel"/>
    <w:tmpl w:val="1F7E8AF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3">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nsid w:val="798A6322"/>
    <w:multiLevelType w:val="multilevel"/>
    <w:tmpl w:val="CA40756E"/>
    <w:numStyleLink w:val="NumberedList"/>
  </w:abstractNum>
  <w:abstractNum w:abstractNumId="35">
    <w:nsid w:val="79C83A7D"/>
    <w:multiLevelType w:val="hybridMultilevel"/>
    <w:tmpl w:val="F726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9DB0779"/>
    <w:multiLevelType w:val="hybridMultilevel"/>
    <w:tmpl w:val="BCF474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7FB10867"/>
    <w:multiLevelType w:val="hybridMultilevel"/>
    <w:tmpl w:val="F8267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28"/>
  </w:num>
  <w:num w:numId="3">
    <w:abstractNumId w:val="20"/>
  </w:num>
  <w:num w:numId="4">
    <w:abstractNumId w:val="16"/>
  </w:num>
  <w:num w:numId="5">
    <w:abstractNumId w:val="18"/>
  </w:num>
  <w:num w:numId="6">
    <w:abstractNumId w:val="22"/>
  </w:num>
  <w:num w:numId="7">
    <w:abstractNumId w:val="17"/>
  </w:num>
  <w:num w:numId="8">
    <w:abstractNumId w:val="3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34"/>
  </w:num>
  <w:num w:numId="20">
    <w:abstractNumId w:val="23"/>
  </w:num>
  <w:num w:numId="21">
    <w:abstractNumId w:val="27"/>
  </w:num>
  <w:num w:numId="22">
    <w:abstractNumId w:val="12"/>
  </w:num>
  <w:num w:numId="23">
    <w:abstractNumId w:val="14"/>
  </w:num>
  <w:num w:numId="24">
    <w:abstractNumId w:val="32"/>
  </w:num>
  <w:num w:numId="25">
    <w:abstractNumId w:val="30"/>
  </w:num>
  <w:num w:numId="26">
    <w:abstractNumId w:val="25"/>
  </w:num>
  <w:num w:numId="27">
    <w:abstractNumId w:val="11"/>
  </w:num>
  <w:num w:numId="28">
    <w:abstractNumId w:val="34"/>
    <w:lvlOverride w:ilvl="0">
      <w:lvl w:ilvl="0">
        <w:start w:val="1"/>
        <w:numFmt w:val="decimal"/>
        <w:lvlText w:val="%1."/>
        <w:lvlJc w:val="left"/>
        <w:pPr>
          <w:tabs>
            <w:tab w:val="num" w:pos="340"/>
          </w:tabs>
          <w:ind w:left="340" w:hanging="283"/>
        </w:pPr>
        <w:rPr>
          <w:rFonts w:hint="default"/>
          <w:b/>
          <w:i w:val="0"/>
          <w:u w:val="single"/>
        </w:rPr>
      </w:lvl>
    </w:lvlOverride>
    <w:lvlOverride w:ilvl="1">
      <w:lvl w:ilvl="1">
        <w:start w:val="1"/>
        <w:numFmt w:val="decimal"/>
        <w:lvlText w:val="%1.%2."/>
        <w:lvlJc w:val="left"/>
        <w:pPr>
          <w:tabs>
            <w:tab w:val="num" w:pos="851"/>
          </w:tabs>
          <w:ind w:left="851" w:hanging="511"/>
        </w:pPr>
        <w:rPr>
          <w:rFonts w:hint="default"/>
          <w:b/>
          <w:i w:val="0"/>
        </w:rPr>
      </w:lvl>
    </w:lvlOverride>
    <w:lvlOverride w:ilvl="2">
      <w:lvl w:ilvl="2">
        <w:start w:val="1"/>
        <w:numFmt w:val="decimal"/>
        <w:lvlText w:val="%1.%2.%3."/>
        <w:lvlJc w:val="left"/>
        <w:pPr>
          <w:tabs>
            <w:tab w:val="num" w:pos="1531"/>
          </w:tabs>
          <w:ind w:left="1531" w:hanging="680"/>
        </w:pPr>
        <w:rPr>
          <w:rFonts w:hint="default"/>
        </w:rPr>
      </w:lvl>
    </w:lvlOverride>
    <w:lvlOverride w:ilvl="3">
      <w:lvl w:ilvl="3">
        <w:start w:val="1"/>
        <w:numFmt w:val="decimal"/>
        <w:lvlText w:val="%1.%2.%3.%4."/>
        <w:lvlJc w:val="left"/>
        <w:pPr>
          <w:tabs>
            <w:tab w:val="num" w:pos="2325"/>
          </w:tabs>
          <w:ind w:left="2325" w:hanging="794"/>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9">
    <w:abstractNumId w:val="21"/>
  </w:num>
  <w:num w:numId="30">
    <w:abstractNumId w:val="24"/>
  </w:num>
  <w:num w:numId="31">
    <w:abstractNumId w:val="13"/>
  </w:num>
  <w:num w:numId="32">
    <w:abstractNumId w:val="31"/>
  </w:num>
  <w:num w:numId="33">
    <w:abstractNumId w:val="15"/>
  </w:num>
  <w:num w:numId="34">
    <w:abstractNumId w:val="36"/>
  </w:num>
  <w:num w:numId="35">
    <w:abstractNumId w:val="29"/>
  </w:num>
  <w:num w:numId="36">
    <w:abstractNumId w:val="19"/>
  </w:num>
  <w:num w:numId="37">
    <w:abstractNumId w:val="10"/>
  </w:num>
  <w:num w:numId="38">
    <w:abstractNumId w:val="38"/>
  </w:num>
  <w:num w:numId="39">
    <w:abstractNumId w:val="35"/>
  </w:num>
  <w:num w:numId="40">
    <w:abstractNumId w:val="26"/>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ctiveWritingStyle w:appName="MSWord" w:lang="en-US" w:vendorID="64" w:dllVersion="131078" w:nlCheck="1" w:checkStyle="1"/>
  <w:activeWritingStyle w:appName="MSWord" w:lang="en-GB" w:vendorID="64" w:dllVersion="131078" w:nlCheck="1" w:checkStyle="1"/>
  <w:attachedTemplate r:id="rId1"/>
  <w:linkStyles/>
  <w:stylePaneFormatFilter w:val="3001"/>
  <w:defaultTabStop w:val="471"/>
  <w:hyphenationZone w:val="425"/>
  <w:evenAndOddHeaders/>
  <w:drawingGridHorizontalSpacing w:val="100"/>
  <w:displayHorizontalDrawingGridEvery w:val="0"/>
  <w:displayVerticalDrawingGridEvery w:val="0"/>
  <w:noPunctuationKerning/>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D55ED2"/>
    <w:rsid w:val="0000032B"/>
    <w:rsid w:val="00000B33"/>
    <w:rsid w:val="00001522"/>
    <w:rsid w:val="00001CA0"/>
    <w:rsid w:val="00002571"/>
    <w:rsid w:val="0000309E"/>
    <w:rsid w:val="00004BE2"/>
    <w:rsid w:val="00005C6C"/>
    <w:rsid w:val="00006362"/>
    <w:rsid w:val="000067B2"/>
    <w:rsid w:val="00006E0C"/>
    <w:rsid w:val="00007B75"/>
    <w:rsid w:val="00010486"/>
    <w:rsid w:val="00010BF5"/>
    <w:rsid w:val="0001113B"/>
    <w:rsid w:val="000116E1"/>
    <w:rsid w:val="0001176B"/>
    <w:rsid w:val="00011F97"/>
    <w:rsid w:val="00012B9F"/>
    <w:rsid w:val="00013A59"/>
    <w:rsid w:val="0001403B"/>
    <w:rsid w:val="000143FE"/>
    <w:rsid w:val="000155BB"/>
    <w:rsid w:val="00015694"/>
    <w:rsid w:val="000166B0"/>
    <w:rsid w:val="00021B02"/>
    <w:rsid w:val="00023275"/>
    <w:rsid w:val="000235AD"/>
    <w:rsid w:val="00023DCF"/>
    <w:rsid w:val="00025779"/>
    <w:rsid w:val="00025970"/>
    <w:rsid w:val="00025CD7"/>
    <w:rsid w:val="00027597"/>
    <w:rsid w:val="000307B3"/>
    <w:rsid w:val="000307F4"/>
    <w:rsid w:val="0003087A"/>
    <w:rsid w:val="00030889"/>
    <w:rsid w:val="000308E8"/>
    <w:rsid w:val="000314B1"/>
    <w:rsid w:val="000319EC"/>
    <w:rsid w:val="00031D22"/>
    <w:rsid w:val="0003246F"/>
    <w:rsid w:val="00033298"/>
    <w:rsid w:val="0003405C"/>
    <w:rsid w:val="00034922"/>
    <w:rsid w:val="000349B3"/>
    <w:rsid w:val="00035044"/>
    <w:rsid w:val="00035329"/>
    <w:rsid w:val="00035435"/>
    <w:rsid w:val="00035B59"/>
    <w:rsid w:val="00035F8F"/>
    <w:rsid w:val="00036BDB"/>
    <w:rsid w:val="00037CF7"/>
    <w:rsid w:val="00040A02"/>
    <w:rsid w:val="00040D58"/>
    <w:rsid w:val="00040E83"/>
    <w:rsid w:val="00041D9A"/>
    <w:rsid w:val="00041F5C"/>
    <w:rsid w:val="0004441B"/>
    <w:rsid w:val="00044B12"/>
    <w:rsid w:val="00044F39"/>
    <w:rsid w:val="00045171"/>
    <w:rsid w:val="0004549E"/>
    <w:rsid w:val="000458EE"/>
    <w:rsid w:val="00046431"/>
    <w:rsid w:val="00046880"/>
    <w:rsid w:val="000479E7"/>
    <w:rsid w:val="00047EB6"/>
    <w:rsid w:val="0005086B"/>
    <w:rsid w:val="00050981"/>
    <w:rsid w:val="00051288"/>
    <w:rsid w:val="00053FA2"/>
    <w:rsid w:val="00054664"/>
    <w:rsid w:val="000552D8"/>
    <w:rsid w:val="0005552D"/>
    <w:rsid w:val="00055F40"/>
    <w:rsid w:val="000576B3"/>
    <w:rsid w:val="00060FA6"/>
    <w:rsid w:val="000631AF"/>
    <w:rsid w:val="0006346C"/>
    <w:rsid w:val="000634DD"/>
    <w:rsid w:val="000636EA"/>
    <w:rsid w:val="00064A68"/>
    <w:rsid w:val="00064AD7"/>
    <w:rsid w:val="00064C63"/>
    <w:rsid w:val="000660B7"/>
    <w:rsid w:val="00066C74"/>
    <w:rsid w:val="0006714C"/>
    <w:rsid w:val="00070455"/>
    <w:rsid w:val="00070EC7"/>
    <w:rsid w:val="0007131B"/>
    <w:rsid w:val="000736A5"/>
    <w:rsid w:val="00074D7F"/>
    <w:rsid w:val="000754FC"/>
    <w:rsid w:val="00075AFF"/>
    <w:rsid w:val="000764F6"/>
    <w:rsid w:val="00076C3B"/>
    <w:rsid w:val="00080952"/>
    <w:rsid w:val="00082071"/>
    <w:rsid w:val="000827C9"/>
    <w:rsid w:val="00082FC2"/>
    <w:rsid w:val="000830A3"/>
    <w:rsid w:val="00083166"/>
    <w:rsid w:val="00084854"/>
    <w:rsid w:val="000848EE"/>
    <w:rsid w:val="00084F67"/>
    <w:rsid w:val="00085033"/>
    <w:rsid w:val="00085394"/>
    <w:rsid w:val="000862D8"/>
    <w:rsid w:val="00086F1E"/>
    <w:rsid w:val="00086F81"/>
    <w:rsid w:val="000873C0"/>
    <w:rsid w:val="00087681"/>
    <w:rsid w:val="000878D9"/>
    <w:rsid w:val="0009268E"/>
    <w:rsid w:val="000933A5"/>
    <w:rsid w:val="0009353A"/>
    <w:rsid w:val="0009375E"/>
    <w:rsid w:val="00093E75"/>
    <w:rsid w:val="00094D6B"/>
    <w:rsid w:val="00095FEC"/>
    <w:rsid w:val="000969C9"/>
    <w:rsid w:val="00097106"/>
    <w:rsid w:val="0009765A"/>
    <w:rsid w:val="00097BBA"/>
    <w:rsid w:val="000A010F"/>
    <w:rsid w:val="000A0709"/>
    <w:rsid w:val="000A0728"/>
    <w:rsid w:val="000A22A2"/>
    <w:rsid w:val="000A2EC0"/>
    <w:rsid w:val="000A2F9A"/>
    <w:rsid w:val="000A407D"/>
    <w:rsid w:val="000A4CC7"/>
    <w:rsid w:val="000A55A5"/>
    <w:rsid w:val="000A5726"/>
    <w:rsid w:val="000A59D8"/>
    <w:rsid w:val="000A5A73"/>
    <w:rsid w:val="000A5E73"/>
    <w:rsid w:val="000A670D"/>
    <w:rsid w:val="000A7C8B"/>
    <w:rsid w:val="000B08A1"/>
    <w:rsid w:val="000B0E82"/>
    <w:rsid w:val="000B123E"/>
    <w:rsid w:val="000B17AB"/>
    <w:rsid w:val="000B29C3"/>
    <w:rsid w:val="000B2BE3"/>
    <w:rsid w:val="000B3F29"/>
    <w:rsid w:val="000B4DFE"/>
    <w:rsid w:val="000B5360"/>
    <w:rsid w:val="000B6253"/>
    <w:rsid w:val="000B6D71"/>
    <w:rsid w:val="000B7B20"/>
    <w:rsid w:val="000B7E17"/>
    <w:rsid w:val="000C307C"/>
    <w:rsid w:val="000C32CC"/>
    <w:rsid w:val="000C3812"/>
    <w:rsid w:val="000C389A"/>
    <w:rsid w:val="000C428B"/>
    <w:rsid w:val="000C4D37"/>
    <w:rsid w:val="000C5A9D"/>
    <w:rsid w:val="000C64A3"/>
    <w:rsid w:val="000C747D"/>
    <w:rsid w:val="000C7505"/>
    <w:rsid w:val="000D1044"/>
    <w:rsid w:val="000D1622"/>
    <w:rsid w:val="000D1E20"/>
    <w:rsid w:val="000D2E16"/>
    <w:rsid w:val="000D33D4"/>
    <w:rsid w:val="000D4499"/>
    <w:rsid w:val="000D4987"/>
    <w:rsid w:val="000D4F38"/>
    <w:rsid w:val="000D629A"/>
    <w:rsid w:val="000D6920"/>
    <w:rsid w:val="000D7951"/>
    <w:rsid w:val="000E0134"/>
    <w:rsid w:val="000E16D7"/>
    <w:rsid w:val="000E2383"/>
    <w:rsid w:val="000E3076"/>
    <w:rsid w:val="000E33C3"/>
    <w:rsid w:val="000E348A"/>
    <w:rsid w:val="000E54CD"/>
    <w:rsid w:val="000E5CC5"/>
    <w:rsid w:val="000E61C2"/>
    <w:rsid w:val="000E6A51"/>
    <w:rsid w:val="000E6EB4"/>
    <w:rsid w:val="000E72A1"/>
    <w:rsid w:val="000E7E1A"/>
    <w:rsid w:val="000F0D54"/>
    <w:rsid w:val="000F2C56"/>
    <w:rsid w:val="000F2EF6"/>
    <w:rsid w:val="000F35E3"/>
    <w:rsid w:val="000F3782"/>
    <w:rsid w:val="000F385A"/>
    <w:rsid w:val="000F41E4"/>
    <w:rsid w:val="000F544C"/>
    <w:rsid w:val="000F566B"/>
    <w:rsid w:val="000F73B8"/>
    <w:rsid w:val="000F7D7A"/>
    <w:rsid w:val="000F7DFE"/>
    <w:rsid w:val="00100181"/>
    <w:rsid w:val="00100645"/>
    <w:rsid w:val="001010C4"/>
    <w:rsid w:val="001012F0"/>
    <w:rsid w:val="001019A6"/>
    <w:rsid w:val="00102861"/>
    <w:rsid w:val="0010345E"/>
    <w:rsid w:val="00104B52"/>
    <w:rsid w:val="00105335"/>
    <w:rsid w:val="00105D84"/>
    <w:rsid w:val="0010636F"/>
    <w:rsid w:val="001063A6"/>
    <w:rsid w:val="00106F45"/>
    <w:rsid w:val="00107482"/>
    <w:rsid w:val="001076FD"/>
    <w:rsid w:val="00107796"/>
    <w:rsid w:val="00107969"/>
    <w:rsid w:val="00111960"/>
    <w:rsid w:val="0011276F"/>
    <w:rsid w:val="00112DFD"/>
    <w:rsid w:val="00112E34"/>
    <w:rsid w:val="00112EFC"/>
    <w:rsid w:val="0011329F"/>
    <w:rsid w:val="00113475"/>
    <w:rsid w:val="001142FF"/>
    <w:rsid w:val="001143FE"/>
    <w:rsid w:val="00115A9C"/>
    <w:rsid w:val="00115FEA"/>
    <w:rsid w:val="00116B60"/>
    <w:rsid w:val="001176A5"/>
    <w:rsid w:val="00120CC2"/>
    <w:rsid w:val="00120DF7"/>
    <w:rsid w:val="001224EB"/>
    <w:rsid w:val="0012376E"/>
    <w:rsid w:val="001251D5"/>
    <w:rsid w:val="00125600"/>
    <w:rsid w:val="0012743A"/>
    <w:rsid w:val="001309EC"/>
    <w:rsid w:val="00130CA0"/>
    <w:rsid w:val="00130E2E"/>
    <w:rsid w:val="00134AEA"/>
    <w:rsid w:val="00134D06"/>
    <w:rsid w:val="00134E6B"/>
    <w:rsid w:val="00135BAE"/>
    <w:rsid w:val="00136567"/>
    <w:rsid w:val="00136E73"/>
    <w:rsid w:val="00137E61"/>
    <w:rsid w:val="001407CA"/>
    <w:rsid w:val="00141C88"/>
    <w:rsid w:val="00141EFB"/>
    <w:rsid w:val="00142D46"/>
    <w:rsid w:val="001432CE"/>
    <w:rsid w:val="00143ACE"/>
    <w:rsid w:val="00144ECD"/>
    <w:rsid w:val="00144FBC"/>
    <w:rsid w:val="00145854"/>
    <w:rsid w:val="00146142"/>
    <w:rsid w:val="00146189"/>
    <w:rsid w:val="00146DA3"/>
    <w:rsid w:val="00147397"/>
    <w:rsid w:val="001473EA"/>
    <w:rsid w:val="00147705"/>
    <w:rsid w:val="001478ED"/>
    <w:rsid w:val="00147E67"/>
    <w:rsid w:val="00147FFC"/>
    <w:rsid w:val="001500E5"/>
    <w:rsid w:val="00150189"/>
    <w:rsid w:val="001507D9"/>
    <w:rsid w:val="00150E80"/>
    <w:rsid w:val="001510F2"/>
    <w:rsid w:val="00151474"/>
    <w:rsid w:val="00151D93"/>
    <w:rsid w:val="00152B59"/>
    <w:rsid w:val="001532AD"/>
    <w:rsid w:val="001533F4"/>
    <w:rsid w:val="0015344D"/>
    <w:rsid w:val="00154BD2"/>
    <w:rsid w:val="00155251"/>
    <w:rsid w:val="001560C9"/>
    <w:rsid w:val="00156392"/>
    <w:rsid w:val="00157763"/>
    <w:rsid w:val="0016012B"/>
    <w:rsid w:val="001604CE"/>
    <w:rsid w:val="00161232"/>
    <w:rsid w:val="00161CB6"/>
    <w:rsid w:val="00162230"/>
    <w:rsid w:val="001623B0"/>
    <w:rsid w:val="00162DEA"/>
    <w:rsid w:val="0016404C"/>
    <w:rsid w:val="001654E4"/>
    <w:rsid w:val="0016574B"/>
    <w:rsid w:val="001661B1"/>
    <w:rsid w:val="001666D2"/>
    <w:rsid w:val="00167CE3"/>
    <w:rsid w:val="00167D44"/>
    <w:rsid w:val="00167D53"/>
    <w:rsid w:val="00170127"/>
    <w:rsid w:val="00171BEE"/>
    <w:rsid w:val="00171D35"/>
    <w:rsid w:val="0017213C"/>
    <w:rsid w:val="001726E3"/>
    <w:rsid w:val="00172834"/>
    <w:rsid w:val="00174A8C"/>
    <w:rsid w:val="00174DD8"/>
    <w:rsid w:val="001756C5"/>
    <w:rsid w:val="00175AF1"/>
    <w:rsid w:val="00175BD1"/>
    <w:rsid w:val="0017674C"/>
    <w:rsid w:val="00177BB6"/>
    <w:rsid w:val="0018070D"/>
    <w:rsid w:val="0018178A"/>
    <w:rsid w:val="001819A0"/>
    <w:rsid w:val="00181B68"/>
    <w:rsid w:val="00181C5B"/>
    <w:rsid w:val="0018288E"/>
    <w:rsid w:val="00183745"/>
    <w:rsid w:val="001842C9"/>
    <w:rsid w:val="00184523"/>
    <w:rsid w:val="00184A6C"/>
    <w:rsid w:val="00185C0F"/>
    <w:rsid w:val="0019043F"/>
    <w:rsid w:val="00190685"/>
    <w:rsid w:val="001908C2"/>
    <w:rsid w:val="0019218E"/>
    <w:rsid w:val="00192FDC"/>
    <w:rsid w:val="001937F9"/>
    <w:rsid w:val="00193C28"/>
    <w:rsid w:val="00193E63"/>
    <w:rsid w:val="00194983"/>
    <w:rsid w:val="00194C66"/>
    <w:rsid w:val="00196DB9"/>
    <w:rsid w:val="001971C5"/>
    <w:rsid w:val="00197977"/>
    <w:rsid w:val="001A06E6"/>
    <w:rsid w:val="001A2570"/>
    <w:rsid w:val="001A2DDA"/>
    <w:rsid w:val="001A46EC"/>
    <w:rsid w:val="001A4803"/>
    <w:rsid w:val="001A4CF6"/>
    <w:rsid w:val="001A4F16"/>
    <w:rsid w:val="001A6267"/>
    <w:rsid w:val="001A687D"/>
    <w:rsid w:val="001A7371"/>
    <w:rsid w:val="001A7384"/>
    <w:rsid w:val="001A77CC"/>
    <w:rsid w:val="001A7C86"/>
    <w:rsid w:val="001B0815"/>
    <w:rsid w:val="001B12EF"/>
    <w:rsid w:val="001B196B"/>
    <w:rsid w:val="001B290F"/>
    <w:rsid w:val="001B2E50"/>
    <w:rsid w:val="001B3738"/>
    <w:rsid w:val="001B387A"/>
    <w:rsid w:val="001B3BD9"/>
    <w:rsid w:val="001B460B"/>
    <w:rsid w:val="001B479E"/>
    <w:rsid w:val="001B487D"/>
    <w:rsid w:val="001B4F0D"/>
    <w:rsid w:val="001B52C8"/>
    <w:rsid w:val="001B5980"/>
    <w:rsid w:val="001B5E4D"/>
    <w:rsid w:val="001B603F"/>
    <w:rsid w:val="001B6451"/>
    <w:rsid w:val="001B7B28"/>
    <w:rsid w:val="001C0506"/>
    <w:rsid w:val="001C0C5F"/>
    <w:rsid w:val="001C122B"/>
    <w:rsid w:val="001C16B3"/>
    <w:rsid w:val="001C2F90"/>
    <w:rsid w:val="001C310C"/>
    <w:rsid w:val="001C3DD5"/>
    <w:rsid w:val="001C4390"/>
    <w:rsid w:val="001C59D6"/>
    <w:rsid w:val="001C5B59"/>
    <w:rsid w:val="001D0476"/>
    <w:rsid w:val="001D09F8"/>
    <w:rsid w:val="001D0BD5"/>
    <w:rsid w:val="001D139B"/>
    <w:rsid w:val="001D2FB4"/>
    <w:rsid w:val="001D6DA7"/>
    <w:rsid w:val="001D6FA6"/>
    <w:rsid w:val="001D7563"/>
    <w:rsid w:val="001E0653"/>
    <w:rsid w:val="001E07D2"/>
    <w:rsid w:val="001E116D"/>
    <w:rsid w:val="001E1D14"/>
    <w:rsid w:val="001E266C"/>
    <w:rsid w:val="001E2B89"/>
    <w:rsid w:val="001E407A"/>
    <w:rsid w:val="001E42ED"/>
    <w:rsid w:val="001E4A84"/>
    <w:rsid w:val="001E4F5E"/>
    <w:rsid w:val="001E544A"/>
    <w:rsid w:val="001E657E"/>
    <w:rsid w:val="001E6818"/>
    <w:rsid w:val="001E796A"/>
    <w:rsid w:val="001E7C20"/>
    <w:rsid w:val="001F1719"/>
    <w:rsid w:val="001F2AD5"/>
    <w:rsid w:val="001F2C75"/>
    <w:rsid w:val="001F2CA4"/>
    <w:rsid w:val="001F3138"/>
    <w:rsid w:val="001F3830"/>
    <w:rsid w:val="001F3C18"/>
    <w:rsid w:val="001F42FF"/>
    <w:rsid w:val="001F52F8"/>
    <w:rsid w:val="001F5E32"/>
    <w:rsid w:val="001F635D"/>
    <w:rsid w:val="001F79AB"/>
    <w:rsid w:val="002009D8"/>
    <w:rsid w:val="0020167D"/>
    <w:rsid w:val="0020206C"/>
    <w:rsid w:val="002035D5"/>
    <w:rsid w:val="00203E8F"/>
    <w:rsid w:val="00204653"/>
    <w:rsid w:val="00204D92"/>
    <w:rsid w:val="00205B83"/>
    <w:rsid w:val="0020659B"/>
    <w:rsid w:val="00206858"/>
    <w:rsid w:val="00207769"/>
    <w:rsid w:val="0021037A"/>
    <w:rsid w:val="002103B9"/>
    <w:rsid w:val="002103DC"/>
    <w:rsid w:val="00210537"/>
    <w:rsid w:val="0021092A"/>
    <w:rsid w:val="00210DE5"/>
    <w:rsid w:val="002119A4"/>
    <w:rsid w:val="00213DF4"/>
    <w:rsid w:val="00213F69"/>
    <w:rsid w:val="0021414C"/>
    <w:rsid w:val="002141A2"/>
    <w:rsid w:val="00215D4B"/>
    <w:rsid w:val="002160AA"/>
    <w:rsid w:val="00216BAC"/>
    <w:rsid w:val="00216E26"/>
    <w:rsid w:val="00216EEF"/>
    <w:rsid w:val="00217069"/>
    <w:rsid w:val="0021713C"/>
    <w:rsid w:val="00217918"/>
    <w:rsid w:val="00220B4A"/>
    <w:rsid w:val="00220E73"/>
    <w:rsid w:val="002218B8"/>
    <w:rsid w:val="00221E1D"/>
    <w:rsid w:val="00222031"/>
    <w:rsid w:val="002223E3"/>
    <w:rsid w:val="00222FC4"/>
    <w:rsid w:val="00223006"/>
    <w:rsid w:val="002257C8"/>
    <w:rsid w:val="0022789D"/>
    <w:rsid w:val="00227F1D"/>
    <w:rsid w:val="002302A4"/>
    <w:rsid w:val="00230DA7"/>
    <w:rsid w:val="00230F65"/>
    <w:rsid w:val="0023122A"/>
    <w:rsid w:val="00231B6E"/>
    <w:rsid w:val="00233099"/>
    <w:rsid w:val="002335B5"/>
    <w:rsid w:val="00233677"/>
    <w:rsid w:val="00233B20"/>
    <w:rsid w:val="00234216"/>
    <w:rsid w:val="00234289"/>
    <w:rsid w:val="00234740"/>
    <w:rsid w:val="00234D2C"/>
    <w:rsid w:val="00234E31"/>
    <w:rsid w:val="0023543B"/>
    <w:rsid w:val="00235F16"/>
    <w:rsid w:val="002363C9"/>
    <w:rsid w:val="00237100"/>
    <w:rsid w:val="00237140"/>
    <w:rsid w:val="00237209"/>
    <w:rsid w:val="0024016E"/>
    <w:rsid w:val="002402C1"/>
    <w:rsid w:val="002407BE"/>
    <w:rsid w:val="0024219C"/>
    <w:rsid w:val="00242D46"/>
    <w:rsid w:val="00242D5E"/>
    <w:rsid w:val="0024340A"/>
    <w:rsid w:val="00243F72"/>
    <w:rsid w:val="00244BB3"/>
    <w:rsid w:val="00244E3F"/>
    <w:rsid w:val="00245FB7"/>
    <w:rsid w:val="002471D4"/>
    <w:rsid w:val="00247792"/>
    <w:rsid w:val="00247BAA"/>
    <w:rsid w:val="0025079D"/>
    <w:rsid w:val="00251F17"/>
    <w:rsid w:val="00252620"/>
    <w:rsid w:val="002538E9"/>
    <w:rsid w:val="00253F41"/>
    <w:rsid w:val="00254264"/>
    <w:rsid w:val="0025489A"/>
    <w:rsid w:val="00255D46"/>
    <w:rsid w:val="00256171"/>
    <w:rsid w:val="002561BD"/>
    <w:rsid w:val="002569BB"/>
    <w:rsid w:val="00256A94"/>
    <w:rsid w:val="00257783"/>
    <w:rsid w:val="00257BE2"/>
    <w:rsid w:val="00257FC9"/>
    <w:rsid w:val="002606CB"/>
    <w:rsid w:val="00261EEC"/>
    <w:rsid w:val="00261F8C"/>
    <w:rsid w:val="0026230B"/>
    <w:rsid w:val="00263C2E"/>
    <w:rsid w:val="002662AE"/>
    <w:rsid w:val="002674F2"/>
    <w:rsid w:val="00267E88"/>
    <w:rsid w:val="00270458"/>
    <w:rsid w:val="00271838"/>
    <w:rsid w:val="00272DF2"/>
    <w:rsid w:val="00273638"/>
    <w:rsid w:val="0027572E"/>
    <w:rsid w:val="00275DF3"/>
    <w:rsid w:val="00276C44"/>
    <w:rsid w:val="0027760B"/>
    <w:rsid w:val="00277D70"/>
    <w:rsid w:val="00280BD9"/>
    <w:rsid w:val="002810D5"/>
    <w:rsid w:val="00281465"/>
    <w:rsid w:val="0028174C"/>
    <w:rsid w:val="00283079"/>
    <w:rsid w:val="0028372B"/>
    <w:rsid w:val="002838AE"/>
    <w:rsid w:val="00283AFA"/>
    <w:rsid w:val="002841CE"/>
    <w:rsid w:val="00284661"/>
    <w:rsid w:val="00284F79"/>
    <w:rsid w:val="00284F85"/>
    <w:rsid w:val="00286F47"/>
    <w:rsid w:val="00287D78"/>
    <w:rsid w:val="00287DA6"/>
    <w:rsid w:val="002905D4"/>
    <w:rsid w:val="00290FE0"/>
    <w:rsid w:val="0029151D"/>
    <w:rsid w:val="002933B6"/>
    <w:rsid w:val="002936E5"/>
    <w:rsid w:val="002938D9"/>
    <w:rsid w:val="002940BB"/>
    <w:rsid w:val="00295942"/>
    <w:rsid w:val="00295E6A"/>
    <w:rsid w:val="0029622A"/>
    <w:rsid w:val="0029706B"/>
    <w:rsid w:val="0029774A"/>
    <w:rsid w:val="002977DB"/>
    <w:rsid w:val="002978E0"/>
    <w:rsid w:val="00297930"/>
    <w:rsid w:val="002A06F1"/>
    <w:rsid w:val="002A0A20"/>
    <w:rsid w:val="002A0B41"/>
    <w:rsid w:val="002A107B"/>
    <w:rsid w:val="002A2119"/>
    <w:rsid w:val="002A239F"/>
    <w:rsid w:val="002A3B14"/>
    <w:rsid w:val="002A41E0"/>
    <w:rsid w:val="002A4CF1"/>
    <w:rsid w:val="002A6282"/>
    <w:rsid w:val="002A6515"/>
    <w:rsid w:val="002B05B9"/>
    <w:rsid w:val="002B1097"/>
    <w:rsid w:val="002B2B66"/>
    <w:rsid w:val="002B3393"/>
    <w:rsid w:val="002B4299"/>
    <w:rsid w:val="002B55B6"/>
    <w:rsid w:val="002B5AF7"/>
    <w:rsid w:val="002B63D7"/>
    <w:rsid w:val="002B68D8"/>
    <w:rsid w:val="002B7ED5"/>
    <w:rsid w:val="002C0254"/>
    <w:rsid w:val="002C0591"/>
    <w:rsid w:val="002C1817"/>
    <w:rsid w:val="002C1E01"/>
    <w:rsid w:val="002C2368"/>
    <w:rsid w:val="002C28CD"/>
    <w:rsid w:val="002C3690"/>
    <w:rsid w:val="002C4A9E"/>
    <w:rsid w:val="002C50A9"/>
    <w:rsid w:val="002C53E7"/>
    <w:rsid w:val="002C71F9"/>
    <w:rsid w:val="002D0D9E"/>
    <w:rsid w:val="002D0F30"/>
    <w:rsid w:val="002D17FD"/>
    <w:rsid w:val="002D1C2E"/>
    <w:rsid w:val="002D2115"/>
    <w:rsid w:val="002D2AD3"/>
    <w:rsid w:val="002D2C88"/>
    <w:rsid w:val="002D306C"/>
    <w:rsid w:val="002D3602"/>
    <w:rsid w:val="002D37D1"/>
    <w:rsid w:val="002D38A2"/>
    <w:rsid w:val="002D3B6D"/>
    <w:rsid w:val="002D3BAF"/>
    <w:rsid w:val="002D4AA3"/>
    <w:rsid w:val="002D4FE8"/>
    <w:rsid w:val="002D529D"/>
    <w:rsid w:val="002D5300"/>
    <w:rsid w:val="002D64AD"/>
    <w:rsid w:val="002D6601"/>
    <w:rsid w:val="002D6ACA"/>
    <w:rsid w:val="002D7585"/>
    <w:rsid w:val="002D78E7"/>
    <w:rsid w:val="002D7F4D"/>
    <w:rsid w:val="002E0312"/>
    <w:rsid w:val="002E05A1"/>
    <w:rsid w:val="002E2674"/>
    <w:rsid w:val="002E29DB"/>
    <w:rsid w:val="002E3494"/>
    <w:rsid w:val="002E400D"/>
    <w:rsid w:val="002E444F"/>
    <w:rsid w:val="002E50E4"/>
    <w:rsid w:val="002E62E7"/>
    <w:rsid w:val="002E657E"/>
    <w:rsid w:val="002E6EC9"/>
    <w:rsid w:val="002E70A8"/>
    <w:rsid w:val="002E7E6C"/>
    <w:rsid w:val="002E7F16"/>
    <w:rsid w:val="002F12EE"/>
    <w:rsid w:val="002F1392"/>
    <w:rsid w:val="002F1B88"/>
    <w:rsid w:val="002F305F"/>
    <w:rsid w:val="002F4E37"/>
    <w:rsid w:val="002F4FD9"/>
    <w:rsid w:val="002F5144"/>
    <w:rsid w:val="002F57C5"/>
    <w:rsid w:val="002F6216"/>
    <w:rsid w:val="002F68C2"/>
    <w:rsid w:val="002F7838"/>
    <w:rsid w:val="002F7F78"/>
    <w:rsid w:val="0030052A"/>
    <w:rsid w:val="00300D4D"/>
    <w:rsid w:val="00301238"/>
    <w:rsid w:val="00302909"/>
    <w:rsid w:val="00303C46"/>
    <w:rsid w:val="00303CB6"/>
    <w:rsid w:val="00304ABD"/>
    <w:rsid w:val="00304E63"/>
    <w:rsid w:val="003051E3"/>
    <w:rsid w:val="003070D6"/>
    <w:rsid w:val="00307627"/>
    <w:rsid w:val="00307EB9"/>
    <w:rsid w:val="003108CB"/>
    <w:rsid w:val="00311147"/>
    <w:rsid w:val="003120AB"/>
    <w:rsid w:val="003127CE"/>
    <w:rsid w:val="00312B9F"/>
    <w:rsid w:val="00312C13"/>
    <w:rsid w:val="003131C3"/>
    <w:rsid w:val="0031590D"/>
    <w:rsid w:val="003170A6"/>
    <w:rsid w:val="0032059F"/>
    <w:rsid w:val="00320C5A"/>
    <w:rsid w:val="00320D77"/>
    <w:rsid w:val="00321616"/>
    <w:rsid w:val="003220EF"/>
    <w:rsid w:val="00322761"/>
    <w:rsid w:val="00323030"/>
    <w:rsid w:val="00323581"/>
    <w:rsid w:val="00323CD5"/>
    <w:rsid w:val="00324E56"/>
    <w:rsid w:val="00324FF5"/>
    <w:rsid w:val="00325570"/>
    <w:rsid w:val="00327180"/>
    <w:rsid w:val="00327B77"/>
    <w:rsid w:val="00330CB7"/>
    <w:rsid w:val="00330FA0"/>
    <w:rsid w:val="003314CD"/>
    <w:rsid w:val="003330FD"/>
    <w:rsid w:val="00334433"/>
    <w:rsid w:val="0033483B"/>
    <w:rsid w:val="00334B64"/>
    <w:rsid w:val="00334DB2"/>
    <w:rsid w:val="003351BF"/>
    <w:rsid w:val="003354F9"/>
    <w:rsid w:val="00335985"/>
    <w:rsid w:val="00335BEB"/>
    <w:rsid w:val="0033677F"/>
    <w:rsid w:val="00340D99"/>
    <w:rsid w:val="00342110"/>
    <w:rsid w:val="00342230"/>
    <w:rsid w:val="00343E9D"/>
    <w:rsid w:val="003444C4"/>
    <w:rsid w:val="00344A95"/>
    <w:rsid w:val="00344AE9"/>
    <w:rsid w:val="00344D1E"/>
    <w:rsid w:val="003456D9"/>
    <w:rsid w:val="00345E76"/>
    <w:rsid w:val="00347904"/>
    <w:rsid w:val="0035022F"/>
    <w:rsid w:val="00350D71"/>
    <w:rsid w:val="0035184C"/>
    <w:rsid w:val="00351C98"/>
    <w:rsid w:val="00351FDA"/>
    <w:rsid w:val="00352A94"/>
    <w:rsid w:val="00352D3F"/>
    <w:rsid w:val="003533C4"/>
    <w:rsid w:val="0035402D"/>
    <w:rsid w:val="00354AF1"/>
    <w:rsid w:val="00354D9B"/>
    <w:rsid w:val="00354E3E"/>
    <w:rsid w:val="00355E74"/>
    <w:rsid w:val="00356862"/>
    <w:rsid w:val="00356EDD"/>
    <w:rsid w:val="00356F7A"/>
    <w:rsid w:val="00357632"/>
    <w:rsid w:val="0036015F"/>
    <w:rsid w:val="003607A7"/>
    <w:rsid w:val="003608A7"/>
    <w:rsid w:val="00360941"/>
    <w:rsid w:val="00363C90"/>
    <w:rsid w:val="003645F5"/>
    <w:rsid w:val="00364FAA"/>
    <w:rsid w:val="00365086"/>
    <w:rsid w:val="00370026"/>
    <w:rsid w:val="00370DCA"/>
    <w:rsid w:val="00371E66"/>
    <w:rsid w:val="00371F29"/>
    <w:rsid w:val="00372F41"/>
    <w:rsid w:val="0037319A"/>
    <w:rsid w:val="003732B1"/>
    <w:rsid w:val="0037395A"/>
    <w:rsid w:val="00374342"/>
    <w:rsid w:val="00374B04"/>
    <w:rsid w:val="00374B66"/>
    <w:rsid w:val="00374F30"/>
    <w:rsid w:val="0037602E"/>
    <w:rsid w:val="00377926"/>
    <w:rsid w:val="003803AE"/>
    <w:rsid w:val="00380715"/>
    <w:rsid w:val="00380FAA"/>
    <w:rsid w:val="003819B2"/>
    <w:rsid w:val="00381EF4"/>
    <w:rsid w:val="00382077"/>
    <w:rsid w:val="003822B0"/>
    <w:rsid w:val="00384718"/>
    <w:rsid w:val="003856B2"/>
    <w:rsid w:val="003857A2"/>
    <w:rsid w:val="00386460"/>
    <w:rsid w:val="00386AAB"/>
    <w:rsid w:val="00386F3E"/>
    <w:rsid w:val="003907D8"/>
    <w:rsid w:val="00390E69"/>
    <w:rsid w:val="00391D93"/>
    <w:rsid w:val="00392D9F"/>
    <w:rsid w:val="00392EEF"/>
    <w:rsid w:val="0039376E"/>
    <w:rsid w:val="00394D7B"/>
    <w:rsid w:val="00394E9B"/>
    <w:rsid w:val="00394F44"/>
    <w:rsid w:val="00395CE3"/>
    <w:rsid w:val="0039656E"/>
    <w:rsid w:val="00396D55"/>
    <w:rsid w:val="00396F17"/>
    <w:rsid w:val="00397FED"/>
    <w:rsid w:val="003A1EA7"/>
    <w:rsid w:val="003A2161"/>
    <w:rsid w:val="003A2C84"/>
    <w:rsid w:val="003A4977"/>
    <w:rsid w:val="003A5CF0"/>
    <w:rsid w:val="003A7F90"/>
    <w:rsid w:val="003B05C0"/>
    <w:rsid w:val="003B062D"/>
    <w:rsid w:val="003B0BA8"/>
    <w:rsid w:val="003B126D"/>
    <w:rsid w:val="003B27C4"/>
    <w:rsid w:val="003B2D9F"/>
    <w:rsid w:val="003B364F"/>
    <w:rsid w:val="003B42C7"/>
    <w:rsid w:val="003B54AB"/>
    <w:rsid w:val="003B567E"/>
    <w:rsid w:val="003B5E67"/>
    <w:rsid w:val="003B67B8"/>
    <w:rsid w:val="003B6BEC"/>
    <w:rsid w:val="003B708E"/>
    <w:rsid w:val="003B7A7C"/>
    <w:rsid w:val="003C04FD"/>
    <w:rsid w:val="003C1004"/>
    <w:rsid w:val="003C12BE"/>
    <w:rsid w:val="003C16AC"/>
    <w:rsid w:val="003C30E4"/>
    <w:rsid w:val="003C35CF"/>
    <w:rsid w:val="003C42EC"/>
    <w:rsid w:val="003C45D6"/>
    <w:rsid w:val="003C4896"/>
    <w:rsid w:val="003C48D8"/>
    <w:rsid w:val="003C4D18"/>
    <w:rsid w:val="003C5391"/>
    <w:rsid w:val="003C564A"/>
    <w:rsid w:val="003C5C4E"/>
    <w:rsid w:val="003C5C94"/>
    <w:rsid w:val="003C72D4"/>
    <w:rsid w:val="003D00B6"/>
    <w:rsid w:val="003D096E"/>
    <w:rsid w:val="003D09EB"/>
    <w:rsid w:val="003D1823"/>
    <w:rsid w:val="003D2FCF"/>
    <w:rsid w:val="003D307C"/>
    <w:rsid w:val="003D3E77"/>
    <w:rsid w:val="003D3EA4"/>
    <w:rsid w:val="003D4666"/>
    <w:rsid w:val="003D5F7C"/>
    <w:rsid w:val="003D634F"/>
    <w:rsid w:val="003D648E"/>
    <w:rsid w:val="003D6C10"/>
    <w:rsid w:val="003D7A94"/>
    <w:rsid w:val="003D7BDB"/>
    <w:rsid w:val="003E0058"/>
    <w:rsid w:val="003E2174"/>
    <w:rsid w:val="003E3632"/>
    <w:rsid w:val="003E49A6"/>
    <w:rsid w:val="003E4BB3"/>
    <w:rsid w:val="003E5439"/>
    <w:rsid w:val="003E591E"/>
    <w:rsid w:val="003E5F16"/>
    <w:rsid w:val="003E6D7E"/>
    <w:rsid w:val="003E754A"/>
    <w:rsid w:val="003E78CD"/>
    <w:rsid w:val="003F0B63"/>
    <w:rsid w:val="003F27AD"/>
    <w:rsid w:val="003F2844"/>
    <w:rsid w:val="003F30BF"/>
    <w:rsid w:val="003F398A"/>
    <w:rsid w:val="003F3E55"/>
    <w:rsid w:val="003F44DE"/>
    <w:rsid w:val="003F4708"/>
    <w:rsid w:val="003F4F9F"/>
    <w:rsid w:val="003F531F"/>
    <w:rsid w:val="003F55E4"/>
    <w:rsid w:val="003F58CD"/>
    <w:rsid w:val="003F5D01"/>
    <w:rsid w:val="003F5F0A"/>
    <w:rsid w:val="003F785C"/>
    <w:rsid w:val="003F7C34"/>
    <w:rsid w:val="003F7FD6"/>
    <w:rsid w:val="00400270"/>
    <w:rsid w:val="00400446"/>
    <w:rsid w:val="0040153F"/>
    <w:rsid w:val="00401E22"/>
    <w:rsid w:val="00402196"/>
    <w:rsid w:val="00402446"/>
    <w:rsid w:val="0040293E"/>
    <w:rsid w:val="00404B94"/>
    <w:rsid w:val="004056D9"/>
    <w:rsid w:val="0040618C"/>
    <w:rsid w:val="0040693A"/>
    <w:rsid w:val="00410329"/>
    <w:rsid w:val="00412A36"/>
    <w:rsid w:val="00412BCE"/>
    <w:rsid w:val="00412C57"/>
    <w:rsid w:val="0041481C"/>
    <w:rsid w:val="00414BB2"/>
    <w:rsid w:val="00415902"/>
    <w:rsid w:val="004164AC"/>
    <w:rsid w:val="00416E53"/>
    <w:rsid w:val="004173AB"/>
    <w:rsid w:val="00420C0F"/>
    <w:rsid w:val="00421E43"/>
    <w:rsid w:val="0042279B"/>
    <w:rsid w:val="00423620"/>
    <w:rsid w:val="00423A8D"/>
    <w:rsid w:val="004253DC"/>
    <w:rsid w:val="00426E5D"/>
    <w:rsid w:val="004300C4"/>
    <w:rsid w:val="0043038B"/>
    <w:rsid w:val="00430C90"/>
    <w:rsid w:val="00431A79"/>
    <w:rsid w:val="00433FA0"/>
    <w:rsid w:val="004342C4"/>
    <w:rsid w:val="004349CD"/>
    <w:rsid w:val="00434E0A"/>
    <w:rsid w:val="004350EB"/>
    <w:rsid w:val="00435A16"/>
    <w:rsid w:val="00435BB1"/>
    <w:rsid w:val="00437ED9"/>
    <w:rsid w:val="00440BC4"/>
    <w:rsid w:val="00441B9E"/>
    <w:rsid w:val="004426A5"/>
    <w:rsid w:val="0044288B"/>
    <w:rsid w:val="00443330"/>
    <w:rsid w:val="00444955"/>
    <w:rsid w:val="00444F7A"/>
    <w:rsid w:val="00445029"/>
    <w:rsid w:val="0044565D"/>
    <w:rsid w:val="00446514"/>
    <w:rsid w:val="00446ACF"/>
    <w:rsid w:val="004475C1"/>
    <w:rsid w:val="00453D74"/>
    <w:rsid w:val="0045422C"/>
    <w:rsid w:val="00454FD0"/>
    <w:rsid w:val="00455004"/>
    <w:rsid w:val="00455E12"/>
    <w:rsid w:val="0046034C"/>
    <w:rsid w:val="0046148E"/>
    <w:rsid w:val="004616BE"/>
    <w:rsid w:val="00461F6A"/>
    <w:rsid w:val="004623EE"/>
    <w:rsid w:val="00463442"/>
    <w:rsid w:val="0046394A"/>
    <w:rsid w:val="00464537"/>
    <w:rsid w:val="00464C51"/>
    <w:rsid w:val="00464EED"/>
    <w:rsid w:val="0046550D"/>
    <w:rsid w:val="004656B7"/>
    <w:rsid w:val="004658D8"/>
    <w:rsid w:val="00465F9B"/>
    <w:rsid w:val="004666AB"/>
    <w:rsid w:val="004668AF"/>
    <w:rsid w:val="004678E1"/>
    <w:rsid w:val="00470BF9"/>
    <w:rsid w:val="00470DB8"/>
    <w:rsid w:val="00470EBF"/>
    <w:rsid w:val="00472326"/>
    <w:rsid w:val="00472B16"/>
    <w:rsid w:val="00472DD0"/>
    <w:rsid w:val="00472EB6"/>
    <w:rsid w:val="0047471A"/>
    <w:rsid w:val="00474DF2"/>
    <w:rsid w:val="00474F2D"/>
    <w:rsid w:val="00475019"/>
    <w:rsid w:val="00475183"/>
    <w:rsid w:val="00475423"/>
    <w:rsid w:val="004756C8"/>
    <w:rsid w:val="00475EE0"/>
    <w:rsid w:val="004776EF"/>
    <w:rsid w:val="0048008C"/>
    <w:rsid w:val="00480C93"/>
    <w:rsid w:val="00481259"/>
    <w:rsid w:val="00481341"/>
    <w:rsid w:val="004813B1"/>
    <w:rsid w:val="00481707"/>
    <w:rsid w:val="00481B79"/>
    <w:rsid w:val="00481D2D"/>
    <w:rsid w:val="00482C36"/>
    <w:rsid w:val="00482D6D"/>
    <w:rsid w:val="00482D74"/>
    <w:rsid w:val="0048359F"/>
    <w:rsid w:val="00483961"/>
    <w:rsid w:val="00483B81"/>
    <w:rsid w:val="0048440A"/>
    <w:rsid w:val="004846F9"/>
    <w:rsid w:val="00484DE2"/>
    <w:rsid w:val="00486303"/>
    <w:rsid w:val="00486579"/>
    <w:rsid w:val="00486F68"/>
    <w:rsid w:val="00486F8F"/>
    <w:rsid w:val="004874C7"/>
    <w:rsid w:val="004904ED"/>
    <w:rsid w:val="00490FBD"/>
    <w:rsid w:val="00491573"/>
    <w:rsid w:val="004919DB"/>
    <w:rsid w:val="00491C65"/>
    <w:rsid w:val="00491F59"/>
    <w:rsid w:val="004926C2"/>
    <w:rsid w:val="00492EC5"/>
    <w:rsid w:val="00493984"/>
    <w:rsid w:val="00494A38"/>
    <w:rsid w:val="00494A85"/>
    <w:rsid w:val="0049570B"/>
    <w:rsid w:val="00496468"/>
    <w:rsid w:val="004974C9"/>
    <w:rsid w:val="004A0345"/>
    <w:rsid w:val="004A087A"/>
    <w:rsid w:val="004A0CE3"/>
    <w:rsid w:val="004A2A34"/>
    <w:rsid w:val="004A2CA6"/>
    <w:rsid w:val="004A3131"/>
    <w:rsid w:val="004A527F"/>
    <w:rsid w:val="004A5290"/>
    <w:rsid w:val="004A5E83"/>
    <w:rsid w:val="004A7903"/>
    <w:rsid w:val="004B01D8"/>
    <w:rsid w:val="004B0287"/>
    <w:rsid w:val="004B0721"/>
    <w:rsid w:val="004B0D55"/>
    <w:rsid w:val="004B1C66"/>
    <w:rsid w:val="004B2C9E"/>
    <w:rsid w:val="004B47A7"/>
    <w:rsid w:val="004B5131"/>
    <w:rsid w:val="004B5147"/>
    <w:rsid w:val="004B52E4"/>
    <w:rsid w:val="004B5DC5"/>
    <w:rsid w:val="004B62D4"/>
    <w:rsid w:val="004B64BC"/>
    <w:rsid w:val="004B6574"/>
    <w:rsid w:val="004B6680"/>
    <w:rsid w:val="004B6960"/>
    <w:rsid w:val="004B6D6C"/>
    <w:rsid w:val="004C05D2"/>
    <w:rsid w:val="004C0ACE"/>
    <w:rsid w:val="004C114A"/>
    <w:rsid w:val="004C115A"/>
    <w:rsid w:val="004C1160"/>
    <w:rsid w:val="004C1865"/>
    <w:rsid w:val="004C1B9E"/>
    <w:rsid w:val="004C1D0E"/>
    <w:rsid w:val="004C2652"/>
    <w:rsid w:val="004C4D25"/>
    <w:rsid w:val="004C5535"/>
    <w:rsid w:val="004C5746"/>
    <w:rsid w:val="004C671F"/>
    <w:rsid w:val="004C6A9E"/>
    <w:rsid w:val="004C7758"/>
    <w:rsid w:val="004D0569"/>
    <w:rsid w:val="004D287A"/>
    <w:rsid w:val="004D28E2"/>
    <w:rsid w:val="004D2B09"/>
    <w:rsid w:val="004D3551"/>
    <w:rsid w:val="004D358A"/>
    <w:rsid w:val="004D4CBC"/>
    <w:rsid w:val="004D70EF"/>
    <w:rsid w:val="004D746E"/>
    <w:rsid w:val="004D789B"/>
    <w:rsid w:val="004E0243"/>
    <w:rsid w:val="004E0996"/>
    <w:rsid w:val="004E2DAB"/>
    <w:rsid w:val="004E5B77"/>
    <w:rsid w:val="004E6490"/>
    <w:rsid w:val="004E70F7"/>
    <w:rsid w:val="004E73C2"/>
    <w:rsid w:val="004E7FF7"/>
    <w:rsid w:val="004F182E"/>
    <w:rsid w:val="004F1B3E"/>
    <w:rsid w:val="004F2168"/>
    <w:rsid w:val="004F2B5E"/>
    <w:rsid w:val="004F4200"/>
    <w:rsid w:val="004F4C97"/>
    <w:rsid w:val="004F4F5D"/>
    <w:rsid w:val="004F5D94"/>
    <w:rsid w:val="004F5E43"/>
    <w:rsid w:val="004F6096"/>
    <w:rsid w:val="004F7117"/>
    <w:rsid w:val="005006C3"/>
    <w:rsid w:val="00501829"/>
    <w:rsid w:val="00501DF8"/>
    <w:rsid w:val="00502A11"/>
    <w:rsid w:val="00502B32"/>
    <w:rsid w:val="00505153"/>
    <w:rsid w:val="005055E5"/>
    <w:rsid w:val="005056FB"/>
    <w:rsid w:val="005058C6"/>
    <w:rsid w:val="00505CE7"/>
    <w:rsid w:val="00506527"/>
    <w:rsid w:val="00506CFC"/>
    <w:rsid w:val="005077C5"/>
    <w:rsid w:val="00510209"/>
    <w:rsid w:val="0051077F"/>
    <w:rsid w:val="005108A1"/>
    <w:rsid w:val="00514065"/>
    <w:rsid w:val="0051490B"/>
    <w:rsid w:val="00514A92"/>
    <w:rsid w:val="00514FF6"/>
    <w:rsid w:val="00516B5E"/>
    <w:rsid w:val="0052011B"/>
    <w:rsid w:val="0052323F"/>
    <w:rsid w:val="0052382C"/>
    <w:rsid w:val="00524A8B"/>
    <w:rsid w:val="00524E3A"/>
    <w:rsid w:val="005261EB"/>
    <w:rsid w:val="00526E73"/>
    <w:rsid w:val="005278C4"/>
    <w:rsid w:val="00530287"/>
    <w:rsid w:val="005307A9"/>
    <w:rsid w:val="00530E98"/>
    <w:rsid w:val="00531B43"/>
    <w:rsid w:val="00532871"/>
    <w:rsid w:val="00532E0E"/>
    <w:rsid w:val="005337B0"/>
    <w:rsid w:val="0053395D"/>
    <w:rsid w:val="00533F6D"/>
    <w:rsid w:val="0053494A"/>
    <w:rsid w:val="00534B1C"/>
    <w:rsid w:val="00535047"/>
    <w:rsid w:val="005358B6"/>
    <w:rsid w:val="00536A18"/>
    <w:rsid w:val="00536D0E"/>
    <w:rsid w:val="005373A6"/>
    <w:rsid w:val="00537CF9"/>
    <w:rsid w:val="00540582"/>
    <w:rsid w:val="005412FF"/>
    <w:rsid w:val="005436B4"/>
    <w:rsid w:val="0054424E"/>
    <w:rsid w:val="00544A4D"/>
    <w:rsid w:val="005456FC"/>
    <w:rsid w:val="00545A5D"/>
    <w:rsid w:val="00545FCD"/>
    <w:rsid w:val="00547C01"/>
    <w:rsid w:val="00550177"/>
    <w:rsid w:val="005503A0"/>
    <w:rsid w:val="005503A8"/>
    <w:rsid w:val="00550659"/>
    <w:rsid w:val="00550915"/>
    <w:rsid w:val="0055155E"/>
    <w:rsid w:val="00551DFE"/>
    <w:rsid w:val="00552165"/>
    <w:rsid w:val="0055241D"/>
    <w:rsid w:val="00553019"/>
    <w:rsid w:val="00553F54"/>
    <w:rsid w:val="00553FF9"/>
    <w:rsid w:val="00554A86"/>
    <w:rsid w:val="005559D8"/>
    <w:rsid w:val="00556BAE"/>
    <w:rsid w:val="00556CA3"/>
    <w:rsid w:val="00556D25"/>
    <w:rsid w:val="005574B8"/>
    <w:rsid w:val="00557A1D"/>
    <w:rsid w:val="0056147F"/>
    <w:rsid w:val="00561C78"/>
    <w:rsid w:val="005621DC"/>
    <w:rsid w:val="00564207"/>
    <w:rsid w:val="00564253"/>
    <w:rsid w:val="00565000"/>
    <w:rsid w:val="00565AE5"/>
    <w:rsid w:val="00565DC9"/>
    <w:rsid w:val="00566DC1"/>
    <w:rsid w:val="005678FC"/>
    <w:rsid w:val="00570306"/>
    <w:rsid w:val="005704A9"/>
    <w:rsid w:val="0057062F"/>
    <w:rsid w:val="00570C78"/>
    <w:rsid w:val="0057257A"/>
    <w:rsid w:val="0057284F"/>
    <w:rsid w:val="00572AB5"/>
    <w:rsid w:val="00574515"/>
    <w:rsid w:val="00574BA7"/>
    <w:rsid w:val="0057521A"/>
    <w:rsid w:val="005753ED"/>
    <w:rsid w:val="005757CC"/>
    <w:rsid w:val="00576AE3"/>
    <w:rsid w:val="00576E27"/>
    <w:rsid w:val="0057776C"/>
    <w:rsid w:val="00577BC1"/>
    <w:rsid w:val="005804CB"/>
    <w:rsid w:val="005811BF"/>
    <w:rsid w:val="005817FD"/>
    <w:rsid w:val="00581935"/>
    <w:rsid w:val="00582E8F"/>
    <w:rsid w:val="00582FB3"/>
    <w:rsid w:val="00583A09"/>
    <w:rsid w:val="005849CE"/>
    <w:rsid w:val="00584CBE"/>
    <w:rsid w:val="0058510D"/>
    <w:rsid w:val="00586C11"/>
    <w:rsid w:val="00587513"/>
    <w:rsid w:val="00587B96"/>
    <w:rsid w:val="00590A6B"/>
    <w:rsid w:val="00591FBC"/>
    <w:rsid w:val="0059212A"/>
    <w:rsid w:val="00592E7F"/>
    <w:rsid w:val="0059413A"/>
    <w:rsid w:val="005947D3"/>
    <w:rsid w:val="005956E8"/>
    <w:rsid w:val="00595FFF"/>
    <w:rsid w:val="005969BE"/>
    <w:rsid w:val="00597A39"/>
    <w:rsid w:val="00597E83"/>
    <w:rsid w:val="005A2527"/>
    <w:rsid w:val="005A2B46"/>
    <w:rsid w:val="005A3D85"/>
    <w:rsid w:val="005A3D92"/>
    <w:rsid w:val="005A440A"/>
    <w:rsid w:val="005A44CF"/>
    <w:rsid w:val="005A6DD7"/>
    <w:rsid w:val="005B27CF"/>
    <w:rsid w:val="005B2D5C"/>
    <w:rsid w:val="005B37B1"/>
    <w:rsid w:val="005B4B4E"/>
    <w:rsid w:val="005B5376"/>
    <w:rsid w:val="005B54F2"/>
    <w:rsid w:val="005B5D99"/>
    <w:rsid w:val="005B75D0"/>
    <w:rsid w:val="005B7B07"/>
    <w:rsid w:val="005C0C90"/>
    <w:rsid w:val="005C2104"/>
    <w:rsid w:val="005C2DED"/>
    <w:rsid w:val="005C7720"/>
    <w:rsid w:val="005C79AA"/>
    <w:rsid w:val="005C7BD6"/>
    <w:rsid w:val="005C7E7E"/>
    <w:rsid w:val="005D024A"/>
    <w:rsid w:val="005D054B"/>
    <w:rsid w:val="005D1D36"/>
    <w:rsid w:val="005D29B9"/>
    <w:rsid w:val="005D2EEF"/>
    <w:rsid w:val="005D30FD"/>
    <w:rsid w:val="005D332D"/>
    <w:rsid w:val="005D33DC"/>
    <w:rsid w:val="005D4D05"/>
    <w:rsid w:val="005D5494"/>
    <w:rsid w:val="005D5869"/>
    <w:rsid w:val="005D65C4"/>
    <w:rsid w:val="005D68F6"/>
    <w:rsid w:val="005D7AD0"/>
    <w:rsid w:val="005E1E87"/>
    <w:rsid w:val="005E2F18"/>
    <w:rsid w:val="005E448A"/>
    <w:rsid w:val="005E473A"/>
    <w:rsid w:val="005E60A8"/>
    <w:rsid w:val="005E71F1"/>
    <w:rsid w:val="005E7AFE"/>
    <w:rsid w:val="005E7EE8"/>
    <w:rsid w:val="005F0A97"/>
    <w:rsid w:val="005F0C54"/>
    <w:rsid w:val="005F3305"/>
    <w:rsid w:val="005F37F3"/>
    <w:rsid w:val="005F3DB5"/>
    <w:rsid w:val="005F490D"/>
    <w:rsid w:val="005F4F4D"/>
    <w:rsid w:val="005F5942"/>
    <w:rsid w:val="005F5FDF"/>
    <w:rsid w:val="005F6101"/>
    <w:rsid w:val="005F740C"/>
    <w:rsid w:val="005F7F4B"/>
    <w:rsid w:val="006005A5"/>
    <w:rsid w:val="006007AD"/>
    <w:rsid w:val="00600E96"/>
    <w:rsid w:val="006011FE"/>
    <w:rsid w:val="00602055"/>
    <w:rsid w:val="006022D8"/>
    <w:rsid w:val="00602C8E"/>
    <w:rsid w:val="0060405A"/>
    <w:rsid w:val="00605046"/>
    <w:rsid w:val="00606800"/>
    <w:rsid w:val="00610589"/>
    <w:rsid w:val="006107F4"/>
    <w:rsid w:val="00611326"/>
    <w:rsid w:val="0061135A"/>
    <w:rsid w:val="00612B43"/>
    <w:rsid w:val="0061451B"/>
    <w:rsid w:val="0061471C"/>
    <w:rsid w:val="00614CD9"/>
    <w:rsid w:val="00614E7F"/>
    <w:rsid w:val="00615756"/>
    <w:rsid w:val="00617095"/>
    <w:rsid w:val="00617997"/>
    <w:rsid w:val="00620042"/>
    <w:rsid w:val="00622316"/>
    <w:rsid w:val="00622E6A"/>
    <w:rsid w:val="00623722"/>
    <w:rsid w:val="0062411B"/>
    <w:rsid w:val="006243F6"/>
    <w:rsid w:val="00624423"/>
    <w:rsid w:val="00624BF9"/>
    <w:rsid w:val="0062537A"/>
    <w:rsid w:val="006256F7"/>
    <w:rsid w:val="00625A04"/>
    <w:rsid w:val="00625B57"/>
    <w:rsid w:val="00626249"/>
    <w:rsid w:val="0063013F"/>
    <w:rsid w:val="006301D2"/>
    <w:rsid w:val="00630BD7"/>
    <w:rsid w:val="00630C10"/>
    <w:rsid w:val="00631A6D"/>
    <w:rsid w:val="00632495"/>
    <w:rsid w:val="00632A8B"/>
    <w:rsid w:val="00632A91"/>
    <w:rsid w:val="00632BA3"/>
    <w:rsid w:val="00633252"/>
    <w:rsid w:val="006332B0"/>
    <w:rsid w:val="00633942"/>
    <w:rsid w:val="00633AA6"/>
    <w:rsid w:val="00633EAC"/>
    <w:rsid w:val="006343CC"/>
    <w:rsid w:val="006349B4"/>
    <w:rsid w:val="00635303"/>
    <w:rsid w:val="00635494"/>
    <w:rsid w:val="0063558E"/>
    <w:rsid w:val="00636A6D"/>
    <w:rsid w:val="0064148B"/>
    <w:rsid w:val="006417C7"/>
    <w:rsid w:val="0064182C"/>
    <w:rsid w:val="006426FF"/>
    <w:rsid w:val="006427AA"/>
    <w:rsid w:val="006432E5"/>
    <w:rsid w:val="00643793"/>
    <w:rsid w:val="00643A36"/>
    <w:rsid w:val="00644329"/>
    <w:rsid w:val="006446A1"/>
    <w:rsid w:val="00644866"/>
    <w:rsid w:val="00644F16"/>
    <w:rsid w:val="00644FC1"/>
    <w:rsid w:val="00645243"/>
    <w:rsid w:val="00645338"/>
    <w:rsid w:val="006467AC"/>
    <w:rsid w:val="0064688B"/>
    <w:rsid w:val="00647569"/>
    <w:rsid w:val="00651184"/>
    <w:rsid w:val="00652910"/>
    <w:rsid w:val="00652A7F"/>
    <w:rsid w:val="00652E40"/>
    <w:rsid w:val="00653F67"/>
    <w:rsid w:val="00654368"/>
    <w:rsid w:val="00654683"/>
    <w:rsid w:val="0065484B"/>
    <w:rsid w:val="00654D0B"/>
    <w:rsid w:val="0065553A"/>
    <w:rsid w:val="0065579C"/>
    <w:rsid w:val="00656C75"/>
    <w:rsid w:val="00656D79"/>
    <w:rsid w:val="00657673"/>
    <w:rsid w:val="00660CB8"/>
    <w:rsid w:val="00660E5B"/>
    <w:rsid w:val="00661502"/>
    <w:rsid w:val="00661626"/>
    <w:rsid w:val="00662C9F"/>
    <w:rsid w:val="006651E9"/>
    <w:rsid w:val="00666072"/>
    <w:rsid w:val="00666D85"/>
    <w:rsid w:val="00666DD5"/>
    <w:rsid w:val="00667944"/>
    <w:rsid w:val="00667AE3"/>
    <w:rsid w:val="006705E7"/>
    <w:rsid w:val="00671175"/>
    <w:rsid w:val="00671A6A"/>
    <w:rsid w:val="00671D7F"/>
    <w:rsid w:val="00671E1D"/>
    <w:rsid w:val="00672308"/>
    <w:rsid w:val="00672680"/>
    <w:rsid w:val="0067436F"/>
    <w:rsid w:val="006777E9"/>
    <w:rsid w:val="006808DC"/>
    <w:rsid w:val="00680912"/>
    <w:rsid w:val="006818B1"/>
    <w:rsid w:val="0068289E"/>
    <w:rsid w:val="006836A2"/>
    <w:rsid w:val="006836FA"/>
    <w:rsid w:val="00683BD5"/>
    <w:rsid w:val="00683D0E"/>
    <w:rsid w:val="0068425A"/>
    <w:rsid w:val="00684962"/>
    <w:rsid w:val="006849A0"/>
    <w:rsid w:val="00685955"/>
    <w:rsid w:val="00685972"/>
    <w:rsid w:val="00686F3C"/>
    <w:rsid w:val="00687303"/>
    <w:rsid w:val="006874ED"/>
    <w:rsid w:val="00687C2A"/>
    <w:rsid w:val="00690B5C"/>
    <w:rsid w:val="0069314B"/>
    <w:rsid w:val="00693E1A"/>
    <w:rsid w:val="006943D6"/>
    <w:rsid w:val="00694625"/>
    <w:rsid w:val="00694E30"/>
    <w:rsid w:val="0069627B"/>
    <w:rsid w:val="00697725"/>
    <w:rsid w:val="00697AA1"/>
    <w:rsid w:val="00697F27"/>
    <w:rsid w:val="006A024F"/>
    <w:rsid w:val="006A0255"/>
    <w:rsid w:val="006A21BD"/>
    <w:rsid w:val="006A281C"/>
    <w:rsid w:val="006A29B8"/>
    <w:rsid w:val="006A2A1A"/>
    <w:rsid w:val="006A2D2B"/>
    <w:rsid w:val="006A3A03"/>
    <w:rsid w:val="006A3BDC"/>
    <w:rsid w:val="006A3C55"/>
    <w:rsid w:val="006A4433"/>
    <w:rsid w:val="006A48C8"/>
    <w:rsid w:val="006A4981"/>
    <w:rsid w:val="006A4BC4"/>
    <w:rsid w:val="006A5210"/>
    <w:rsid w:val="006A58B8"/>
    <w:rsid w:val="006A65FB"/>
    <w:rsid w:val="006A67B2"/>
    <w:rsid w:val="006A6AE0"/>
    <w:rsid w:val="006A70BF"/>
    <w:rsid w:val="006A744B"/>
    <w:rsid w:val="006B024B"/>
    <w:rsid w:val="006B0A5D"/>
    <w:rsid w:val="006B1EB1"/>
    <w:rsid w:val="006B2ED2"/>
    <w:rsid w:val="006B3045"/>
    <w:rsid w:val="006B35C3"/>
    <w:rsid w:val="006B3C6C"/>
    <w:rsid w:val="006B42AD"/>
    <w:rsid w:val="006B6D8D"/>
    <w:rsid w:val="006B78C0"/>
    <w:rsid w:val="006C1111"/>
    <w:rsid w:val="006C1129"/>
    <w:rsid w:val="006C12F8"/>
    <w:rsid w:val="006C3A9C"/>
    <w:rsid w:val="006C45A6"/>
    <w:rsid w:val="006C45D1"/>
    <w:rsid w:val="006C4C05"/>
    <w:rsid w:val="006C5644"/>
    <w:rsid w:val="006C5735"/>
    <w:rsid w:val="006C6AFC"/>
    <w:rsid w:val="006D0458"/>
    <w:rsid w:val="006D074C"/>
    <w:rsid w:val="006D0BBC"/>
    <w:rsid w:val="006D3336"/>
    <w:rsid w:val="006D3F65"/>
    <w:rsid w:val="006D4AF5"/>
    <w:rsid w:val="006D545E"/>
    <w:rsid w:val="006D60AC"/>
    <w:rsid w:val="006D752C"/>
    <w:rsid w:val="006D75D4"/>
    <w:rsid w:val="006E3382"/>
    <w:rsid w:val="006E418D"/>
    <w:rsid w:val="006E41C6"/>
    <w:rsid w:val="006E42B3"/>
    <w:rsid w:val="006E6C14"/>
    <w:rsid w:val="006E746C"/>
    <w:rsid w:val="006E74C5"/>
    <w:rsid w:val="006F17D4"/>
    <w:rsid w:val="006F1F72"/>
    <w:rsid w:val="006F2020"/>
    <w:rsid w:val="006F2AD2"/>
    <w:rsid w:val="006F3367"/>
    <w:rsid w:val="006F43C5"/>
    <w:rsid w:val="006F4677"/>
    <w:rsid w:val="006F46DE"/>
    <w:rsid w:val="006F4982"/>
    <w:rsid w:val="006F4AC3"/>
    <w:rsid w:val="006F64CB"/>
    <w:rsid w:val="006F67ED"/>
    <w:rsid w:val="006F6EA3"/>
    <w:rsid w:val="006F7AEF"/>
    <w:rsid w:val="006F7BFC"/>
    <w:rsid w:val="0070204F"/>
    <w:rsid w:val="00702A60"/>
    <w:rsid w:val="00702AEE"/>
    <w:rsid w:val="00704BEE"/>
    <w:rsid w:val="00705FA4"/>
    <w:rsid w:val="0070672A"/>
    <w:rsid w:val="00707A6B"/>
    <w:rsid w:val="00707C2B"/>
    <w:rsid w:val="00711804"/>
    <w:rsid w:val="00712196"/>
    <w:rsid w:val="0071355D"/>
    <w:rsid w:val="00713692"/>
    <w:rsid w:val="007140D3"/>
    <w:rsid w:val="007152AE"/>
    <w:rsid w:val="0071701B"/>
    <w:rsid w:val="007178DC"/>
    <w:rsid w:val="00717FE4"/>
    <w:rsid w:val="0072153F"/>
    <w:rsid w:val="00722545"/>
    <w:rsid w:val="00722C38"/>
    <w:rsid w:val="00723CEF"/>
    <w:rsid w:val="007249B4"/>
    <w:rsid w:val="00724AFD"/>
    <w:rsid w:val="00725067"/>
    <w:rsid w:val="00725114"/>
    <w:rsid w:val="00727149"/>
    <w:rsid w:val="007272C9"/>
    <w:rsid w:val="00727C74"/>
    <w:rsid w:val="00727FDB"/>
    <w:rsid w:val="0073002E"/>
    <w:rsid w:val="00730D41"/>
    <w:rsid w:val="00731062"/>
    <w:rsid w:val="007311EC"/>
    <w:rsid w:val="00731B6C"/>
    <w:rsid w:val="007320EA"/>
    <w:rsid w:val="0073234A"/>
    <w:rsid w:val="0073392B"/>
    <w:rsid w:val="007339AC"/>
    <w:rsid w:val="00733B93"/>
    <w:rsid w:val="007345AD"/>
    <w:rsid w:val="007348BD"/>
    <w:rsid w:val="007358A3"/>
    <w:rsid w:val="00735B1A"/>
    <w:rsid w:val="00737545"/>
    <w:rsid w:val="00737A23"/>
    <w:rsid w:val="00737C16"/>
    <w:rsid w:val="007412FA"/>
    <w:rsid w:val="00742515"/>
    <w:rsid w:val="00743311"/>
    <w:rsid w:val="0074342F"/>
    <w:rsid w:val="0074353B"/>
    <w:rsid w:val="00743D9A"/>
    <w:rsid w:val="00744170"/>
    <w:rsid w:val="00744933"/>
    <w:rsid w:val="00744E4F"/>
    <w:rsid w:val="00746DCC"/>
    <w:rsid w:val="007476B1"/>
    <w:rsid w:val="00750D8F"/>
    <w:rsid w:val="0075183D"/>
    <w:rsid w:val="0075199B"/>
    <w:rsid w:val="00751B0F"/>
    <w:rsid w:val="00751EF1"/>
    <w:rsid w:val="007524D5"/>
    <w:rsid w:val="00752A3F"/>
    <w:rsid w:val="00756BF1"/>
    <w:rsid w:val="00757C44"/>
    <w:rsid w:val="00760007"/>
    <w:rsid w:val="00761591"/>
    <w:rsid w:val="007621F0"/>
    <w:rsid w:val="00762F3C"/>
    <w:rsid w:val="007638E3"/>
    <w:rsid w:val="00764C27"/>
    <w:rsid w:val="00765438"/>
    <w:rsid w:val="0076549E"/>
    <w:rsid w:val="007659A6"/>
    <w:rsid w:val="00765BA1"/>
    <w:rsid w:val="00765C42"/>
    <w:rsid w:val="007666CE"/>
    <w:rsid w:val="00767323"/>
    <w:rsid w:val="00770101"/>
    <w:rsid w:val="00770193"/>
    <w:rsid w:val="0077033E"/>
    <w:rsid w:val="00770F65"/>
    <w:rsid w:val="00771623"/>
    <w:rsid w:val="00771BAE"/>
    <w:rsid w:val="0077232E"/>
    <w:rsid w:val="00772B4B"/>
    <w:rsid w:val="00772E51"/>
    <w:rsid w:val="00773335"/>
    <w:rsid w:val="00773452"/>
    <w:rsid w:val="007740B2"/>
    <w:rsid w:val="00775A66"/>
    <w:rsid w:val="00775D58"/>
    <w:rsid w:val="00775ED5"/>
    <w:rsid w:val="0077602A"/>
    <w:rsid w:val="00776A02"/>
    <w:rsid w:val="0078073C"/>
    <w:rsid w:val="00781EE0"/>
    <w:rsid w:val="00782102"/>
    <w:rsid w:val="00782177"/>
    <w:rsid w:val="00782DFB"/>
    <w:rsid w:val="00782F19"/>
    <w:rsid w:val="00783318"/>
    <w:rsid w:val="0078351E"/>
    <w:rsid w:val="00783539"/>
    <w:rsid w:val="00783697"/>
    <w:rsid w:val="00783FDA"/>
    <w:rsid w:val="00784925"/>
    <w:rsid w:val="00784C99"/>
    <w:rsid w:val="00784DDE"/>
    <w:rsid w:val="00786309"/>
    <w:rsid w:val="0078649A"/>
    <w:rsid w:val="00786DC8"/>
    <w:rsid w:val="00787120"/>
    <w:rsid w:val="00787714"/>
    <w:rsid w:val="007878D3"/>
    <w:rsid w:val="007903BB"/>
    <w:rsid w:val="007904AD"/>
    <w:rsid w:val="00790ABE"/>
    <w:rsid w:val="00790B19"/>
    <w:rsid w:val="007912CD"/>
    <w:rsid w:val="007921D0"/>
    <w:rsid w:val="00793795"/>
    <w:rsid w:val="00796361"/>
    <w:rsid w:val="00797A2C"/>
    <w:rsid w:val="00797CC8"/>
    <w:rsid w:val="007A05C5"/>
    <w:rsid w:val="007A0E44"/>
    <w:rsid w:val="007A0EE2"/>
    <w:rsid w:val="007A1A45"/>
    <w:rsid w:val="007A2F51"/>
    <w:rsid w:val="007A38C9"/>
    <w:rsid w:val="007A433E"/>
    <w:rsid w:val="007A45CF"/>
    <w:rsid w:val="007A5193"/>
    <w:rsid w:val="007A5ACF"/>
    <w:rsid w:val="007A5BF1"/>
    <w:rsid w:val="007A5C8A"/>
    <w:rsid w:val="007A6FB7"/>
    <w:rsid w:val="007A7313"/>
    <w:rsid w:val="007B0327"/>
    <w:rsid w:val="007B1071"/>
    <w:rsid w:val="007B2E71"/>
    <w:rsid w:val="007B3745"/>
    <w:rsid w:val="007B3FAF"/>
    <w:rsid w:val="007B3FC4"/>
    <w:rsid w:val="007B4097"/>
    <w:rsid w:val="007B5032"/>
    <w:rsid w:val="007B5C88"/>
    <w:rsid w:val="007B5D62"/>
    <w:rsid w:val="007B66E9"/>
    <w:rsid w:val="007B6FB8"/>
    <w:rsid w:val="007B7DC3"/>
    <w:rsid w:val="007C07DA"/>
    <w:rsid w:val="007C1493"/>
    <w:rsid w:val="007C22B7"/>
    <w:rsid w:val="007C25ED"/>
    <w:rsid w:val="007C4184"/>
    <w:rsid w:val="007C4742"/>
    <w:rsid w:val="007C5F3F"/>
    <w:rsid w:val="007C614C"/>
    <w:rsid w:val="007C6496"/>
    <w:rsid w:val="007C65EF"/>
    <w:rsid w:val="007C6D19"/>
    <w:rsid w:val="007C703D"/>
    <w:rsid w:val="007D1797"/>
    <w:rsid w:val="007D1A22"/>
    <w:rsid w:val="007D2486"/>
    <w:rsid w:val="007D328A"/>
    <w:rsid w:val="007D335E"/>
    <w:rsid w:val="007D39F1"/>
    <w:rsid w:val="007D4A67"/>
    <w:rsid w:val="007D4F70"/>
    <w:rsid w:val="007D5C5C"/>
    <w:rsid w:val="007D6372"/>
    <w:rsid w:val="007D64BB"/>
    <w:rsid w:val="007E1F35"/>
    <w:rsid w:val="007E23A5"/>
    <w:rsid w:val="007E26B5"/>
    <w:rsid w:val="007E2899"/>
    <w:rsid w:val="007E2DAC"/>
    <w:rsid w:val="007E311F"/>
    <w:rsid w:val="007E320B"/>
    <w:rsid w:val="007E3446"/>
    <w:rsid w:val="007E46B4"/>
    <w:rsid w:val="007E474B"/>
    <w:rsid w:val="007E4AC3"/>
    <w:rsid w:val="007E4AD4"/>
    <w:rsid w:val="007E5153"/>
    <w:rsid w:val="007E5266"/>
    <w:rsid w:val="007E5A73"/>
    <w:rsid w:val="007E6461"/>
    <w:rsid w:val="007E66F9"/>
    <w:rsid w:val="007E68D1"/>
    <w:rsid w:val="007E7220"/>
    <w:rsid w:val="007E7D86"/>
    <w:rsid w:val="007F0592"/>
    <w:rsid w:val="007F0BC7"/>
    <w:rsid w:val="007F16C6"/>
    <w:rsid w:val="007F2CCF"/>
    <w:rsid w:val="007F3B89"/>
    <w:rsid w:val="007F3BD0"/>
    <w:rsid w:val="007F4597"/>
    <w:rsid w:val="007F4C73"/>
    <w:rsid w:val="007F517B"/>
    <w:rsid w:val="007F5895"/>
    <w:rsid w:val="007F58E1"/>
    <w:rsid w:val="007F6776"/>
    <w:rsid w:val="007F69D5"/>
    <w:rsid w:val="007F6DCA"/>
    <w:rsid w:val="007F74A8"/>
    <w:rsid w:val="007F7BE3"/>
    <w:rsid w:val="00800361"/>
    <w:rsid w:val="00800B7D"/>
    <w:rsid w:val="00801FF9"/>
    <w:rsid w:val="008031C4"/>
    <w:rsid w:val="00804233"/>
    <w:rsid w:val="008064B3"/>
    <w:rsid w:val="008065BD"/>
    <w:rsid w:val="008065E4"/>
    <w:rsid w:val="00807125"/>
    <w:rsid w:val="0081035B"/>
    <w:rsid w:val="00810E0C"/>
    <w:rsid w:val="0081124F"/>
    <w:rsid w:val="00812F05"/>
    <w:rsid w:val="00813615"/>
    <w:rsid w:val="00813BAE"/>
    <w:rsid w:val="00813D2F"/>
    <w:rsid w:val="008141C7"/>
    <w:rsid w:val="00816DAB"/>
    <w:rsid w:val="00817CC3"/>
    <w:rsid w:val="00821079"/>
    <w:rsid w:val="0082262A"/>
    <w:rsid w:val="0082283B"/>
    <w:rsid w:val="0082398C"/>
    <w:rsid w:val="00823C78"/>
    <w:rsid w:val="00825B86"/>
    <w:rsid w:val="00825DE3"/>
    <w:rsid w:val="00826D28"/>
    <w:rsid w:val="00827D58"/>
    <w:rsid w:val="00831513"/>
    <w:rsid w:val="008317AF"/>
    <w:rsid w:val="00831E9C"/>
    <w:rsid w:val="00834899"/>
    <w:rsid w:val="00834FE7"/>
    <w:rsid w:val="00836099"/>
    <w:rsid w:val="008362E4"/>
    <w:rsid w:val="008364A7"/>
    <w:rsid w:val="008365AE"/>
    <w:rsid w:val="00836CF8"/>
    <w:rsid w:val="00837283"/>
    <w:rsid w:val="00837F34"/>
    <w:rsid w:val="008405C5"/>
    <w:rsid w:val="00841502"/>
    <w:rsid w:val="00841F5B"/>
    <w:rsid w:val="00841F84"/>
    <w:rsid w:val="008421C3"/>
    <w:rsid w:val="00843747"/>
    <w:rsid w:val="00843FC0"/>
    <w:rsid w:val="00844B9B"/>
    <w:rsid w:val="0084596B"/>
    <w:rsid w:val="0085057E"/>
    <w:rsid w:val="00850B5C"/>
    <w:rsid w:val="00852C3E"/>
    <w:rsid w:val="008536F9"/>
    <w:rsid w:val="00855C85"/>
    <w:rsid w:val="0085612E"/>
    <w:rsid w:val="0085665F"/>
    <w:rsid w:val="008569E5"/>
    <w:rsid w:val="00856DA2"/>
    <w:rsid w:val="00856F2C"/>
    <w:rsid w:val="00857F07"/>
    <w:rsid w:val="00860606"/>
    <w:rsid w:val="00860696"/>
    <w:rsid w:val="0086242E"/>
    <w:rsid w:val="00863096"/>
    <w:rsid w:val="008637D2"/>
    <w:rsid w:val="00863CF1"/>
    <w:rsid w:val="00864AAC"/>
    <w:rsid w:val="00864CED"/>
    <w:rsid w:val="00865427"/>
    <w:rsid w:val="008660C5"/>
    <w:rsid w:val="00867991"/>
    <w:rsid w:val="00871101"/>
    <w:rsid w:val="0087265C"/>
    <w:rsid w:val="00873053"/>
    <w:rsid w:val="0087413E"/>
    <w:rsid w:val="00874781"/>
    <w:rsid w:val="00874DD6"/>
    <w:rsid w:val="00875E5F"/>
    <w:rsid w:val="00875EE5"/>
    <w:rsid w:val="00875F29"/>
    <w:rsid w:val="0087636E"/>
    <w:rsid w:val="0087675A"/>
    <w:rsid w:val="008774D1"/>
    <w:rsid w:val="00877BD9"/>
    <w:rsid w:val="00877DFA"/>
    <w:rsid w:val="008802E9"/>
    <w:rsid w:val="00880A14"/>
    <w:rsid w:val="00881D49"/>
    <w:rsid w:val="00882ED4"/>
    <w:rsid w:val="00883778"/>
    <w:rsid w:val="0088467C"/>
    <w:rsid w:val="00887A62"/>
    <w:rsid w:val="00887E2C"/>
    <w:rsid w:val="00890687"/>
    <w:rsid w:val="00890DDF"/>
    <w:rsid w:val="00891351"/>
    <w:rsid w:val="00891904"/>
    <w:rsid w:val="00893384"/>
    <w:rsid w:val="008937D6"/>
    <w:rsid w:val="00894013"/>
    <w:rsid w:val="008945D5"/>
    <w:rsid w:val="00895BF2"/>
    <w:rsid w:val="00895DFD"/>
    <w:rsid w:val="00895F49"/>
    <w:rsid w:val="00896636"/>
    <w:rsid w:val="008969D2"/>
    <w:rsid w:val="00896BF0"/>
    <w:rsid w:val="008A156D"/>
    <w:rsid w:val="008A33EF"/>
    <w:rsid w:val="008A423D"/>
    <w:rsid w:val="008A42C9"/>
    <w:rsid w:val="008A4D4D"/>
    <w:rsid w:val="008A5204"/>
    <w:rsid w:val="008A5E49"/>
    <w:rsid w:val="008A68C2"/>
    <w:rsid w:val="008A6A11"/>
    <w:rsid w:val="008B023F"/>
    <w:rsid w:val="008B168B"/>
    <w:rsid w:val="008B2000"/>
    <w:rsid w:val="008B247C"/>
    <w:rsid w:val="008B2551"/>
    <w:rsid w:val="008B260B"/>
    <w:rsid w:val="008B43CD"/>
    <w:rsid w:val="008B4924"/>
    <w:rsid w:val="008B4E5B"/>
    <w:rsid w:val="008B556F"/>
    <w:rsid w:val="008B5AE8"/>
    <w:rsid w:val="008B6ED9"/>
    <w:rsid w:val="008B7159"/>
    <w:rsid w:val="008B769E"/>
    <w:rsid w:val="008B77D8"/>
    <w:rsid w:val="008B79E5"/>
    <w:rsid w:val="008B7C50"/>
    <w:rsid w:val="008C02DE"/>
    <w:rsid w:val="008C0D97"/>
    <w:rsid w:val="008C2580"/>
    <w:rsid w:val="008C33C1"/>
    <w:rsid w:val="008C3D1E"/>
    <w:rsid w:val="008C4C0F"/>
    <w:rsid w:val="008C4D95"/>
    <w:rsid w:val="008C5708"/>
    <w:rsid w:val="008C5C0D"/>
    <w:rsid w:val="008C5FBB"/>
    <w:rsid w:val="008C6BEA"/>
    <w:rsid w:val="008D0214"/>
    <w:rsid w:val="008D0F0D"/>
    <w:rsid w:val="008D1075"/>
    <w:rsid w:val="008D1575"/>
    <w:rsid w:val="008D1CB2"/>
    <w:rsid w:val="008D1F5D"/>
    <w:rsid w:val="008D2602"/>
    <w:rsid w:val="008D3EBB"/>
    <w:rsid w:val="008D4317"/>
    <w:rsid w:val="008D4492"/>
    <w:rsid w:val="008D48B4"/>
    <w:rsid w:val="008D49B2"/>
    <w:rsid w:val="008D7A22"/>
    <w:rsid w:val="008E0769"/>
    <w:rsid w:val="008E0EAA"/>
    <w:rsid w:val="008E120A"/>
    <w:rsid w:val="008E1C3C"/>
    <w:rsid w:val="008E1D50"/>
    <w:rsid w:val="008E2360"/>
    <w:rsid w:val="008E269C"/>
    <w:rsid w:val="008E4FE0"/>
    <w:rsid w:val="008E6DF3"/>
    <w:rsid w:val="008E7257"/>
    <w:rsid w:val="008E7422"/>
    <w:rsid w:val="008F0316"/>
    <w:rsid w:val="008F1291"/>
    <w:rsid w:val="008F1780"/>
    <w:rsid w:val="008F3B8A"/>
    <w:rsid w:val="008F3C4A"/>
    <w:rsid w:val="008F40FE"/>
    <w:rsid w:val="008F54D6"/>
    <w:rsid w:val="008F5579"/>
    <w:rsid w:val="008F6563"/>
    <w:rsid w:val="008F7BB9"/>
    <w:rsid w:val="008F7E92"/>
    <w:rsid w:val="00900414"/>
    <w:rsid w:val="009018D9"/>
    <w:rsid w:val="0090261C"/>
    <w:rsid w:val="00903027"/>
    <w:rsid w:val="00903CC7"/>
    <w:rsid w:val="009058B0"/>
    <w:rsid w:val="00906365"/>
    <w:rsid w:val="00906757"/>
    <w:rsid w:val="00906894"/>
    <w:rsid w:val="0090792D"/>
    <w:rsid w:val="00907E43"/>
    <w:rsid w:val="00910138"/>
    <w:rsid w:val="009111B7"/>
    <w:rsid w:val="009126FA"/>
    <w:rsid w:val="009145A5"/>
    <w:rsid w:val="00914716"/>
    <w:rsid w:val="00914F82"/>
    <w:rsid w:val="00915617"/>
    <w:rsid w:val="00915C0C"/>
    <w:rsid w:val="0091647B"/>
    <w:rsid w:val="00917C6A"/>
    <w:rsid w:val="00921454"/>
    <w:rsid w:val="00922C03"/>
    <w:rsid w:val="0092347C"/>
    <w:rsid w:val="00924FF0"/>
    <w:rsid w:val="00925164"/>
    <w:rsid w:val="00925631"/>
    <w:rsid w:val="009259AB"/>
    <w:rsid w:val="00925B06"/>
    <w:rsid w:val="00927B9D"/>
    <w:rsid w:val="00931158"/>
    <w:rsid w:val="009314A6"/>
    <w:rsid w:val="00932123"/>
    <w:rsid w:val="00932C8F"/>
    <w:rsid w:val="00933587"/>
    <w:rsid w:val="00933930"/>
    <w:rsid w:val="00933CA9"/>
    <w:rsid w:val="009343C9"/>
    <w:rsid w:val="00934890"/>
    <w:rsid w:val="009359B2"/>
    <w:rsid w:val="00935CE0"/>
    <w:rsid w:val="00935DF6"/>
    <w:rsid w:val="00937702"/>
    <w:rsid w:val="0094082D"/>
    <w:rsid w:val="00940857"/>
    <w:rsid w:val="00941057"/>
    <w:rsid w:val="00941928"/>
    <w:rsid w:val="00941DEF"/>
    <w:rsid w:val="0094346A"/>
    <w:rsid w:val="00945DA6"/>
    <w:rsid w:val="00946913"/>
    <w:rsid w:val="009471CD"/>
    <w:rsid w:val="0094728B"/>
    <w:rsid w:val="009477B6"/>
    <w:rsid w:val="009479E9"/>
    <w:rsid w:val="00947E5E"/>
    <w:rsid w:val="009508D1"/>
    <w:rsid w:val="00950989"/>
    <w:rsid w:val="00951540"/>
    <w:rsid w:val="00951672"/>
    <w:rsid w:val="0095169E"/>
    <w:rsid w:val="00951FBA"/>
    <w:rsid w:val="009536C2"/>
    <w:rsid w:val="0095493C"/>
    <w:rsid w:val="009557D7"/>
    <w:rsid w:val="00955919"/>
    <w:rsid w:val="00956E24"/>
    <w:rsid w:val="00957097"/>
    <w:rsid w:val="00960464"/>
    <w:rsid w:val="00961A99"/>
    <w:rsid w:val="00962E82"/>
    <w:rsid w:val="009631DB"/>
    <w:rsid w:val="00964290"/>
    <w:rsid w:val="00964CC9"/>
    <w:rsid w:val="00965400"/>
    <w:rsid w:val="00966A58"/>
    <w:rsid w:val="00967A13"/>
    <w:rsid w:val="0097062D"/>
    <w:rsid w:val="00971D61"/>
    <w:rsid w:val="0097240B"/>
    <w:rsid w:val="00973FE0"/>
    <w:rsid w:val="00974435"/>
    <w:rsid w:val="00974742"/>
    <w:rsid w:val="00974E0C"/>
    <w:rsid w:val="00975589"/>
    <w:rsid w:val="009757A1"/>
    <w:rsid w:val="00975D44"/>
    <w:rsid w:val="00977573"/>
    <w:rsid w:val="009777C1"/>
    <w:rsid w:val="00980AC4"/>
    <w:rsid w:val="00980EB1"/>
    <w:rsid w:val="009810C6"/>
    <w:rsid w:val="00981ABD"/>
    <w:rsid w:val="00982034"/>
    <w:rsid w:val="00983214"/>
    <w:rsid w:val="00983556"/>
    <w:rsid w:val="00983DEB"/>
    <w:rsid w:val="00983EB9"/>
    <w:rsid w:val="00984158"/>
    <w:rsid w:val="00984BB0"/>
    <w:rsid w:val="00985BBD"/>
    <w:rsid w:val="0098664A"/>
    <w:rsid w:val="0098673F"/>
    <w:rsid w:val="00986C0A"/>
    <w:rsid w:val="00986DD3"/>
    <w:rsid w:val="009873B3"/>
    <w:rsid w:val="00987631"/>
    <w:rsid w:val="00990153"/>
    <w:rsid w:val="0099034E"/>
    <w:rsid w:val="0099155D"/>
    <w:rsid w:val="0099198F"/>
    <w:rsid w:val="00991D26"/>
    <w:rsid w:val="00993F0A"/>
    <w:rsid w:val="00994866"/>
    <w:rsid w:val="00995701"/>
    <w:rsid w:val="0099624C"/>
    <w:rsid w:val="00996CD5"/>
    <w:rsid w:val="00997303"/>
    <w:rsid w:val="0099758B"/>
    <w:rsid w:val="009A0E75"/>
    <w:rsid w:val="009A195A"/>
    <w:rsid w:val="009A23C4"/>
    <w:rsid w:val="009A3580"/>
    <w:rsid w:val="009A4A17"/>
    <w:rsid w:val="009A5228"/>
    <w:rsid w:val="009A58DC"/>
    <w:rsid w:val="009A68E3"/>
    <w:rsid w:val="009A6BF9"/>
    <w:rsid w:val="009A6E04"/>
    <w:rsid w:val="009A7418"/>
    <w:rsid w:val="009A7626"/>
    <w:rsid w:val="009A7A78"/>
    <w:rsid w:val="009B00EB"/>
    <w:rsid w:val="009B0D62"/>
    <w:rsid w:val="009B1A9C"/>
    <w:rsid w:val="009B2EF0"/>
    <w:rsid w:val="009B319C"/>
    <w:rsid w:val="009B40D3"/>
    <w:rsid w:val="009B4C06"/>
    <w:rsid w:val="009B52C3"/>
    <w:rsid w:val="009B5640"/>
    <w:rsid w:val="009B5D45"/>
    <w:rsid w:val="009B5D95"/>
    <w:rsid w:val="009B6C60"/>
    <w:rsid w:val="009B71D8"/>
    <w:rsid w:val="009C096E"/>
    <w:rsid w:val="009C21E8"/>
    <w:rsid w:val="009C22CB"/>
    <w:rsid w:val="009C2934"/>
    <w:rsid w:val="009C2D1F"/>
    <w:rsid w:val="009C449B"/>
    <w:rsid w:val="009C46EC"/>
    <w:rsid w:val="009C535F"/>
    <w:rsid w:val="009C62B3"/>
    <w:rsid w:val="009C6E3D"/>
    <w:rsid w:val="009C70C7"/>
    <w:rsid w:val="009C72DD"/>
    <w:rsid w:val="009C73FC"/>
    <w:rsid w:val="009D0773"/>
    <w:rsid w:val="009D09C7"/>
    <w:rsid w:val="009D16FA"/>
    <w:rsid w:val="009D1E6D"/>
    <w:rsid w:val="009D216F"/>
    <w:rsid w:val="009D3102"/>
    <w:rsid w:val="009D31DB"/>
    <w:rsid w:val="009D39D3"/>
    <w:rsid w:val="009D3B58"/>
    <w:rsid w:val="009D42BC"/>
    <w:rsid w:val="009D57D9"/>
    <w:rsid w:val="009D5C79"/>
    <w:rsid w:val="009D6A7F"/>
    <w:rsid w:val="009D6D62"/>
    <w:rsid w:val="009E01E8"/>
    <w:rsid w:val="009E0231"/>
    <w:rsid w:val="009E1EB8"/>
    <w:rsid w:val="009E2439"/>
    <w:rsid w:val="009E2B60"/>
    <w:rsid w:val="009E2E09"/>
    <w:rsid w:val="009E3728"/>
    <w:rsid w:val="009E3947"/>
    <w:rsid w:val="009E4445"/>
    <w:rsid w:val="009E5719"/>
    <w:rsid w:val="009E5A7B"/>
    <w:rsid w:val="009E63EF"/>
    <w:rsid w:val="009E6411"/>
    <w:rsid w:val="009E651F"/>
    <w:rsid w:val="009E6E8E"/>
    <w:rsid w:val="009E7116"/>
    <w:rsid w:val="009E732B"/>
    <w:rsid w:val="009E7D2C"/>
    <w:rsid w:val="009F08F8"/>
    <w:rsid w:val="009F0A24"/>
    <w:rsid w:val="009F21FA"/>
    <w:rsid w:val="009F2B28"/>
    <w:rsid w:val="009F2B5C"/>
    <w:rsid w:val="009F2BC2"/>
    <w:rsid w:val="009F3FDA"/>
    <w:rsid w:val="009F4402"/>
    <w:rsid w:val="009F44C9"/>
    <w:rsid w:val="009F4722"/>
    <w:rsid w:val="009F4808"/>
    <w:rsid w:val="009F544F"/>
    <w:rsid w:val="009F63E7"/>
    <w:rsid w:val="009F6FF9"/>
    <w:rsid w:val="009F7436"/>
    <w:rsid w:val="00A00A13"/>
    <w:rsid w:val="00A00A69"/>
    <w:rsid w:val="00A00C92"/>
    <w:rsid w:val="00A00D71"/>
    <w:rsid w:val="00A00E5E"/>
    <w:rsid w:val="00A01B28"/>
    <w:rsid w:val="00A02720"/>
    <w:rsid w:val="00A02BF8"/>
    <w:rsid w:val="00A02FDA"/>
    <w:rsid w:val="00A038CD"/>
    <w:rsid w:val="00A03B6A"/>
    <w:rsid w:val="00A04D8D"/>
    <w:rsid w:val="00A06DA9"/>
    <w:rsid w:val="00A06E93"/>
    <w:rsid w:val="00A07DD2"/>
    <w:rsid w:val="00A10550"/>
    <w:rsid w:val="00A11E2D"/>
    <w:rsid w:val="00A1290C"/>
    <w:rsid w:val="00A12F4B"/>
    <w:rsid w:val="00A14CBC"/>
    <w:rsid w:val="00A14CDE"/>
    <w:rsid w:val="00A14D68"/>
    <w:rsid w:val="00A16E77"/>
    <w:rsid w:val="00A17507"/>
    <w:rsid w:val="00A20A71"/>
    <w:rsid w:val="00A2153C"/>
    <w:rsid w:val="00A21A98"/>
    <w:rsid w:val="00A21C98"/>
    <w:rsid w:val="00A22444"/>
    <w:rsid w:val="00A230F4"/>
    <w:rsid w:val="00A247FC"/>
    <w:rsid w:val="00A24DC1"/>
    <w:rsid w:val="00A24DF4"/>
    <w:rsid w:val="00A25FFC"/>
    <w:rsid w:val="00A26720"/>
    <w:rsid w:val="00A269AF"/>
    <w:rsid w:val="00A26F00"/>
    <w:rsid w:val="00A314B1"/>
    <w:rsid w:val="00A31C21"/>
    <w:rsid w:val="00A31C92"/>
    <w:rsid w:val="00A322A9"/>
    <w:rsid w:val="00A32678"/>
    <w:rsid w:val="00A33BBB"/>
    <w:rsid w:val="00A33BBC"/>
    <w:rsid w:val="00A33FA3"/>
    <w:rsid w:val="00A34DE6"/>
    <w:rsid w:val="00A364FC"/>
    <w:rsid w:val="00A37EDA"/>
    <w:rsid w:val="00A40B89"/>
    <w:rsid w:val="00A411D7"/>
    <w:rsid w:val="00A4173E"/>
    <w:rsid w:val="00A42283"/>
    <w:rsid w:val="00A426D9"/>
    <w:rsid w:val="00A42E4C"/>
    <w:rsid w:val="00A43609"/>
    <w:rsid w:val="00A43A0B"/>
    <w:rsid w:val="00A43BB1"/>
    <w:rsid w:val="00A44220"/>
    <w:rsid w:val="00A452D9"/>
    <w:rsid w:val="00A47CAC"/>
    <w:rsid w:val="00A47EF6"/>
    <w:rsid w:val="00A5100F"/>
    <w:rsid w:val="00A51031"/>
    <w:rsid w:val="00A51C39"/>
    <w:rsid w:val="00A52B09"/>
    <w:rsid w:val="00A5445E"/>
    <w:rsid w:val="00A565FD"/>
    <w:rsid w:val="00A57966"/>
    <w:rsid w:val="00A60151"/>
    <w:rsid w:val="00A605E6"/>
    <w:rsid w:val="00A60973"/>
    <w:rsid w:val="00A6138A"/>
    <w:rsid w:val="00A61521"/>
    <w:rsid w:val="00A61BD8"/>
    <w:rsid w:val="00A6204C"/>
    <w:rsid w:val="00A62429"/>
    <w:rsid w:val="00A62A10"/>
    <w:rsid w:val="00A63736"/>
    <w:rsid w:val="00A63DFE"/>
    <w:rsid w:val="00A6493F"/>
    <w:rsid w:val="00A64A56"/>
    <w:rsid w:val="00A64A9A"/>
    <w:rsid w:val="00A665A7"/>
    <w:rsid w:val="00A666D0"/>
    <w:rsid w:val="00A66ABC"/>
    <w:rsid w:val="00A66B48"/>
    <w:rsid w:val="00A679FC"/>
    <w:rsid w:val="00A67DF5"/>
    <w:rsid w:val="00A705B7"/>
    <w:rsid w:val="00A705DF"/>
    <w:rsid w:val="00A708FC"/>
    <w:rsid w:val="00A720EE"/>
    <w:rsid w:val="00A72209"/>
    <w:rsid w:val="00A72234"/>
    <w:rsid w:val="00A73937"/>
    <w:rsid w:val="00A73F3E"/>
    <w:rsid w:val="00A7424D"/>
    <w:rsid w:val="00A75267"/>
    <w:rsid w:val="00A753E1"/>
    <w:rsid w:val="00A75A0C"/>
    <w:rsid w:val="00A77039"/>
    <w:rsid w:val="00A77F10"/>
    <w:rsid w:val="00A80DE3"/>
    <w:rsid w:val="00A812C5"/>
    <w:rsid w:val="00A81575"/>
    <w:rsid w:val="00A821B9"/>
    <w:rsid w:val="00A83163"/>
    <w:rsid w:val="00A83EED"/>
    <w:rsid w:val="00A84071"/>
    <w:rsid w:val="00A852D7"/>
    <w:rsid w:val="00A85639"/>
    <w:rsid w:val="00A86ED1"/>
    <w:rsid w:val="00A87612"/>
    <w:rsid w:val="00A87C98"/>
    <w:rsid w:val="00A9200C"/>
    <w:rsid w:val="00A92818"/>
    <w:rsid w:val="00A93090"/>
    <w:rsid w:val="00A9341C"/>
    <w:rsid w:val="00A94CA9"/>
    <w:rsid w:val="00A961EB"/>
    <w:rsid w:val="00A962CD"/>
    <w:rsid w:val="00A96B8B"/>
    <w:rsid w:val="00A97253"/>
    <w:rsid w:val="00A97B2E"/>
    <w:rsid w:val="00AA1266"/>
    <w:rsid w:val="00AA1E68"/>
    <w:rsid w:val="00AA2502"/>
    <w:rsid w:val="00AA31CD"/>
    <w:rsid w:val="00AA38EA"/>
    <w:rsid w:val="00AA47F7"/>
    <w:rsid w:val="00AA4A34"/>
    <w:rsid w:val="00AA4C8D"/>
    <w:rsid w:val="00AA722E"/>
    <w:rsid w:val="00AA795B"/>
    <w:rsid w:val="00AA7E23"/>
    <w:rsid w:val="00AB02F6"/>
    <w:rsid w:val="00AB0506"/>
    <w:rsid w:val="00AB0DFE"/>
    <w:rsid w:val="00AB24D3"/>
    <w:rsid w:val="00AB255E"/>
    <w:rsid w:val="00AB332D"/>
    <w:rsid w:val="00AB58EC"/>
    <w:rsid w:val="00AB65DC"/>
    <w:rsid w:val="00AB7E3E"/>
    <w:rsid w:val="00AC014C"/>
    <w:rsid w:val="00AC11DC"/>
    <w:rsid w:val="00AC17FA"/>
    <w:rsid w:val="00AC1CF9"/>
    <w:rsid w:val="00AC28A6"/>
    <w:rsid w:val="00AC31CB"/>
    <w:rsid w:val="00AC4B34"/>
    <w:rsid w:val="00AC7174"/>
    <w:rsid w:val="00AC74BF"/>
    <w:rsid w:val="00AC7587"/>
    <w:rsid w:val="00AC787A"/>
    <w:rsid w:val="00AC7D8C"/>
    <w:rsid w:val="00AC7F9B"/>
    <w:rsid w:val="00AD031D"/>
    <w:rsid w:val="00AD0505"/>
    <w:rsid w:val="00AD05E2"/>
    <w:rsid w:val="00AD0F70"/>
    <w:rsid w:val="00AD1194"/>
    <w:rsid w:val="00AD1BAA"/>
    <w:rsid w:val="00AD1FC2"/>
    <w:rsid w:val="00AD261F"/>
    <w:rsid w:val="00AD30FD"/>
    <w:rsid w:val="00AD3AC0"/>
    <w:rsid w:val="00AD5302"/>
    <w:rsid w:val="00AD57E1"/>
    <w:rsid w:val="00AD645F"/>
    <w:rsid w:val="00AD6F5A"/>
    <w:rsid w:val="00AD70C2"/>
    <w:rsid w:val="00AD76AF"/>
    <w:rsid w:val="00AD79F7"/>
    <w:rsid w:val="00AE01C3"/>
    <w:rsid w:val="00AE208A"/>
    <w:rsid w:val="00AE2892"/>
    <w:rsid w:val="00AE3204"/>
    <w:rsid w:val="00AE5693"/>
    <w:rsid w:val="00AE6346"/>
    <w:rsid w:val="00AE6FBB"/>
    <w:rsid w:val="00AE7550"/>
    <w:rsid w:val="00AE7B66"/>
    <w:rsid w:val="00AE7F7B"/>
    <w:rsid w:val="00AF0599"/>
    <w:rsid w:val="00AF0F88"/>
    <w:rsid w:val="00AF124D"/>
    <w:rsid w:val="00AF2B11"/>
    <w:rsid w:val="00AF3315"/>
    <w:rsid w:val="00AF3A7F"/>
    <w:rsid w:val="00AF3AB3"/>
    <w:rsid w:val="00AF5137"/>
    <w:rsid w:val="00AF514F"/>
    <w:rsid w:val="00AF583F"/>
    <w:rsid w:val="00AF5BCC"/>
    <w:rsid w:val="00AF638C"/>
    <w:rsid w:val="00AF64CD"/>
    <w:rsid w:val="00AF65B9"/>
    <w:rsid w:val="00AF66CF"/>
    <w:rsid w:val="00AF68BF"/>
    <w:rsid w:val="00B00C17"/>
    <w:rsid w:val="00B01476"/>
    <w:rsid w:val="00B01A17"/>
    <w:rsid w:val="00B031BF"/>
    <w:rsid w:val="00B03428"/>
    <w:rsid w:val="00B03585"/>
    <w:rsid w:val="00B03620"/>
    <w:rsid w:val="00B04229"/>
    <w:rsid w:val="00B04B3A"/>
    <w:rsid w:val="00B04F94"/>
    <w:rsid w:val="00B05A2D"/>
    <w:rsid w:val="00B0613A"/>
    <w:rsid w:val="00B0651D"/>
    <w:rsid w:val="00B06C41"/>
    <w:rsid w:val="00B07D01"/>
    <w:rsid w:val="00B07F45"/>
    <w:rsid w:val="00B100AD"/>
    <w:rsid w:val="00B10999"/>
    <w:rsid w:val="00B11311"/>
    <w:rsid w:val="00B120D4"/>
    <w:rsid w:val="00B128E7"/>
    <w:rsid w:val="00B12C8C"/>
    <w:rsid w:val="00B133F6"/>
    <w:rsid w:val="00B1371B"/>
    <w:rsid w:val="00B141C9"/>
    <w:rsid w:val="00B15075"/>
    <w:rsid w:val="00B1530A"/>
    <w:rsid w:val="00B15325"/>
    <w:rsid w:val="00B1633C"/>
    <w:rsid w:val="00B20527"/>
    <w:rsid w:val="00B205D2"/>
    <w:rsid w:val="00B20C29"/>
    <w:rsid w:val="00B20F48"/>
    <w:rsid w:val="00B226B2"/>
    <w:rsid w:val="00B22B02"/>
    <w:rsid w:val="00B238B9"/>
    <w:rsid w:val="00B25382"/>
    <w:rsid w:val="00B25658"/>
    <w:rsid w:val="00B26083"/>
    <w:rsid w:val="00B2615A"/>
    <w:rsid w:val="00B263B3"/>
    <w:rsid w:val="00B268F9"/>
    <w:rsid w:val="00B27008"/>
    <w:rsid w:val="00B27738"/>
    <w:rsid w:val="00B27BE7"/>
    <w:rsid w:val="00B3107F"/>
    <w:rsid w:val="00B31210"/>
    <w:rsid w:val="00B31CF0"/>
    <w:rsid w:val="00B31E2A"/>
    <w:rsid w:val="00B31E85"/>
    <w:rsid w:val="00B3274E"/>
    <w:rsid w:val="00B32FBF"/>
    <w:rsid w:val="00B34DFA"/>
    <w:rsid w:val="00B36791"/>
    <w:rsid w:val="00B37317"/>
    <w:rsid w:val="00B40031"/>
    <w:rsid w:val="00B40C5B"/>
    <w:rsid w:val="00B44390"/>
    <w:rsid w:val="00B448DB"/>
    <w:rsid w:val="00B44FC3"/>
    <w:rsid w:val="00B45681"/>
    <w:rsid w:val="00B50516"/>
    <w:rsid w:val="00B50A97"/>
    <w:rsid w:val="00B50E71"/>
    <w:rsid w:val="00B51442"/>
    <w:rsid w:val="00B51A60"/>
    <w:rsid w:val="00B5213D"/>
    <w:rsid w:val="00B5221B"/>
    <w:rsid w:val="00B52A1E"/>
    <w:rsid w:val="00B537D2"/>
    <w:rsid w:val="00B5412E"/>
    <w:rsid w:val="00B542FE"/>
    <w:rsid w:val="00B54A58"/>
    <w:rsid w:val="00B5516E"/>
    <w:rsid w:val="00B55758"/>
    <w:rsid w:val="00B55765"/>
    <w:rsid w:val="00B56881"/>
    <w:rsid w:val="00B6007B"/>
    <w:rsid w:val="00B60A68"/>
    <w:rsid w:val="00B60BF4"/>
    <w:rsid w:val="00B60D9B"/>
    <w:rsid w:val="00B60EEA"/>
    <w:rsid w:val="00B61534"/>
    <w:rsid w:val="00B61B5F"/>
    <w:rsid w:val="00B630AE"/>
    <w:rsid w:val="00B633B2"/>
    <w:rsid w:val="00B63F4C"/>
    <w:rsid w:val="00B643F3"/>
    <w:rsid w:val="00B646EA"/>
    <w:rsid w:val="00B65F3D"/>
    <w:rsid w:val="00B666AE"/>
    <w:rsid w:val="00B6736C"/>
    <w:rsid w:val="00B6743C"/>
    <w:rsid w:val="00B674F8"/>
    <w:rsid w:val="00B676A8"/>
    <w:rsid w:val="00B67AB1"/>
    <w:rsid w:val="00B67D9F"/>
    <w:rsid w:val="00B701FE"/>
    <w:rsid w:val="00B70D5C"/>
    <w:rsid w:val="00B70EE0"/>
    <w:rsid w:val="00B71C89"/>
    <w:rsid w:val="00B722A6"/>
    <w:rsid w:val="00B7594A"/>
    <w:rsid w:val="00B76101"/>
    <w:rsid w:val="00B80112"/>
    <w:rsid w:val="00B8052D"/>
    <w:rsid w:val="00B80AD3"/>
    <w:rsid w:val="00B8291E"/>
    <w:rsid w:val="00B829CE"/>
    <w:rsid w:val="00B8301F"/>
    <w:rsid w:val="00B83316"/>
    <w:rsid w:val="00B83A8B"/>
    <w:rsid w:val="00B83DFD"/>
    <w:rsid w:val="00B84760"/>
    <w:rsid w:val="00B86088"/>
    <w:rsid w:val="00B863DC"/>
    <w:rsid w:val="00B86F05"/>
    <w:rsid w:val="00B8701E"/>
    <w:rsid w:val="00B90ED2"/>
    <w:rsid w:val="00B9210C"/>
    <w:rsid w:val="00B93934"/>
    <w:rsid w:val="00B94AAD"/>
    <w:rsid w:val="00B951E9"/>
    <w:rsid w:val="00B959D9"/>
    <w:rsid w:val="00B96050"/>
    <w:rsid w:val="00B9757C"/>
    <w:rsid w:val="00B977E6"/>
    <w:rsid w:val="00BA0BE1"/>
    <w:rsid w:val="00BA0D3A"/>
    <w:rsid w:val="00BA1039"/>
    <w:rsid w:val="00BA2703"/>
    <w:rsid w:val="00BA2E5F"/>
    <w:rsid w:val="00BA3DCE"/>
    <w:rsid w:val="00BA4760"/>
    <w:rsid w:val="00BA50EA"/>
    <w:rsid w:val="00BA52C7"/>
    <w:rsid w:val="00BA60FE"/>
    <w:rsid w:val="00BA6C60"/>
    <w:rsid w:val="00BA7419"/>
    <w:rsid w:val="00BB0291"/>
    <w:rsid w:val="00BB02D6"/>
    <w:rsid w:val="00BB12D6"/>
    <w:rsid w:val="00BB231C"/>
    <w:rsid w:val="00BB28AE"/>
    <w:rsid w:val="00BB2D25"/>
    <w:rsid w:val="00BB3E85"/>
    <w:rsid w:val="00BB48DF"/>
    <w:rsid w:val="00BB4D0F"/>
    <w:rsid w:val="00BB529E"/>
    <w:rsid w:val="00BB6495"/>
    <w:rsid w:val="00BB6D6C"/>
    <w:rsid w:val="00BB7283"/>
    <w:rsid w:val="00BB7672"/>
    <w:rsid w:val="00BB794D"/>
    <w:rsid w:val="00BC0908"/>
    <w:rsid w:val="00BC0E20"/>
    <w:rsid w:val="00BC1041"/>
    <w:rsid w:val="00BC1BFE"/>
    <w:rsid w:val="00BC1CAB"/>
    <w:rsid w:val="00BC2002"/>
    <w:rsid w:val="00BC2B30"/>
    <w:rsid w:val="00BC3079"/>
    <w:rsid w:val="00BC3224"/>
    <w:rsid w:val="00BC43CA"/>
    <w:rsid w:val="00BC444F"/>
    <w:rsid w:val="00BC45F5"/>
    <w:rsid w:val="00BC47B6"/>
    <w:rsid w:val="00BC4F6D"/>
    <w:rsid w:val="00BC549E"/>
    <w:rsid w:val="00BC6E9A"/>
    <w:rsid w:val="00BC7972"/>
    <w:rsid w:val="00BD08DE"/>
    <w:rsid w:val="00BD1363"/>
    <w:rsid w:val="00BD1FE8"/>
    <w:rsid w:val="00BD2C2C"/>
    <w:rsid w:val="00BD3F95"/>
    <w:rsid w:val="00BD40E0"/>
    <w:rsid w:val="00BD7518"/>
    <w:rsid w:val="00BD772D"/>
    <w:rsid w:val="00BD79F4"/>
    <w:rsid w:val="00BD7D28"/>
    <w:rsid w:val="00BE0CFC"/>
    <w:rsid w:val="00BE238E"/>
    <w:rsid w:val="00BE2D1B"/>
    <w:rsid w:val="00BE3CCC"/>
    <w:rsid w:val="00BE4057"/>
    <w:rsid w:val="00BE5798"/>
    <w:rsid w:val="00BE59B6"/>
    <w:rsid w:val="00BE68A9"/>
    <w:rsid w:val="00BE6CC3"/>
    <w:rsid w:val="00BE6F36"/>
    <w:rsid w:val="00BE7146"/>
    <w:rsid w:val="00BF01BE"/>
    <w:rsid w:val="00BF0250"/>
    <w:rsid w:val="00BF0F3C"/>
    <w:rsid w:val="00BF281B"/>
    <w:rsid w:val="00BF3191"/>
    <w:rsid w:val="00BF4454"/>
    <w:rsid w:val="00BF6252"/>
    <w:rsid w:val="00BF6D91"/>
    <w:rsid w:val="00C005E1"/>
    <w:rsid w:val="00C00A18"/>
    <w:rsid w:val="00C01172"/>
    <w:rsid w:val="00C01934"/>
    <w:rsid w:val="00C01D9F"/>
    <w:rsid w:val="00C01DB3"/>
    <w:rsid w:val="00C028E9"/>
    <w:rsid w:val="00C03644"/>
    <w:rsid w:val="00C038E9"/>
    <w:rsid w:val="00C03CF6"/>
    <w:rsid w:val="00C048E9"/>
    <w:rsid w:val="00C053A6"/>
    <w:rsid w:val="00C054C5"/>
    <w:rsid w:val="00C056C1"/>
    <w:rsid w:val="00C06D86"/>
    <w:rsid w:val="00C0798F"/>
    <w:rsid w:val="00C12237"/>
    <w:rsid w:val="00C14861"/>
    <w:rsid w:val="00C1622F"/>
    <w:rsid w:val="00C164EC"/>
    <w:rsid w:val="00C16815"/>
    <w:rsid w:val="00C16AC7"/>
    <w:rsid w:val="00C2076A"/>
    <w:rsid w:val="00C20CD8"/>
    <w:rsid w:val="00C22A30"/>
    <w:rsid w:val="00C24074"/>
    <w:rsid w:val="00C2432C"/>
    <w:rsid w:val="00C2437A"/>
    <w:rsid w:val="00C24E7E"/>
    <w:rsid w:val="00C25E4E"/>
    <w:rsid w:val="00C26039"/>
    <w:rsid w:val="00C27CE5"/>
    <w:rsid w:val="00C27EEA"/>
    <w:rsid w:val="00C305D3"/>
    <w:rsid w:val="00C307AE"/>
    <w:rsid w:val="00C3111E"/>
    <w:rsid w:val="00C319F8"/>
    <w:rsid w:val="00C329EB"/>
    <w:rsid w:val="00C32E1A"/>
    <w:rsid w:val="00C33DE2"/>
    <w:rsid w:val="00C3463C"/>
    <w:rsid w:val="00C34ADA"/>
    <w:rsid w:val="00C35441"/>
    <w:rsid w:val="00C35833"/>
    <w:rsid w:val="00C358DD"/>
    <w:rsid w:val="00C35E1E"/>
    <w:rsid w:val="00C361DB"/>
    <w:rsid w:val="00C367A1"/>
    <w:rsid w:val="00C36C6F"/>
    <w:rsid w:val="00C36D9A"/>
    <w:rsid w:val="00C376B9"/>
    <w:rsid w:val="00C37E71"/>
    <w:rsid w:val="00C42D58"/>
    <w:rsid w:val="00C435F6"/>
    <w:rsid w:val="00C43672"/>
    <w:rsid w:val="00C4395F"/>
    <w:rsid w:val="00C4498C"/>
    <w:rsid w:val="00C44E46"/>
    <w:rsid w:val="00C45EE5"/>
    <w:rsid w:val="00C460E3"/>
    <w:rsid w:val="00C46193"/>
    <w:rsid w:val="00C4622D"/>
    <w:rsid w:val="00C47C08"/>
    <w:rsid w:val="00C5034C"/>
    <w:rsid w:val="00C504C7"/>
    <w:rsid w:val="00C50836"/>
    <w:rsid w:val="00C51A7A"/>
    <w:rsid w:val="00C5328A"/>
    <w:rsid w:val="00C533E6"/>
    <w:rsid w:val="00C54C32"/>
    <w:rsid w:val="00C5570E"/>
    <w:rsid w:val="00C55ABC"/>
    <w:rsid w:val="00C55E18"/>
    <w:rsid w:val="00C60006"/>
    <w:rsid w:val="00C60DD5"/>
    <w:rsid w:val="00C62237"/>
    <w:rsid w:val="00C63CF7"/>
    <w:rsid w:val="00C66F18"/>
    <w:rsid w:val="00C67B12"/>
    <w:rsid w:val="00C67ECE"/>
    <w:rsid w:val="00C70379"/>
    <w:rsid w:val="00C70FE9"/>
    <w:rsid w:val="00C7119A"/>
    <w:rsid w:val="00C72DCD"/>
    <w:rsid w:val="00C7335B"/>
    <w:rsid w:val="00C7470A"/>
    <w:rsid w:val="00C74BC5"/>
    <w:rsid w:val="00C75A12"/>
    <w:rsid w:val="00C765CF"/>
    <w:rsid w:val="00C768BC"/>
    <w:rsid w:val="00C76F4F"/>
    <w:rsid w:val="00C7741F"/>
    <w:rsid w:val="00C77894"/>
    <w:rsid w:val="00C77CFF"/>
    <w:rsid w:val="00C801FF"/>
    <w:rsid w:val="00C808FB"/>
    <w:rsid w:val="00C8186F"/>
    <w:rsid w:val="00C8386F"/>
    <w:rsid w:val="00C85182"/>
    <w:rsid w:val="00C8544F"/>
    <w:rsid w:val="00C8594D"/>
    <w:rsid w:val="00C85B20"/>
    <w:rsid w:val="00C85E96"/>
    <w:rsid w:val="00C86E09"/>
    <w:rsid w:val="00C872EF"/>
    <w:rsid w:val="00C9099E"/>
    <w:rsid w:val="00C91EAF"/>
    <w:rsid w:val="00C91EEF"/>
    <w:rsid w:val="00C92027"/>
    <w:rsid w:val="00C92832"/>
    <w:rsid w:val="00C93651"/>
    <w:rsid w:val="00C943DC"/>
    <w:rsid w:val="00C94AA2"/>
    <w:rsid w:val="00C95310"/>
    <w:rsid w:val="00C957B4"/>
    <w:rsid w:val="00C95D2B"/>
    <w:rsid w:val="00C963A8"/>
    <w:rsid w:val="00C96D5B"/>
    <w:rsid w:val="00C975B5"/>
    <w:rsid w:val="00C9795B"/>
    <w:rsid w:val="00CA05FD"/>
    <w:rsid w:val="00CA0B68"/>
    <w:rsid w:val="00CA0D86"/>
    <w:rsid w:val="00CA22F2"/>
    <w:rsid w:val="00CA2337"/>
    <w:rsid w:val="00CA2477"/>
    <w:rsid w:val="00CA2786"/>
    <w:rsid w:val="00CA41A1"/>
    <w:rsid w:val="00CA594F"/>
    <w:rsid w:val="00CA6603"/>
    <w:rsid w:val="00CA69DC"/>
    <w:rsid w:val="00CA6E57"/>
    <w:rsid w:val="00CA7117"/>
    <w:rsid w:val="00CA715F"/>
    <w:rsid w:val="00CB0331"/>
    <w:rsid w:val="00CB0981"/>
    <w:rsid w:val="00CB1E54"/>
    <w:rsid w:val="00CB2EF3"/>
    <w:rsid w:val="00CB31E7"/>
    <w:rsid w:val="00CB4159"/>
    <w:rsid w:val="00CB4928"/>
    <w:rsid w:val="00CB66CB"/>
    <w:rsid w:val="00CB6EB9"/>
    <w:rsid w:val="00CB70A2"/>
    <w:rsid w:val="00CB70D3"/>
    <w:rsid w:val="00CB7383"/>
    <w:rsid w:val="00CB7909"/>
    <w:rsid w:val="00CC10EA"/>
    <w:rsid w:val="00CC1AEB"/>
    <w:rsid w:val="00CC1DE3"/>
    <w:rsid w:val="00CC2006"/>
    <w:rsid w:val="00CC24B7"/>
    <w:rsid w:val="00CC29DC"/>
    <w:rsid w:val="00CC2A4B"/>
    <w:rsid w:val="00CC3AC9"/>
    <w:rsid w:val="00CC3DCE"/>
    <w:rsid w:val="00CC3E5F"/>
    <w:rsid w:val="00CC40DE"/>
    <w:rsid w:val="00CC43E7"/>
    <w:rsid w:val="00CC52DD"/>
    <w:rsid w:val="00CC62C7"/>
    <w:rsid w:val="00CC62FB"/>
    <w:rsid w:val="00CC63EB"/>
    <w:rsid w:val="00CC71C6"/>
    <w:rsid w:val="00CC76F2"/>
    <w:rsid w:val="00CD0EC0"/>
    <w:rsid w:val="00CD1EDC"/>
    <w:rsid w:val="00CD2CD3"/>
    <w:rsid w:val="00CD30BC"/>
    <w:rsid w:val="00CD3E98"/>
    <w:rsid w:val="00CD4644"/>
    <w:rsid w:val="00CD4B87"/>
    <w:rsid w:val="00CD4C55"/>
    <w:rsid w:val="00CD515E"/>
    <w:rsid w:val="00CD56D8"/>
    <w:rsid w:val="00CD5C75"/>
    <w:rsid w:val="00CD6791"/>
    <w:rsid w:val="00CD704D"/>
    <w:rsid w:val="00CE044C"/>
    <w:rsid w:val="00CE156F"/>
    <w:rsid w:val="00CE1FBF"/>
    <w:rsid w:val="00CE2603"/>
    <w:rsid w:val="00CE2861"/>
    <w:rsid w:val="00CE3137"/>
    <w:rsid w:val="00CE3A12"/>
    <w:rsid w:val="00CE3C70"/>
    <w:rsid w:val="00CE3FAD"/>
    <w:rsid w:val="00CE4468"/>
    <w:rsid w:val="00CE537C"/>
    <w:rsid w:val="00CE5CDB"/>
    <w:rsid w:val="00CE62EF"/>
    <w:rsid w:val="00CE7A2C"/>
    <w:rsid w:val="00CF01DA"/>
    <w:rsid w:val="00CF0399"/>
    <w:rsid w:val="00CF0AE6"/>
    <w:rsid w:val="00CF0D42"/>
    <w:rsid w:val="00CF13F8"/>
    <w:rsid w:val="00CF1403"/>
    <w:rsid w:val="00CF1787"/>
    <w:rsid w:val="00CF25B9"/>
    <w:rsid w:val="00CF29DE"/>
    <w:rsid w:val="00CF2AC0"/>
    <w:rsid w:val="00CF3516"/>
    <w:rsid w:val="00CF3D50"/>
    <w:rsid w:val="00CF4D1C"/>
    <w:rsid w:val="00CF4F85"/>
    <w:rsid w:val="00CF5228"/>
    <w:rsid w:val="00CF5FC5"/>
    <w:rsid w:val="00CF6A28"/>
    <w:rsid w:val="00CF739D"/>
    <w:rsid w:val="00CF7A07"/>
    <w:rsid w:val="00D00DC4"/>
    <w:rsid w:val="00D00FE8"/>
    <w:rsid w:val="00D014B5"/>
    <w:rsid w:val="00D0498E"/>
    <w:rsid w:val="00D04B54"/>
    <w:rsid w:val="00D052AE"/>
    <w:rsid w:val="00D061B0"/>
    <w:rsid w:val="00D0635E"/>
    <w:rsid w:val="00D07159"/>
    <w:rsid w:val="00D07173"/>
    <w:rsid w:val="00D07ECF"/>
    <w:rsid w:val="00D1047A"/>
    <w:rsid w:val="00D1068B"/>
    <w:rsid w:val="00D10D88"/>
    <w:rsid w:val="00D139F7"/>
    <w:rsid w:val="00D141B5"/>
    <w:rsid w:val="00D143AF"/>
    <w:rsid w:val="00D1469C"/>
    <w:rsid w:val="00D15800"/>
    <w:rsid w:val="00D15B0A"/>
    <w:rsid w:val="00D16885"/>
    <w:rsid w:val="00D17E7A"/>
    <w:rsid w:val="00D17F36"/>
    <w:rsid w:val="00D21B21"/>
    <w:rsid w:val="00D220A0"/>
    <w:rsid w:val="00D220F8"/>
    <w:rsid w:val="00D22273"/>
    <w:rsid w:val="00D228DF"/>
    <w:rsid w:val="00D232BB"/>
    <w:rsid w:val="00D23526"/>
    <w:rsid w:val="00D23717"/>
    <w:rsid w:val="00D23BBE"/>
    <w:rsid w:val="00D24C8D"/>
    <w:rsid w:val="00D25723"/>
    <w:rsid w:val="00D26296"/>
    <w:rsid w:val="00D26347"/>
    <w:rsid w:val="00D3023D"/>
    <w:rsid w:val="00D30741"/>
    <w:rsid w:val="00D30B46"/>
    <w:rsid w:val="00D31616"/>
    <w:rsid w:val="00D31B39"/>
    <w:rsid w:val="00D31BAC"/>
    <w:rsid w:val="00D327F4"/>
    <w:rsid w:val="00D3365B"/>
    <w:rsid w:val="00D338D1"/>
    <w:rsid w:val="00D3413A"/>
    <w:rsid w:val="00D34476"/>
    <w:rsid w:val="00D34CE4"/>
    <w:rsid w:val="00D34F34"/>
    <w:rsid w:val="00D35133"/>
    <w:rsid w:val="00D356AF"/>
    <w:rsid w:val="00D35811"/>
    <w:rsid w:val="00D3610D"/>
    <w:rsid w:val="00D363D0"/>
    <w:rsid w:val="00D364A0"/>
    <w:rsid w:val="00D36DF8"/>
    <w:rsid w:val="00D37935"/>
    <w:rsid w:val="00D37C5F"/>
    <w:rsid w:val="00D40240"/>
    <w:rsid w:val="00D4106D"/>
    <w:rsid w:val="00D41CED"/>
    <w:rsid w:val="00D43D69"/>
    <w:rsid w:val="00D44B8B"/>
    <w:rsid w:val="00D45598"/>
    <w:rsid w:val="00D45926"/>
    <w:rsid w:val="00D46FD7"/>
    <w:rsid w:val="00D47174"/>
    <w:rsid w:val="00D471B9"/>
    <w:rsid w:val="00D4797D"/>
    <w:rsid w:val="00D47AEB"/>
    <w:rsid w:val="00D47AFC"/>
    <w:rsid w:val="00D47EC4"/>
    <w:rsid w:val="00D53443"/>
    <w:rsid w:val="00D54055"/>
    <w:rsid w:val="00D54AF2"/>
    <w:rsid w:val="00D54DFB"/>
    <w:rsid w:val="00D55257"/>
    <w:rsid w:val="00D5542F"/>
    <w:rsid w:val="00D55ED2"/>
    <w:rsid w:val="00D5750B"/>
    <w:rsid w:val="00D600D7"/>
    <w:rsid w:val="00D620D6"/>
    <w:rsid w:val="00D63115"/>
    <w:rsid w:val="00D632AA"/>
    <w:rsid w:val="00D63B22"/>
    <w:rsid w:val="00D642B0"/>
    <w:rsid w:val="00D64543"/>
    <w:rsid w:val="00D64723"/>
    <w:rsid w:val="00D65A5A"/>
    <w:rsid w:val="00D65AD5"/>
    <w:rsid w:val="00D700AD"/>
    <w:rsid w:val="00D70464"/>
    <w:rsid w:val="00D717CD"/>
    <w:rsid w:val="00D71EB6"/>
    <w:rsid w:val="00D7302B"/>
    <w:rsid w:val="00D745D0"/>
    <w:rsid w:val="00D75E7F"/>
    <w:rsid w:val="00D765E6"/>
    <w:rsid w:val="00D766F4"/>
    <w:rsid w:val="00D76DEE"/>
    <w:rsid w:val="00D77473"/>
    <w:rsid w:val="00D80147"/>
    <w:rsid w:val="00D80DA8"/>
    <w:rsid w:val="00D815CB"/>
    <w:rsid w:val="00D81614"/>
    <w:rsid w:val="00D8207E"/>
    <w:rsid w:val="00D82372"/>
    <w:rsid w:val="00D83413"/>
    <w:rsid w:val="00D83568"/>
    <w:rsid w:val="00D83FCB"/>
    <w:rsid w:val="00D844C4"/>
    <w:rsid w:val="00D84713"/>
    <w:rsid w:val="00D86649"/>
    <w:rsid w:val="00D8673F"/>
    <w:rsid w:val="00D870D3"/>
    <w:rsid w:val="00D90C43"/>
    <w:rsid w:val="00D914DF"/>
    <w:rsid w:val="00D9162F"/>
    <w:rsid w:val="00D92CC7"/>
    <w:rsid w:val="00D93F2B"/>
    <w:rsid w:val="00D946FF"/>
    <w:rsid w:val="00D947D2"/>
    <w:rsid w:val="00D960DF"/>
    <w:rsid w:val="00D96761"/>
    <w:rsid w:val="00DA0B73"/>
    <w:rsid w:val="00DA1A89"/>
    <w:rsid w:val="00DA3CDA"/>
    <w:rsid w:val="00DA4A93"/>
    <w:rsid w:val="00DA58E9"/>
    <w:rsid w:val="00DA5DB2"/>
    <w:rsid w:val="00DA7313"/>
    <w:rsid w:val="00DB07CB"/>
    <w:rsid w:val="00DB0FC1"/>
    <w:rsid w:val="00DB1409"/>
    <w:rsid w:val="00DB1445"/>
    <w:rsid w:val="00DB1F29"/>
    <w:rsid w:val="00DB35E8"/>
    <w:rsid w:val="00DB3C24"/>
    <w:rsid w:val="00DB3D41"/>
    <w:rsid w:val="00DB44AD"/>
    <w:rsid w:val="00DB5394"/>
    <w:rsid w:val="00DB6466"/>
    <w:rsid w:val="00DC076A"/>
    <w:rsid w:val="00DC158F"/>
    <w:rsid w:val="00DC1C17"/>
    <w:rsid w:val="00DC1C50"/>
    <w:rsid w:val="00DC23BC"/>
    <w:rsid w:val="00DC25B9"/>
    <w:rsid w:val="00DC25CC"/>
    <w:rsid w:val="00DC29B3"/>
    <w:rsid w:val="00DC2F93"/>
    <w:rsid w:val="00DC3D44"/>
    <w:rsid w:val="00DC407A"/>
    <w:rsid w:val="00DC4354"/>
    <w:rsid w:val="00DC5152"/>
    <w:rsid w:val="00DC6499"/>
    <w:rsid w:val="00DC6708"/>
    <w:rsid w:val="00DD0C2A"/>
    <w:rsid w:val="00DD0CC5"/>
    <w:rsid w:val="00DD1D52"/>
    <w:rsid w:val="00DD263F"/>
    <w:rsid w:val="00DD2DE3"/>
    <w:rsid w:val="00DD430A"/>
    <w:rsid w:val="00DD450B"/>
    <w:rsid w:val="00DD465D"/>
    <w:rsid w:val="00DD4FBB"/>
    <w:rsid w:val="00DD5A1A"/>
    <w:rsid w:val="00DD5B74"/>
    <w:rsid w:val="00DD5BCA"/>
    <w:rsid w:val="00DD5EFE"/>
    <w:rsid w:val="00DE0AE5"/>
    <w:rsid w:val="00DE190E"/>
    <w:rsid w:val="00DE19AF"/>
    <w:rsid w:val="00DE203F"/>
    <w:rsid w:val="00DE2627"/>
    <w:rsid w:val="00DE2C6B"/>
    <w:rsid w:val="00DE3407"/>
    <w:rsid w:val="00DE46FE"/>
    <w:rsid w:val="00DE4D75"/>
    <w:rsid w:val="00DE5164"/>
    <w:rsid w:val="00DE517B"/>
    <w:rsid w:val="00DE6071"/>
    <w:rsid w:val="00DE69F8"/>
    <w:rsid w:val="00DE7B05"/>
    <w:rsid w:val="00DE7B09"/>
    <w:rsid w:val="00DF0975"/>
    <w:rsid w:val="00DF16FB"/>
    <w:rsid w:val="00DF293C"/>
    <w:rsid w:val="00DF2FA9"/>
    <w:rsid w:val="00DF305B"/>
    <w:rsid w:val="00DF320F"/>
    <w:rsid w:val="00DF366A"/>
    <w:rsid w:val="00DF44D5"/>
    <w:rsid w:val="00DF5010"/>
    <w:rsid w:val="00DF6AD3"/>
    <w:rsid w:val="00E004A2"/>
    <w:rsid w:val="00E00888"/>
    <w:rsid w:val="00E01087"/>
    <w:rsid w:val="00E017BC"/>
    <w:rsid w:val="00E02A45"/>
    <w:rsid w:val="00E02DEE"/>
    <w:rsid w:val="00E02E96"/>
    <w:rsid w:val="00E034C8"/>
    <w:rsid w:val="00E03A84"/>
    <w:rsid w:val="00E03E27"/>
    <w:rsid w:val="00E04950"/>
    <w:rsid w:val="00E04C06"/>
    <w:rsid w:val="00E04F9D"/>
    <w:rsid w:val="00E0501C"/>
    <w:rsid w:val="00E05C15"/>
    <w:rsid w:val="00E07AF5"/>
    <w:rsid w:val="00E101E7"/>
    <w:rsid w:val="00E10580"/>
    <w:rsid w:val="00E10FB8"/>
    <w:rsid w:val="00E12783"/>
    <w:rsid w:val="00E12A76"/>
    <w:rsid w:val="00E1341D"/>
    <w:rsid w:val="00E14032"/>
    <w:rsid w:val="00E15F25"/>
    <w:rsid w:val="00E16543"/>
    <w:rsid w:val="00E17DEE"/>
    <w:rsid w:val="00E2001C"/>
    <w:rsid w:val="00E20112"/>
    <w:rsid w:val="00E20253"/>
    <w:rsid w:val="00E21084"/>
    <w:rsid w:val="00E210D4"/>
    <w:rsid w:val="00E2119E"/>
    <w:rsid w:val="00E21A0C"/>
    <w:rsid w:val="00E21A8D"/>
    <w:rsid w:val="00E23C20"/>
    <w:rsid w:val="00E23E1D"/>
    <w:rsid w:val="00E24B14"/>
    <w:rsid w:val="00E250E6"/>
    <w:rsid w:val="00E268D3"/>
    <w:rsid w:val="00E26B5C"/>
    <w:rsid w:val="00E26FDB"/>
    <w:rsid w:val="00E26FFB"/>
    <w:rsid w:val="00E27557"/>
    <w:rsid w:val="00E27FDA"/>
    <w:rsid w:val="00E300AD"/>
    <w:rsid w:val="00E30A9C"/>
    <w:rsid w:val="00E30E82"/>
    <w:rsid w:val="00E3121D"/>
    <w:rsid w:val="00E32138"/>
    <w:rsid w:val="00E32F21"/>
    <w:rsid w:val="00E34DED"/>
    <w:rsid w:val="00E374F1"/>
    <w:rsid w:val="00E37F0A"/>
    <w:rsid w:val="00E415C1"/>
    <w:rsid w:val="00E41978"/>
    <w:rsid w:val="00E41CF7"/>
    <w:rsid w:val="00E4210C"/>
    <w:rsid w:val="00E42A1B"/>
    <w:rsid w:val="00E43640"/>
    <w:rsid w:val="00E43FD6"/>
    <w:rsid w:val="00E44131"/>
    <w:rsid w:val="00E445F6"/>
    <w:rsid w:val="00E448F1"/>
    <w:rsid w:val="00E44B43"/>
    <w:rsid w:val="00E461A4"/>
    <w:rsid w:val="00E46BAE"/>
    <w:rsid w:val="00E46E8A"/>
    <w:rsid w:val="00E5027E"/>
    <w:rsid w:val="00E50F72"/>
    <w:rsid w:val="00E52266"/>
    <w:rsid w:val="00E52F08"/>
    <w:rsid w:val="00E53799"/>
    <w:rsid w:val="00E5394A"/>
    <w:rsid w:val="00E53F93"/>
    <w:rsid w:val="00E561FE"/>
    <w:rsid w:val="00E5621A"/>
    <w:rsid w:val="00E56BB7"/>
    <w:rsid w:val="00E5701B"/>
    <w:rsid w:val="00E57637"/>
    <w:rsid w:val="00E577B6"/>
    <w:rsid w:val="00E606B9"/>
    <w:rsid w:val="00E60F24"/>
    <w:rsid w:val="00E63006"/>
    <w:rsid w:val="00E633D4"/>
    <w:rsid w:val="00E63F5A"/>
    <w:rsid w:val="00E64D87"/>
    <w:rsid w:val="00E650C5"/>
    <w:rsid w:val="00E654A1"/>
    <w:rsid w:val="00E65758"/>
    <w:rsid w:val="00E65EBE"/>
    <w:rsid w:val="00E66037"/>
    <w:rsid w:val="00E66BD9"/>
    <w:rsid w:val="00E66F8F"/>
    <w:rsid w:val="00E6776C"/>
    <w:rsid w:val="00E67EBE"/>
    <w:rsid w:val="00E700A6"/>
    <w:rsid w:val="00E70337"/>
    <w:rsid w:val="00E71B54"/>
    <w:rsid w:val="00E721AD"/>
    <w:rsid w:val="00E7304F"/>
    <w:rsid w:val="00E731C1"/>
    <w:rsid w:val="00E7375C"/>
    <w:rsid w:val="00E74433"/>
    <w:rsid w:val="00E748AE"/>
    <w:rsid w:val="00E75308"/>
    <w:rsid w:val="00E75930"/>
    <w:rsid w:val="00E76057"/>
    <w:rsid w:val="00E76341"/>
    <w:rsid w:val="00E8036E"/>
    <w:rsid w:val="00E811FB"/>
    <w:rsid w:val="00E8121E"/>
    <w:rsid w:val="00E8170F"/>
    <w:rsid w:val="00E823B7"/>
    <w:rsid w:val="00E82803"/>
    <w:rsid w:val="00E831D3"/>
    <w:rsid w:val="00E83976"/>
    <w:rsid w:val="00E83B16"/>
    <w:rsid w:val="00E83EB0"/>
    <w:rsid w:val="00E84CEC"/>
    <w:rsid w:val="00E8584D"/>
    <w:rsid w:val="00E86393"/>
    <w:rsid w:val="00E8753C"/>
    <w:rsid w:val="00E90C51"/>
    <w:rsid w:val="00E90C89"/>
    <w:rsid w:val="00E9201F"/>
    <w:rsid w:val="00E92046"/>
    <w:rsid w:val="00E920C8"/>
    <w:rsid w:val="00E9240A"/>
    <w:rsid w:val="00E93660"/>
    <w:rsid w:val="00E93903"/>
    <w:rsid w:val="00E941C2"/>
    <w:rsid w:val="00E9515C"/>
    <w:rsid w:val="00E95C18"/>
    <w:rsid w:val="00E978E8"/>
    <w:rsid w:val="00EA0060"/>
    <w:rsid w:val="00EA09E9"/>
    <w:rsid w:val="00EA0EDA"/>
    <w:rsid w:val="00EA1BE7"/>
    <w:rsid w:val="00EA29AA"/>
    <w:rsid w:val="00EA3380"/>
    <w:rsid w:val="00EA355E"/>
    <w:rsid w:val="00EA4A76"/>
    <w:rsid w:val="00EA53F2"/>
    <w:rsid w:val="00EA5D42"/>
    <w:rsid w:val="00EA6AAD"/>
    <w:rsid w:val="00EA73A4"/>
    <w:rsid w:val="00EA76B3"/>
    <w:rsid w:val="00EA77A1"/>
    <w:rsid w:val="00EA7D3D"/>
    <w:rsid w:val="00EB0039"/>
    <w:rsid w:val="00EB0FC3"/>
    <w:rsid w:val="00EB14BA"/>
    <w:rsid w:val="00EB1539"/>
    <w:rsid w:val="00EB1C56"/>
    <w:rsid w:val="00EB1C97"/>
    <w:rsid w:val="00EB3281"/>
    <w:rsid w:val="00EB413E"/>
    <w:rsid w:val="00EB488D"/>
    <w:rsid w:val="00EB4AFC"/>
    <w:rsid w:val="00EB5F84"/>
    <w:rsid w:val="00EB6390"/>
    <w:rsid w:val="00EB6CF4"/>
    <w:rsid w:val="00EB77AA"/>
    <w:rsid w:val="00EB7F75"/>
    <w:rsid w:val="00EC0D13"/>
    <w:rsid w:val="00EC1BA3"/>
    <w:rsid w:val="00EC1CCD"/>
    <w:rsid w:val="00EC44FC"/>
    <w:rsid w:val="00EC4FC6"/>
    <w:rsid w:val="00EC6F19"/>
    <w:rsid w:val="00EC73BA"/>
    <w:rsid w:val="00EC7B0C"/>
    <w:rsid w:val="00ED0601"/>
    <w:rsid w:val="00ED079B"/>
    <w:rsid w:val="00ED1063"/>
    <w:rsid w:val="00ED1D4E"/>
    <w:rsid w:val="00ED1E68"/>
    <w:rsid w:val="00ED1E70"/>
    <w:rsid w:val="00ED2921"/>
    <w:rsid w:val="00ED2BE7"/>
    <w:rsid w:val="00ED4B73"/>
    <w:rsid w:val="00ED6DC5"/>
    <w:rsid w:val="00ED6E14"/>
    <w:rsid w:val="00ED7150"/>
    <w:rsid w:val="00ED7904"/>
    <w:rsid w:val="00ED7B38"/>
    <w:rsid w:val="00EE1968"/>
    <w:rsid w:val="00EE2DE8"/>
    <w:rsid w:val="00EE3047"/>
    <w:rsid w:val="00EE336C"/>
    <w:rsid w:val="00EE3595"/>
    <w:rsid w:val="00EE3C06"/>
    <w:rsid w:val="00EE4542"/>
    <w:rsid w:val="00EE4FFA"/>
    <w:rsid w:val="00EE5846"/>
    <w:rsid w:val="00EE5E34"/>
    <w:rsid w:val="00EE64BD"/>
    <w:rsid w:val="00EE674D"/>
    <w:rsid w:val="00EF0319"/>
    <w:rsid w:val="00EF0E9C"/>
    <w:rsid w:val="00EF1091"/>
    <w:rsid w:val="00EF2CF8"/>
    <w:rsid w:val="00EF3167"/>
    <w:rsid w:val="00EF583F"/>
    <w:rsid w:val="00EF5F7B"/>
    <w:rsid w:val="00EF62BA"/>
    <w:rsid w:val="00EF6B17"/>
    <w:rsid w:val="00EF6DF9"/>
    <w:rsid w:val="00EF703B"/>
    <w:rsid w:val="00F00AC1"/>
    <w:rsid w:val="00F01F01"/>
    <w:rsid w:val="00F01F14"/>
    <w:rsid w:val="00F03922"/>
    <w:rsid w:val="00F05CCB"/>
    <w:rsid w:val="00F067E9"/>
    <w:rsid w:val="00F07506"/>
    <w:rsid w:val="00F1116C"/>
    <w:rsid w:val="00F112B4"/>
    <w:rsid w:val="00F12022"/>
    <w:rsid w:val="00F131D3"/>
    <w:rsid w:val="00F13A3A"/>
    <w:rsid w:val="00F16589"/>
    <w:rsid w:val="00F16A0B"/>
    <w:rsid w:val="00F1766A"/>
    <w:rsid w:val="00F213BC"/>
    <w:rsid w:val="00F22216"/>
    <w:rsid w:val="00F225B0"/>
    <w:rsid w:val="00F230AE"/>
    <w:rsid w:val="00F240A2"/>
    <w:rsid w:val="00F240F1"/>
    <w:rsid w:val="00F24218"/>
    <w:rsid w:val="00F24753"/>
    <w:rsid w:val="00F24AFE"/>
    <w:rsid w:val="00F25A61"/>
    <w:rsid w:val="00F266F5"/>
    <w:rsid w:val="00F268C1"/>
    <w:rsid w:val="00F26F00"/>
    <w:rsid w:val="00F26F39"/>
    <w:rsid w:val="00F27593"/>
    <w:rsid w:val="00F2792E"/>
    <w:rsid w:val="00F27F0D"/>
    <w:rsid w:val="00F3062F"/>
    <w:rsid w:val="00F306F9"/>
    <w:rsid w:val="00F30B82"/>
    <w:rsid w:val="00F30CC5"/>
    <w:rsid w:val="00F315A3"/>
    <w:rsid w:val="00F31829"/>
    <w:rsid w:val="00F323EC"/>
    <w:rsid w:val="00F3277E"/>
    <w:rsid w:val="00F32EE2"/>
    <w:rsid w:val="00F330D3"/>
    <w:rsid w:val="00F334EB"/>
    <w:rsid w:val="00F339F7"/>
    <w:rsid w:val="00F33BCB"/>
    <w:rsid w:val="00F358E6"/>
    <w:rsid w:val="00F35ADE"/>
    <w:rsid w:val="00F364F7"/>
    <w:rsid w:val="00F36CA0"/>
    <w:rsid w:val="00F40816"/>
    <w:rsid w:val="00F40AAE"/>
    <w:rsid w:val="00F40C84"/>
    <w:rsid w:val="00F41368"/>
    <w:rsid w:val="00F41DA2"/>
    <w:rsid w:val="00F41DDD"/>
    <w:rsid w:val="00F41EB1"/>
    <w:rsid w:val="00F42F55"/>
    <w:rsid w:val="00F439A3"/>
    <w:rsid w:val="00F449B7"/>
    <w:rsid w:val="00F451CF"/>
    <w:rsid w:val="00F45DC0"/>
    <w:rsid w:val="00F4603D"/>
    <w:rsid w:val="00F462D4"/>
    <w:rsid w:val="00F46799"/>
    <w:rsid w:val="00F46D70"/>
    <w:rsid w:val="00F472D1"/>
    <w:rsid w:val="00F4757F"/>
    <w:rsid w:val="00F50D61"/>
    <w:rsid w:val="00F51267"/>
    <w:rsid w:val="00F52032"/>
    <w:rsid w:val="00F5468A"/>
    <w:rsid w:val="00F55520"/>
    <w:rsid w:val="00F5604B"/>
    <w:rsid w:val="00F56D6D"/>
    <w:rsid w:val="00F57622"/>
    <w:rsid w:val="00F60BB7"/>
    <w:rsid w:val="00F60D16"/>
    <w:rsid w:val="00F61AB6"/>
    <w:rsid w:val="00F62FAC"/>
    <w:rsid w:val="00F6362D"/>
    <w:rsid w:val="00F6377D"/>
    <w:rsid w:val="00F63B1C"/>
    <w:rsid w:val="00F64E16"/>
    <w:rsid w:val="00F65227"/>
    <w:rsid w:val="00F66425"/>
    <w:rsid w:val="00F669BB"/>
    <w:rsid w:val="00F66FB7"/>
    <w:rsid w:val="00F70A35"/>
    <w:rsid w:val="00F70BF2"/>
    <w:rsid w:val="00F70C28"/>
    <w:rsid w:val="00F71D40"/>
    <w:rsid w:val="00F724C6"/>
    <w:rsid w:val="00F72B77"/>
    <w:rsid w:val="00F73136"/>
    <w:rsid w:val="00F73244"/>
    <w:rsid w:val="00F73458"/>
    <w:rsid w:val="00F75413"/>
    <w:rsid w:val="00F75A44"/>
    <w:rsid w:val="00F75EB9"/>
    <w:rsid w:val="00F76C1E"/>
    <w:rsid w:val="00F7772D"/>
    <w:rsid w:val="00F804BB"/>
    <w:rsid w:val="00F80A35"/>
    <w:rsid w:val="00F80D23"/>
    <w:rsid w:val="00F80D61"/>
    <w:rsid w:val="00F81553"/>
    <w:rsid w:val="00F81EA5"/>
    <w:rsid w:val="00F8372B"/>
    <w:rsid w:val="00F8526B"/>
    <w:rsid w:val="00F8640B"/>
    <w:rsid w:val="00F86CAA"/>
    <w:rsid w:val="00F86D8F"/>
    <w:rsid w:val="00F86FEB"/>
    <w:rsid w:val="00F872B1"/>
    <w:rsid w:val="00F8786E"/>
    <w:rsid w:val="00F878E0"/>
    <w:rsid w:val="00F90095"/>
    <w:rsid w:val="00F9072D"/>
    <w:rsid w:val="00F91474"/>
    <w:rsid w:val="00F9157A"/>
    <w:rsid w:val="00F92A10"/>
    <w:rsid w:val="00F93D2C"/>
    <w:rsid w:val="00F94C88"/>
    <w:rsid w:val="00F94CCE"/>
    <w:rsid w:val="00F9645D"/>
    <w:rsid w:val="00F9687F"/>
    <w:rsid w:val="00F973CA"/>
    <w:rsid w:val="00FA01D4"/>
    <w:rsid w:val="00FA0F02"/>
    <w:rsid w:val="00FA1053"/>
    <w:rsid w:val="00FA11C8"/>
    <w:rsid w:val="00FA1C69"/>
    <w:rsid w:val="00FA1CAD"/>
    <w:rsid w:val="00FA2248"/>
    <w:rsid w:val="00FA2619"/>
    <w:rsid w:val="00FA261D"/>
    <w:rsid w:val="00FA2F6F"/>
    <w:rsid w:val="00FA30CD"/>
    <w:rsid w:val="00FA3D22"/>
    <w:rsid w:val="00FA4A62"/>
    <w:rsid w:val="00FA5B66"/>
    <w:rsid w:val="00FA5BA5"/>
    <w:rsid w:val="00FA5BFE"/>
    <w:rsid w:val="00FA65F3"/>
    <w:rsid w:val="00FA7193"/>
    <w:rsid w:val="00FA7431"/>
    <w:rsid w:val="00FA7754"/>
    <w:rsid w:val="00FA7937"/>
    <w:rsid w:val="00FA79C9"/>
    <w:rsid w:val="00FB04EA"/>
    <w:rsid w:val="00FB1FF9"/>
    <w:rsid w:val="00FB247F"/>
    <w:rsid w:val="00FB42A2"/>
    <w:rsid w:val="00FB5DBF"/>
    <w:rsid w:val="00FB7FFE"/>
    <w:rsid w:val="00FC0288"/>
    <w:rsid w:val="00FC07EB"/>
    <w:rsid w:val="00FC0894"/>
    <w:rsid w:val="00FC0C98"/>
    <w:rsid w:val="00FC3161"/>
    <w:rsid w:val="00FC709A"/>
    <w:rsid w:val="00FD181A"/>
    <w:rsid w:val="00FD1A59"/>
    <w:rsid w:val="00FD1C72"/>
    <w:rsid w:val="00FD20B7"/>
    <w:rsid w:val="00FD3086"/>
    <w:rsid w:val="00FD38C4"/>
    <w:rsid w:val="00FD4BD7"/>
    <w:rsid w:val="00FD5A89"/>
    <w:rsid w:val="00FD6369"/>
    <w:rsid w:val="00FD69B0"/>
    <w:rsid w:val="00FD6ECC"/>
    <w:rsid w:val="00FD75C8"/>
    <w:rsid w:val="00FD76A1"/>
    <w:rsid w:val="00FD7C38"/>
    <w:rsid w:val="00FD7D71"/>
    <w:rsid w:val="00FD7DED"/>
    <w:rsid w:val="00FE065C"/>
    <w:rsid w:val="00FE1E8E"/>
    <w:rsid w:val="00FE31DF"/>
    <w:rsid w:val="00FE3F7E"/>
    <w:rsid w:val="00FE4315"/>
    <w:rsid w:val="00FE4D02"/>
    <w:rsid w:val="00FE5178"/>
    <w:rsid w:val="00FE62B6"/>
    <w:rsid w:val="00FE7109"/>
    <w:rsid w:val="00FF2006"/>
    <w:rsid w:val="00FF22CE"/>
    <w:rsid w:val="00FF31BB"/>
    <w:rsid w:val="00FF397E"/>
    <w:rsid w:val="00FF434B"/>
    <w:rsid w:val="00FF474E"/>
    <w:rsid w:val="00FF5A86"/>
    <w:rsid w:val="00FF68CF"/>
    <w:rsid w:val="00FF6DA2"/>
    <w:rsid w:val="00FF7144"/>
    <w:rsid w:val="00FF7588"/>
  </w:rsids>
  <m:mathPr>
    <m:mathFont m:val="Cambria Math"/>
    <m:brkBin m:val="before"/>
    <m:brkBinSub m:val="--"/>
    <m:smallFrac/>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sl-SI" w:eastAsia="sl-SI"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F00AC1"/>
    <w:rPr>
      <w:rFonts w:ascii="Arial" w:hAnsi="Arial"/>
      <w:sz w:val="20"/>
      <w:szCs w:val="24"/>
      <w:lang w:val="en-US" w:eastAsia="en-US"/>
    </w:rPr>
  </w:style>
  <w:style w:type="paragraph" w:styleId="Heading1">
    <w:name w:val="heading 1"/>
    <w:basedOn w:val="Normal"/>
    <w:next w:val="BodyText"/>
    <w:link w:val="Heading1Char"/>
    <w:qFormat/>
    <w:rsid w:val="00F00AC1"/>
    <w:pPr>
      <w:keepNext/>
      <w:pageBreakBefore/>
      <w:widowControl w:val="0"/>
      <w:numPr>
        <w:numId w:val="4"/>
      </w:numPr>
      <w:pBdr>
        <w:bottom w:val="single" w:sz="18" w:space="2" w:color="999999"/>
      </w:pBdr>
      <w:autoSpaceDE w:val="0"/>
      <w:autoSpaceDN w:val="0"/>
      <w:adjustRightInd w:val="0"/>
      <w:spacing w:before="240" w:after="240"/>
      <w:ind w:left="1890"/>
      <w:outlineLvl w:val="0"/>
    </w:pPr>
    <w:rPr>
      <w:rFonts w:ascii="Arial Black" w:hAnsi="Arial Black"/>
      <w:color w:val="993300"/>
      <w:sz w:val="32"/>
      <w:szCs w:val="32"/>
    </w:rPr>
  </w:style>
  <w:style w:type="paragraph" w:styleId="Heading2">
    <w:name w:val="heading 2"/>
    <w:basedOn w:val="Normal"/>
    <w:next w:val="BodyText"/>
    <w:link w:val="Heading2Char"/>
    <w:qFormat/>
    <w:rsid w:val="00F00AC1"/>
    <w:pPr>
      <w:keepNext/>
      <w:widowControl w:val="0"/>
      <w:numPr>
        <w:ilvl w:val="1"/>
        <w:numId w:val="4"/>
      </w:numPr>
      <w:pBdr>
        <w:bottom w:val="single" w:sz="18" w:space="1" w:color="C0C0C0"/>
      </w:pBdr>
      <w:autoSpaceDE w:val="0"/>
      <w:autoSpaceDN w:val="0"/>
      <w:adjustRightInd w:val="0"/>
      <w:spacing w:before="480" w:after="240"/>
      <w:ind w:left="0"/>
      <w:outlineLvl w:val="1"/>
    </w:pPr>
    <w:rPr>
      <w:b/>
      <w:color w:val="993300"/>
      <w:sz w:val="28"/>
      <w:szCs w:val="28"/>
    </w:rPr>
  </w:style>
  <w:style w:type="paragraph" w:styleId="Heading3">
    <w:name w:val="heading 3"/>
    <w:basedOn w:val="Normal"/>
    <w:next w:val="BodyText"/>
    <w:link w:val="Heading3Char"/>
    <w:qFormat/>
    <w:rsid w:val="00F00AC1"/>
    <w:pPr>
      <w:keepNext/>
      <w:widowControl w:val="0"/>
      <w:numPr>
        <w:ilvl w:val="2"/>
        <w:numId w:val="4"/>
      </w:numPr>
      <w:pBdr>
        <w:bottom w:val="single" w:sz="4" w:space="1" w:color="808080"/>
      </w:pBdr>
      <w:autoSpaceDE w:val="0"/>
      <w:autoSpaceDN w:val="0"/>
      <w:adjustRightInd w:val="0"/>
      <w:spacing w:before="360" w:after="180"/>
      <w:ind w:left="180"/>
      <w:outlineLvl w:val="2"/>
    </w:pPr>
    <w:rPr>
      <w:color w:val="993300"/>
      <w:sz w:val="24"/>
      <w:szCs w:val="18"/>
    </w:rPr>
  </w:style>
  <w:style w:type="paragraph" w:styleId="Heading4">
    <w:name w:val="heading 4"/>
    <w:basedOn w:val="Normal"/>
    <w:next w:val="BodyText"/>
    <w:link w:val="Heading4Char"/>
    <w:qFormat/>
    <w:rsid w:val="00F00AC1"/>
    <w:pPr>
      <w:widowControl w:val="0"/>
      <w:numPr>
        <w:ilvl w:val="3"/>
        <w:numId w:val="4"/>
      </w:numPr>
      <w:autoSpaceDE w:val="0"/>
      <w:autoSpaceDN w:val="0"/>
      <w:adjustRightInd w:val="0"/>
      <w:spacing w:before="240" w:after="240"/>
      <w:outlineLvl w:val="3"/>
    </w:pPr>
    <w:rPr>
      <w:b/>
      <w:color w:val="993300"/>
    </w:rPr>
  </w:style>
  <w:style w:type="paragraph" w:styleId="Heading5">
    <w:name w:val="heading 5"/>
    <w:basedOn w:val="Heading4"/>
    <w:next w:val="Normal"/>
    <w:link w:val="Heading5Char"/>
    <w:qFormat/>
    <w:rsid w:val="00F00AC1"/>
    <w:pPr>
      <w:numPr>
        <w:ilvl w:val="4"/>
      </w:numPr>
      <w:outlineLvl w:val="4"/>
    </w:pPr>
  </w:style>
  <w:style w:type="paragraph" w:styleId="Heading6">
    <w:name w:val="heading 6"/>
    <w:basedOn w:val="Heading5"/>
    <w:next w:val="Normal"/>
    <w:link w:val="Heading6Char"/>
    <w:qFormat/>
    <w:rsid w:val="00F00AC1"/>
    <w:pPr>
      <w:numPr>
        <w:ilvl w:val="5"/>
      </w:numPr>
      <w:outlineLvl w:val="5"/>
    </w:pPr>
    <w:rPr>
      <w:i/>
    </w:rPr>
  </w:style>
  <w:style w:type="paragraph" w:styleId="Heading7">
    <w:name w:val="heading 7"/>
    <w:aliases w:val="Appendix 1"/>
    <w:basedOn w:val="Heading1"/>
    <w:next w:val="Normal"/>
    <w:link w:val="Heading7Char"/>
    <w:rsid w:val="00F00AC1"/>
    <w:pPr>
      <w:numPr>
        <w:ilvl w:val="6"/>
      </w:numPr>
      <w:spacing w:after="60"/>
      <w:outlineLvl w:val="6"/>
    </w:pPr>
  </w:style>
  <w:style w:type="paragraph" w:styleId="Heading8">
    <w:name w:val="heading 8"/>
    <w:aliases w:val="Appendix 2"/>
    <w:basedOn w:val="Heading2"/>
    <w:next w:val="Normal"/>
    <w:link w:val="Heading8Char"/>
    <w:rsid w:val="00F00AC1"/>
    <w:pPr>
      <w:numPr>
        <w:ilvl w:val="7"/>
      </w:numPr>
      <w:outlineLvl w:val="7"/>
    </w:pPr>
  </w:style>
  <w:style w:type="paragraph" w:styleId="Heading9">
    <w:name w:val="heading 9"/>
    <w:aliases w:val="Appendix 3,Appendix 4"/>
    <w:basedOn w:val="Heading3"/>
    <w:next w:val="Normal"/>
    <w:link w:val="Heading9Char"/>
    <w:rsid w:val="00F00AC1"/>
    <w:pPr>
      <w:numPr>
        <w:ilvl w:val="8"/>
      </w:numPr>
      <w:tabs>
        <w:tab w:val="left" w:pos="709"/>
      </w:tabs>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sid w:val="00F00AC1"/>
    <w:rPr>
      <w:rFonts w:asciiTheme="minorHAnsi" w:hAnsiTheme="minorHAnsi"/>
      <w:szCs w:val="24"/>
      <w:lang w:val="en-US" w:eastAsia="en-US"/>
    </w:rPr>
  </w:style>
  <w:style w:type="table" w:styleId="TableGrid">
    <w:name w:val="Table Grid"/>
    <w:basedOn w:val="TableNormal"/>
    <w:rsid w:val="00F00AC1"/>
    <w:pPr>
      <w:keepNext/>
      <w:keepLines/>
      <w:spacing w:line="264" w:lineRule="auto"/>
    </w:pPr>
    <w:rPr>
      <w:rFonts w:ascii="Arial" w:hAnsi="Arial"/>
      <w:sz w:val="20"/>
    </w:rPr>
    <w:tblPr>
      <w:jc w:val="center"/>
      <w:tblInd w:w="0" w:type="dxa"/>
      <w:tblBorders>
        <w:top w:val="single" w:sz="12" w:space="0" w:color="auto"/>
        <w:bottom w:val="single" w:sz="12" w:space="0" w:color="auto"/>
        <w:insideH w:val="single" w:sz="4" w:space="0" w:color="auto"/>
      </w:tblBorders>
      <w:tblCellMar>
        <w:top w:w="57" w:type="dxa"/>
        <w:left w:w="85" w:type="dxa"/>
        <w:bottom w:w="57" w:type="dxa"/>
        <w:right w:w="85" w:type="dxa"/>
      </w:tblCellMar>
    </w:tblPr>
    <w:trPr>
      <w:jc w:val="center"/>
    </w:trPr>
    <w:tblStylePr w:type="firstRow">
      <w:pPr>
        <w:jc w:val="left"/>
      </w:pPr>
      <w:rPr>
        <w:rFonts w:ascii="Arial" w:hAnsi="Arial"/>
        <w:b/>
        <w:sz w:val="20"/>
      </w:rPr>
      <w:tblPr>
        <w:tblCellMar>
          <w:top w:w="85" w:type="dxa"/>
          <w:left w:w="85" w:type="dxa"/>
          <w:bottom w:w="85" w:type="dxa"/>
          <w:right w:w="85" w:type="dxa"/>
        </w:tblCellMar>
      </w:tblPr>
      <w:tcPr>
        <w:tcBorders>
          <w:top w:val="single" w:sz="12" w:space="0" w:color="auto"/>
          <w:left w:val="nil"/>
          <w:bottom w:val="single" w:sz="8" w:space="0" w:color="auto"/>
          <w:right w:val="nil"/>
          <w:insideH w:val="nil"/>
          <w:insideV w:val="nil"/>
          <w:tl2br w:val="nil"/>
          <w:tr2bl w:val="nil"/>
        </w:tcBorders>
        <w:shd w:val="clear" w:color="auto" w:fill="C0C0C0"/>
      </w:tcPr>
    </w:tblStylePr>
    <w:tblStylePr w:type="lastRow">
      <w:tblPr/>
      <w:tcPr>
        <w:tcBorders>
          <w:top w:val="single" w:sz="8" w:space="0" w:color="auto"/>
          <w:left w:val="nil"/>
          <w:bottom w:val="single" w:sz="12" w:space="0" w:color="auto"/>
          <w:right w:val="nil"/>
          <w:insideH w:val="nil"/>
          <w:insideV w:val="nil"/>
          <w:tl2br w:val="nil"/>
          <w:tr2bl w:val="nil"/>
        </w:tcBorders>
      </w:tcPr>
    </w:tblStylePr>
  </w:style>
  <w:style w:type="character" w:styleId="CommentReference">
    <w:name w:val="annotation reference"/>
    <w:semiHidden/>
    <w:rsid w:val="00F00AC1"/>
    <w:rPr>
      <w:sz w:val="16"/>
      <w:szCs w:val="16"/>
    </w:rPr>
  </w:style>
  <w:style w:type="paragraph" w:styleId="Footer">
    <w:name w:val="footer"/>
    <w:basedOn w:val="Normal"/>
    <w:link w:val="FooterChar"/>
    <w:rsid w:val="00F00AC1"/>
    <w:pPr>
      <w:tabs>
        <w:tab w:val="center" w:pos="4253"/>
        <w:tab w:val="right" w:pos="8505"/>
      </w:tabs>
      <w:ind w:left="56" w:hanging="28"/>
      <w:jc w:val="center"/>
    </w:pPr>
    <w:rPr>
      <w:rFonts w:asciiTheme="minorHAnsi" w:hAnsiTheme="minorHAnsi"/>
      <w:sz w:val="14"/>
    </w:rPr>
  </w:style>
  <w:style w:type="character" w:customStyle="1" w:styleId="Filename">
    <w:name w:val="Filename"/>
    <w:qFormat/>
    <w:rsid w:val="00F00AC1"/>
    <w:rPr>
      <w:rFonts w:ascii="Calibri" w:hAnsi="Calibri" w:cs="Arial"/>
      <w:i w:val="0"/>
      <w:noProof/>
      <w:sz w:val="22"/>
      <w:szCs w:val="20"/>
      <w:u w:val="single"/>
    </w:rPr>
  </w:style>
  <w:style w:type="paragraph" w:styleId="TableofFigures">
    <w:name w:val="table of figures"/>
    <w:basedOn w:val="Normal"/>
    <w:next w:val="Normal"/>
    <w:uiPriority w:val="99"/>
    <w:rsid w:val="00F00AC1"/>
    <w:pPr>
      <w:tabs>
        <w:tab w:val="right" w:leader="dot" w:pos="8505"/>
      </w:tabs>
      <w:ind w:left="1134" w:right="1134" w:hanging="1134"/>
    </w:pPr>
    <w:rPr>
      <w:color w:val="993300"/>
    </w:rPr>
  </w:style>
  <w:style w:type="paragraph" w:styleId="FootnoteText">
    <w:name w:val="footnote text"/>
    <w:basedOn w:val="Normal"/>
    <w:link w:val="FootnoteTextChar"/>
    <w:semiHidden/>
    <w:rsid w:val="00F00AC1"/>
    <w:rPr>
      <w:rFonts w:asciiTheme="minorHAnsi" w:hAnsiTheme="minorHAnsi"/>
    </w:rPr>
  </w:style>
  <w:style w:type="character" w:customStyle="1" w:styleId="Currency">
    <w:name w:val="Currency"/>
    <w:rsid w:val="00F00AC1"/>
    <w:rPr>
      <w:sz w:val="22"/>
    </w:rPr>
  </w:style>
  <w:style w:type="numbering" w:customStyle="1" w:styleId="Bulleted">
    <w:name w:val="Bulleted"/>
    <w:rsid w:val="00F00AC1"/>
    <w:pPr>
      <w:numPr>
        <w:numId w:val="1"/>
      </w:numPr>
    </w:pPr>
  </w:style>
  <w:style w:type="table" w:customStyle="1" w:styleId="Table-grid">
    <w:name w:val="Table - grid"/>
    <w:aliases w:val="gray"/>
    <w:basedOn w:val="TableNormal"/>
    <w:rsid w:val="00F00AC1"/>
    <w:rPr>
      <w:rFonts w:ascii="Arial" w:hAnsi="Arial"/>
      <w:sz w:val="20"/>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F00AC1"/>
    <w:rPr>
      <w:bdr w:val="none" w:sz="0" w:space="0" w:color="auto"/>
      <w:shd w:val="clear" w:color="auto" w:fill="FFCC00"/>
    </w:rPr>
  </w:style>
  <w:style w:type="paragraph" w:styleId="CommentText">
    <w:name w:val="annotation text"/>
    <w:basedOn w:val="Normal"/>
    <w:link w:val="CommentTextChar"/>
    <w:semiHidden/>
    <w:rsid w:val="00F00AC1"/>
    <w:rPr>
      <w:szCs w:val="20"/>
    </w:rPr>
  </w:style>
  <w:style w:type="paragraph" w:styleId="BalloonText">
    <w:name w:val="Balloon Text"/>
    <w:basedOn w:val="Normal"/>
    <w:link w:val="BalloonTextChar"/>
    <w:semiHidden/>
    <w:rsid w:val="00F00AC1"/>
    <w:rPr>
      <w:rFonts w:ascii="Lucida Grande" w:hAnsi="Lucida Grande"/>
      <w:szCs w:val="18"/>
    </w:rPr>
  </w:style>
  <w:style w:type="paragraph" w:customStyle="1" w:styleId="SourceCode">
    <w:name w:val="Source Code"/>
    <w:basedOn w:val="BodyText"/>
    <w:link w:val="SourceCodeChar"/>
    <w:qFormat/>
    <w:rsid w:val="00F00AC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pPr>
    <w:rPr>
      <w:rFonts w:ascii="Consolas" w:hAnsi="Consolas"/>
      <w:noProof/>
      <w:sz w:val="19"/>
      <w:szCs w:val="20"/>
    </w:rPr>
  </w:style>
  <w:style w:type="paragraph" w:styleId="TOC7">
    <w:name w:val="toc 7"/>
    <w:basedOn w:val="Normal"/>
    <w:next w:val="Normal"/>
    <w:rsid w:val="00F00AC1"/>
    <w:pPr>
      <w:ind w:left="1440"/>
    </w:pPr>
  </w:style>
  <w:style w:type="paragraph" w:styleId="TOC3">
    <w:name w:val="toc 3"/>
    <w:basedOn w:val="TOC2"/>
    <w:next w:val="Normal"/>
    <w:uiPriority w:val="39"/>
    <w:rsid w:val="00F00AC1"/>
    <w:pPr>
      <w:tabs>
        <w:tab w:val="clear" w:pos="0"/>
      </w:tabs>
      <w:ind w:left="340"/>
    </w:pPr>
    <w:rPr>
      <w:szCs w:val="18"/>
    </w:rPr>
  </w:style>
  <w:style w:type="paragraph" w:styleId="TOC1">
    <w:name w:val="toc 1"/>
    <w:next w:val="Normal"/>
    <w:uiPriority w:val="39"/>
    <w:rsid w:val="00F00AC1"/>
    <w:pPr>
      <w:tabs>
        <w:tab w:val="left" w:leader="dot" w:pos="0"/>
        <w:tab w:val="right" w:pos="8505"/>
      </w:tabs>
      <w:spacing w:before="240"/>
    </w:pPr>
    <w:rPr>
      <w:rFonts w:ascii="Arial" w:hAnsi="Arial"/>
      <w:b/>
      <w:color w:val="993300"/>
      <w:sz w:val="24"/>
      <w:szCs w:val="39"/>
      <w:u w:color="808080"/>
      <w:lang w:val="en-US" w:eastAsia="en-US"/>
    </w:rPr>
  </w:style>
  <w:style w:type="paragraph" w:styleId="TOC2">
    <w:name w:val="toc 2"/>
    <w:next w:val="Normal"/>
    <w:uiPriority w:val="39"/>
    <w:rsid w:val="00F00AC1"/>
    <w:pPr>
      <w:tabs>
        <w:tab w:val="left" w:leader="dot" w:pos="0"/>
        <w:tab w:val="right" w:leader="dot" w:pos="8505"/>
      </w:tabs>
    </w:pPr>
    <w:rPr>
      <w:rFonts w:ascii="Arial" w:hAnsi="Arial"/>
      <w:noProof/>
      <w:color w:val="993300"/>
      <w:szCs w:val="26"/>
      <w:u w:color="808080"/>
      <w:lang w:val="en-US" w:eastAsia="en-US"/>
    </w:rPr>
  </w:style>
  <w:style w:type="paragraph" w:styleId="TOC4">
    <w:name w:val="toc 4"/>
    <w:next w:val="Normal"/>
    <w:rsid w:val="00F00AC1"/>
    <w:pPr>
      <w:tabs>
        <w:tab w:val="left" w:leader="dot" w:pos="1747"/>
        <w:tab w:val="right" w:leader="dot" w:pos="8505"/>
      </w:tabs>
      <w:ind w:left="720"/>
    </w:pPr>
    <w:rPr>
      <w:rFonts w:ascii="Arial" w:hAnsi="Arial"/>
      <w:noProof/>
      <w:color w:val="993300"/>
      <w:sz w:val="18"/>
      <w:lang w:val="en-US" w:eastAsia="en-US"/>
    </w:rPr>
  </w:style>
  <w:style w:type="paragraph" w:styleId="TOC5">
    <w:name w:val="toc 5"/>
    <w:next w:val="Normal"/>
    <w:rsid w:val="00F00AC1"/>
    <w:pPr>
      <w:tabs>
        <w:tab w:val="right" w:leader="dot" w:pos="9639"/>
      </w:tabs>
      <w:ind w:left="960"/>
    </w:pPr>
    <w:rPr>
      <w:rFonts w:ascii="Arial" w:hAnsi="Arial"/>
      <w:noProof/>
      <w:color w:val="993300"/>
      <w:sz w:val="16"/>
      <w:szCs w:val="18"/>
      <w:lang w:val="en-US" w:eastAsia="en-US"/>
    </w:rPr>
  </w:style>
  <w:style w:type="paragraph" w:styleId="TOC6">
    <w:name w:val="toc 6"/>
    <w:next w:val="Normal"/>
    <w:rsid w:val="00F00AC1"/>
    <w:pPr>
      <w:framePr w:hSpace="180" w:wrap="around" w:vAnchor="page" w:hAnchor="page" w:x="2242" w:y="7565"/>
      <w:tabs>
        <w:tab w:val="left" w:leader="dot" w:pos="1747"/>
        <w:tab w:val="right" w:leader="dot" w:pos="8194"/>
      </w:tabs>
    </w:pPr>
    <w:rPr>
      <w:rFonts w:ascii="Verdana" w:hAnsi="Verdana"/>
      <w:i/>
      <w:noProof/>
      <w:color w:val="993300"/>
      <w:sz w:val="16"/>
      <w:szCs w:val="48"/>
      <w:lang w:val="en-US" w:eastAsia="en-US"/>
    </w:rPr>
  </w:style>
  <w:style w:type="paragraph" w:styleId="TOC8">
    <w:name w:val="toc 8"/>
    <w:basedOn w:val="Normal"/>
    <w:next w:val="Normal"/>
    <w:rsid w:val="00F00AC1"/>
    <w:pPr>
      <w:ind w:left="1680"/>
    </w:pPr>
  </w:style>
  <w:style w:type="paragraph" w:styleId="TOC9">
    <w:name w:val="toc 9"/>
    <w:basedOn w:val="Normal"/>
    <w:next w:val="Normal"/>
    <w:rsid w:val="00F00AC1"/>
    <w:pPr>
      <w:ind w:left="1920"/>
    </w:pPr>
  </w:style>
  <w:style w:type="paragraph" w:styleId="TOAHeading">
    <w:name w:val="toa heading"/>
    <w:basedOn w:val="Normal"/>
    <w:next w:val="Normal"/>
    <w:semiHidden/>
    <w:rsid w:val="00F00AC1"/>
    <w:pPr>
      <w:pBdr>
        <w:bottom w:val="single" w:sz="18" w:space="1" w:color="999999"/>
      </w:pBdr>
      <w:spacing w:before="120" w:after="360"/>
    </w:pPr>
    <w:rPr>
      <w:sz w:val="36"/>
      <w:szCs w:val="48"/>
    </w:rPr>
  </w:style>
  <w:style w:type="paragraph" w:styleId="List">
    <w:name w:val="List"/>
    <w:basedOn w:val="Normal"/>
    <w:semiHidden/>
    <w:rsid w:val="00F00AC1"/>
    <w:pPr>
      <w:ind w:left="360" w:hanging="360"/>
    </w:pPr>
  </w:style>
  <w:style w:type="paragraph" w:customStyle="1" w:styleId="BodyText-denser">
    <w:name w:val="Body Text - denser"/>
    <w:basedOn w:val="BodyText"/>
    <w:link w:val="BodyText-denserChar"/>
    <w:qFormat/>
    <w:rsid w:val="00F00AC1"/>
    <w:pPr>
      <w:spacing w:before="40" w:after="40" w:line="240" w:lineRule="auto"/>
    </w:pPr>
  </w:style>
  <w:style w:type="paragraph" w:styleId="BodyText">
    <w:name w:val="Body Text"/>
    <w:basedOn w:val="Normal"/>
    <w:link w:val="BodyTextChar"/>
    <w:qFormat/>
    <w:rsid w:val="00F00AC1"/>
    <w:pPr>
      <w:spacing w:before="120" w:after="120" w:line="288" w:lineRule="auto"/>
      <w:jc w:val="both"/>
    </w:pPr>
    <w:rPr>
      <w:rFonts w:asciiTheme="minorHAnsi" w:hAnsiTheme="minorHAnsi"/>
      <w:sz w:val="22"/>
    </w:rPr>
  </w:style>
  <w:style w:type="paragraph" w:styleId="Caption">
    <w:name w:val="caption"/>
    <w:aliases w:val="(Table)"/>
    <w:basedOn w:val="BodyText-denser"/>
    <w:next w:val="BodyText"/>
    <w:qFormat/>
    <w:rsid w:val="00F00AC1"/>
    <w:pPr>
      <w:spacing w:before="120" w:after="300"/>
      <w:contextualSpacing/>
      <w:jc w:val="center"/>
    </w:pPr>
  </w:style>
  <w:style w:type="character" w:customStyle="1" w:styleId="BodyText-denserChar">
    <w:name w:val="Body Text - denser Char"/>
    <w:basedOn w:val="BodyTextChar"/>
    <w:link w:val="BodyText-denser"/>
    <w:rsid w:val="00F00AC1"/>
  </w:style>
  <w:style w:type="paragraph" w:customStyle="1" w:styleId="Reference">
    <w:name w:val="Reference"/>
    <w:basedOn w:val="Normal"/>
    <w:rsid w:val="00F00AC1"/>
    <w:pPr>
      <w:keepLines/>
      <w:numPr>
        <w:numId w:val="5"/>
      </w:numPr>
      <w:tabs>
        <w:tab w:val="left" w:pos="1747"/>
      </w:tabs>
      <w:spacing w:before="120" w:after="120"/>
      <w:ind w:left="567" w:hanging="482"/>
    </w:pPr>
    <w:rPr>
      <w:rFonts w:asciiTheme="minorHAnsi" w:hAnsiTheme="minorHAnsi"/>
      <w:color w:val="000000"/>
      <w:sz w:val="22"/>
      <w:szCs w:val="22"/>
      <w:lang w:eastAsia="sl-SI"/>
    </w:rPr>
  </w:style>
  <w:style w:type="paragraph" w:customStyle="1" w:styleId="Heading0">
    <w:name w:val="Heading 0"/>
    <w:basedOn w:val="Normal"/>
    <w:next w:val="BodyText"/>
    <w:rsid w:val="00F00AC1"/>
    <w:pPr>
      <w:keepNext/>
      <w:widowControl w:val="0"/>
      <w:pBdr>
        <w:bottom w:val="single" w:sz="18" w:space="2" w:color="999999"/>
      </w:pBdr>
      <w:autoSpaceDE w:val="0"/>
      <w:autoSpaceDN w:val="0"/>
      <w:adjustRightInd w:val="0"/>
      <w:spacing w:before="240" w:after="360"/>
      <w:jc w:val="center"/>
    </w:pPr>
    <w:rPr>
      <w:rFonts w:ascii="Arial Black" w:hAnsi="Arial Black"/>
      <w:sz w:val="28"/>
      <w:szCs w:val="39"/>
    </w:rPr>
  </w:style>
  <w:style w:type="paragraph" w:customStyle="1" w:styleId="Watermark">
    <w:name w:val="Watermark"/>
    <w:basedOn w:val="Normal"/>
    <w:semiHidden/>
    <w:rsid w:val="00F00AC1"/>
    <w:pPr>
      <w:jc w:val="center"/>
    </w:pPr>
    <w:rPr>
      <w:rFonts w:ascii="Courier" w:hAnsi="Courier"/>
      <w:b/>
      <w:color w:val="F1F1F1"/>
      <w:sz w:val="128"/>
      <w:szCs w:val="96"/>
    </w:rPr>
  </w:style>
  <w:style w:type="numbering" w:customStyle="1" w:styleId="CharacterList">
    <w:name w:val="CharacterList"/>
    <w:basedOn w:val="Numbered"/>
    <w:rsid w:val="00F00AC1"/>
    <w:pPr>
      <w:numPr>
        <w:numId w:val="3"/>
      </w:numPr>
    </w:pPr>
  </w:style>
  <w:style w:type="character" w:styleId="FootnoteReference">
    <w:name w:val="footnote reference"/>
    <w:semiHidden/>
    <w:rsid w:val="00F00AC1"/>
    <w:rPr>
      <w:rFonts w:asciiTheme="minorHAnsi" w:hAnsiTheme="minorHAnsi"/>
      <w:sz w:val="18"/>
      <w:vertAlign w:val="superscript"/>
    </w:rPr>
  </w:style>
  <w:style w:type="numbering" w:customStyle="1" w:styleId="Numbered">
    <w:name w:val="Numbered"/>
    <w:rsid w:val="00F00AC1"/>
    <w:pPr>
      <w:numPr>
        <w:numId w:val="2"/>
      </w:numPr>
    </w:pPr>
  </w:style>
  <w:style w:type="character" w:customStyle="1" w:styleId="Keystroke">
    <w:name w:val="Keystroke"/>
    <w:qFormat/>
    <w:rsid w:val="00F00AC1"/>
    <w:rPr>
      <w:rFonts w:ascii="Arial" w:hAnsi="Arial"/>
      <w:spacing w:val="20"/>
      <w:sz w:val="20"/>
      <w:szCs w:val="22"/>
      <w:bdr w:val="single" w:sz="4" w:space="0" w:color="000000" w:shadow="1"/>
      <w:shd w:val="clear" w:color="auto" w:fill="C0C0C0"/>
    </w:rPr>
  </w:style>
  <w:style w:type="character" w:styleId="Hyperlink">
    <w:name w:val="Hyperlink"/>
    <w:uiPriority w:val="99"/>
    <w:rsid w:val="00F00AC1"/>
    <w:rPr>
      <w:color w:val="0000FF"/>
      <w:u w:val="single"/>
    </w:rPr>
  </w:style>
  <w:style w:type="character" w:customStyle="1" w:styleId="GUIElement">
    <w:name w:val="GUI Element"/>
    <w:qFormat/>
    <w:rsid w:val="00F00AC1"/>
    <w:rPr>
      <w:rFonts w:asciiTheme="minorHAnsi" w:hAnsiTheme="minorHAnsi"/>
      <w:sz w:val="22"/>
      <w:szCs w:val="22"/>
      <w:bdr w:val="dotted" w:sz="2" w:space="0" w:color="000000"/>
      <w:shd w:val="clear" w:color="auto" w:fill="C0C0C0"/>
    </w:rPr>
  </w:style>
  <w:style w:type="paragraph" w:styleId="CommentSubject">
    <w:name w:val="annotation subject"/>
    <w:basedOn w:val="CommentText"/>
    <w:next w:val="CommentText"/>
    <w:semiHidden/>
    <w:rsid w:val="00F00AC1"/>
    <w:rPr>
      <w:b/>
      <w:bCs/>
    </w:rPr>
  </w:style>
  <w:style w:type="character" w:styleId="FollowedHyperlink">
    <w:name w:val="FollowedHyperlink"/>
    <w:rsid w:val="00F00AC1"/>
    <w:rPr>
      <w:color w:val="800080"/>
      <w:u w:val="single"/>
    </w:rPr>
  </w:style>
  <w:style w:type="paragraph" w:styleId="Header">
    <w:name w:val="header"/>
    <w:basedOn w:val="Normal"/>
    <w:link w:val="HeaderChar"/>
    <w:rsid w:val="00F00AC1"/>
    <w:pPr>
      <w:tabs>
        <w:tab w:val="center" w:pos="4253"/>
        <w:tab w:val="right" w:pos="8505"/>
      </w:tabs>
      <w:ind w:firstLine="28"/>
    </w:pPr>
    <w:rPr>
      <w:rFonts w:asciiTheme="minorHAnsi" w:hAnsiTheme="minorHAnsi"/>
      <w:sz w:val="14"/>
    </w:rPr>
  </w:style>
  <w:style w:type="character" w:customStyle="1" w:styleId="SourceCodeChar">
    <w:name w:val="Source Code Char"/>
    <w:basedOn w:val="DefaultParagraphFont"/>
    <w:link w:val="SourceCode"/>
    <w:rsid w:val="00F00AC1"/>
    <w:rPr>
      <w:rFonts w:ascii="Consolas" w:hAnsi="Consolas"/>
      <w:noProof/>
      <w:sz w:val="19"/>
      <w:szCs w:val="20"/>
      <w:shd w:val="clear" w:color="auto" w:fill="E6E6E6"/>
      <w:lang w:val="en-US" w:eastAsia="en-US"/>
    </w:rPr>
  </w:style>
  <w:style w:type="paragraph" w:customStyle="1" w:styleId="Figure">
    <w:name w:val="Figure"/>
    <w:basedOn w:val="BodyText-denser"/>
    <w:next w:val="BodyText"/>
    <w:qFormat/>
    <w:rsid w:val="00F00AC1"/>
    <w:pPr>
      <w:keepNext/>
      <w:spacing w:before="300" w:after="120"/>
      <w:jc w:val="center"/>
    </w:pPr>
  </w:style>
  <w:style w:type="paragraph" w:styleId="Index1">
    <w:name w:val="index 1"/>
    <w:basedOn w:val="Normal"/>
    <w:next w:val="Normal"/>
    <w:semiHidden/>
    <w:rsid w:val="00F00AC1"/>
    <w:pPr>
      <w:ind w:left="200" w:hanging="200"/>
    </w:pPr>
    <w:rPr>
      <w:rFonts w:ascii="Garamond" w:hAnsi="Garamond"/>
      <w:color w:val="993300"/>
    </w:rPr>
  </w:style>
  <w:style w:type="paragraph" w:styleId="Index2">
    <w:name w:val="index 2"/>
    <w:basedOn w:val="Normal"/>
    <w:next w:val="Normal"/>
    <w:semiHidden/>
    <w:rsid w:val="00F00AC1"/>
    <w:pPr>
      <w:ind w:left="400" w:hanging="200"/>
    </w:pPr>
    <w:rPr>
      <w:rFonts w:ascii="Garamond" w:hAnsi="Garamond"/>
      <w:color w:val="993300"/>
    </w:rPr>
  </w:style>
  <w:style w:type="paragraph" w:styleId="Index3">
    <w:name w:val="index 3"/>
    <w:basedOn w:val="Normal"/>
    <w:next w:val="Normal"/>
    <w:semiHidden/>
    <w:rsid w:val="00F00AC1"/>
    <w:pPr>
      <w:ind w:left="600" w:hanging="200"/>
    </w:pPr>
    <w:rPr>
      <w:rFonts w:ascii="Garamond" w:hAnsi="Garamond"/>
      <w:color w:val="993300"/>
    </w:rPr>
  </w:style>
  <w:style w:type="paragraph" w:customStyle="1" w:styleId="DocumentTitle">
    <w:name w:val="Document Title"/>
    <w:basedOn w:val="Heading0"/>
    <w:rsid w:val="00F00AC1"/>
    <w:pPr>
      <w:pBdr>
        <w:bottom w:val="single" w:sz="12" w:space="2" w:color="auto"/>
      </w:pBdr>
      <w:spacing w:before="0" w:after="240"/>
    </w:pPr>
    <w:rPr>
      <w:sz w:val="48"/>
    </w:rPr>
  </w:style>
  <w:style w:type="paragraph" w:customStyle="1" w:styleId="DocumentSubject">
    <w:name w:val="Document Subject"/>
    <w:basedOn w:val="Heading0"/>
    <w:rsid w:val="00F00AC1"/>
    <w:pPr>
      <w:pBdr>
        <w:bottom w:val="none" w:sz="0" w:space="0" w:color="auto"/>
      </w:pBdr>
    </w:pPr>
    <w:rPr>
      <w:rFonts w:ascii="Arial" w:hAnsi="Arial"/>
      <w:b/>
      <w:sz w:val="36"/>
      <w:szCs w:val="32"/>
    </w:rPr>
  </w:style>
  <w:style w:type="paragraph" w:styleId="DocumentMap">
    <w:name w:val="Document Map"/>
    <w:basedOn w:val="Normal"/>
    <w:semiHidden/>
    <w:rsid w:val="00F00AC1"/>
    <w:pPr>
      <w:shd w:val="clear" w:color="auto" w:fill="000080"/>
    </w:pPr>
    <w:rPr>
      <w:rFonts w:ascii="Tahoma" w:hAnsi="Tahoma" w:cs="Tahoma"/>
      <w:szCs w:val="20"/>
    </w:rPr>
  </w:style>
  <w:style w:type="table" w:customStyle="1" w:styleId="TableGridBordered">
    <w:name w:val="Table Grid Bordered"/>
    <w:basedOn w:val="TableGrid"/>
    <w:rsid w:val="00F00AC1"/>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HeaderChar">
    <w:name w:val="Header Char"/>
    <w:basedOn w:val="DefaultParagraphFont"/>
    <w:link w:val="Header"/>
    <w:rsid w:val="00F00AC1"/>
    <w:rPr>
      <w:rFonts w:asciiTheme="minorHAnsi" w:hAnsiTheme="minorHAnsi"/>
      <w:sz w:val="14"/>
      <w:szCs w:val="24"/>
      <w:lang w:val="en-US" w:eastAsia="en-US"/>
    </w:rPr>
  </w:style>
  <w:style w:type="paragraph" w:customStyle="1" w:styleId="TemplateInstructions">
    <w:name w:val="Template Instructions"/>
    <w:basedOn w:val="BodyText"/>
    <w:link w:val="TemplateInstructionsChar"/>
    <w:rsid w:val="00F00AC1"/>
    <w:pPr>
      <w:spacing w:line="240" w:lineRule="auto"/>
      <w:contextualSpacing/>
    </w:pPr>
    <w:rPr>
      <w:i/>
      <w:color w:val="7030A0"/>
    </w:rPr>
  </w:style>
  <w:style w:type="character" w:customStyle="1" w:styleId="Math">
    <w:name w:val="Math"/>
    <w:rsid w:val="00F00AC1"/>
    <w:rPr>
      <w:rFonts w:ascii="Times New Roman" w:hAnsi="Times New Roman"/>
      <w:i/>
    </w:rPr>
  </w:style>
  <w:style w:type="table" w:customStyle="1" w:styleId="Table-info">
    <w:name w:val="Table - info"/>
    <w:basedOn w:val="TableNormal"/>
    <w:rsid w:val="00F00AC1"/>
    <w:pPr>
      <w:keepLines/>
      <w:spacing w:line="288" w:lineRule="auto"/>
    </w:pPr>
    <w:rPr>
      <w:rFonts w:ascii="Arial" w:hAnsi="Arial"/>
      <w:sz w:val="20"/>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character" w:customStyle="1" w:styleId="Heading3Char">
    <w:name w:val="Heading 3 Char"/>
    <w:basedOn w:val="DefaultParagraphFont"/>
    <w:link w:val="Heading3"/>
    <w:rsid w:val="00F00AC1"/>
    <w:rPr>
      <w:rFonts w:ascii="Arial" w:hAnsi="Arial"/>
      <w:color w:val="993300"/>
      <w:sz w:val="24"/>
      <w:szCs w:val="18"/>
      <w:lang w:val="en-US" w:eastAsia="en-US"/>
    </w:rPr>
  </w:style>
  <w:style w:type="table" w:customStyle="1" w:styleId="Table-warningnote">
    <w:name w:val="Table - warning note"/>
    <w:basedOn w:val="Table-invisible"/>
    <w:rsid w:val="00F00AC1"/>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rsid w:val="00F0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alibri" w:hAnsi="Calibri" w:cs="Courier New"/>
      <w:szCs w:val="20"/>
    </w:rPr>
  </w:style>
  <w:style w:type="table" w:customStyle="1" w:styleId="Table-invisible">
    <w:name w:val="Table - invisible"/>
    <w:basedOn w:val="TableNormal"/>
    <w:rsid w:val="00F00AC1"/>
    <w:rPr>
      <w:rFonts w:asciiTheme="minorHAnsi" w:hAnsiTheme="minorHAnsi"/>
    </w:rPr>
    <w:tblPr>
      <w:tblInd w:w="0" w:type="dxa"/>
      <w:tblCellMar>
        <w:top w:w="0" w:type="dxa"/>
        <w:left w:w="108" w:type="dxa"/>
        <w:bottom w:w="0" w:type="dxa"/>
        <w:right w:w="108" w:type="dxa"/>
      </w:tblCellMar>
    </w:tblPr>
  </w:style>
  <w:style w:type="paragraph" w:styleId="ListParagraph">
    <w:name w:val="List Paragraph"/>
    <w:basedOn w:val="Normal"/>
    <w:link w:val="ListParagraphChar"/>
    <w:uiPriority w:val="34"/>
    <w:rsid w:val="00F00AC1"/>
    <w:pPr>
      <w:ind w:left="720"/>
      <w:contextualSpacing/>
    </w:pPr>
  </w:style>
  <w:style w:type="character" w:customStyle="1" w:styleId="Accent">
    <w:name w:val="Accent"/>
    <w:uiPriority w:val="1"/>
    <w:qFormat/>
    <w:rsid w:val="00F00AC1"/>
    <w:rPr>
      <w:b/>
      <w:i/>
    </w:rPr>
  </w:style>
  <w:style w:type="character" w:styleId="PlaceholderText">
    <w:name w:val="Placeholder Text"/>
    <w:basedOn w:val="DefaultParagraphFont"/>
    <w:uiPriority w:val="99"/>
    <w:rsid w:val="00F00AC1"/>
    <w:rPr>
      <w:color w:val="808080"/>
    </w:rPr>
  </w:style>
  <w:style w:type="character" w:customStyle="1" w:styleId="Identifier">
    <w:name w:val="Identifier"/>
    <w:uiPriority w:val="1"/>
    <w:qFormat/>
    <w:rsid w:val="00F00AC1"/>
    <w:rPr>
      <w:rFonts w:ascii="Lucida Console" w:hAnsi="Lucida Console"/>
      <w:sz w:val="20"/>
    </w:rPr>
  </w:style>
  <w:style w:type="character" w:customStyle="1" w:styleId="SourceCodeCharacter">
    <w:name w:val="Source Code Character"/>
    <w:basedOn w:val="DefaultParagraphFont"/>
    <w:uiPriority w:val="1"/>
    <w:rsid w:val="00F00AC1"/>
    <w:rPr>
      <w:rFonts w:ascii="Courier New" w:hAnsi="Courier New"/>
      <w:sz w:val="20"/>
      <w:szCs w:val="22"/>
    </w:rPr>
  </w:style>
  <w:style w:type="table" w:customStyle="1" w:styleId="SourceCodeTable">
    <w:name w:val="Source Code Table"/>
    <w:basedOn w:val="TableNormal"/>
    <w:uiPriority w:val="99"/>
    <w:rsid w:val="00F00AC1"/>
    <w:rPr>
      <w:rFonts w:ascii="Courier New" w:hAnsi="Courier New"/>
      <w:sz w:val="20"/>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F00AC1"/>
    <w:pPr>
      <w:spacing w:before="0" w:after="0" w:line="240" w:lineRule="auto"/>
    </w:pPr>
    <w:rPr>
      <w:rFonts w:ascii="Consolas" w:hAnsi="Consolas"/>
      <w:sz w:val="19"/>
    </w:rPr>
  </w:style>
  <w:style w:type="numbering" w:styleId="111111">
    <w:name w:val="Outline List 2"/>
    <w:basedOn w:val="NoList"/>
    <w:rsid w:val="00F00AC1"/>
    <w:pPr>
      <w:numPr>
        <w:numId w:val="6"/>
      </w:numPr>
    </w:pPr>
  </w:style>
  <w:style w:type="numbering" w:styleId="1ai">
    <w:name w:val="Outline List 1"/>
    <w:basedOn w:val="NoList"/>
    <w:rsid w:val="00F00AC1"/>
    <w:pPr>
      <w:numPr>
        <w:numId w:val="7"/>
      </w:numPr>
    </w:pPr>
  </w:style>
  <w:style w:type="numbering" w:styleId="ArticleSection">
    <w:name w:val="Outline List 3"/>
    <w:basedOn w:val="NoList"/>
    <w:rsid w:val="00F00AC1"/>
    <w:pPr>
      <w:numPr>
        <w:numId w:val="8"/>
      </w:numPr>
    </w:pPr>
  </w:style>
  <w:style w:type="paragraph" w:styleId="Bibliography">
    <w:name w:val="Bibliography"/>
    <w:basedOn w:val="Normal"/>
    <w:next w:val="Normal"/>
    <w:uiPriority w:val="37"/>
    <w:semiHidden/>
    <w:unhideWhenUsed/>
    <w:rsid w:val="00F00AC1"/>
  </w:style>
  <w:style w:type="paragraph" w:styleId="BlockText">
    <w:name w:val="Block Text"/>
    <w:basedOn w:val="Normal"/>
    <w:rsid w:val="00F00AC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F00AC1"/>
    <w:pPr>
      <w:spacing w:after="120" w:line="480" w:lineRule="auto"/>
    </w:pPr>
  </w:style>
  <w:style w:type="character" w:customStyle="1" w:styleId="BodyText2Char">
    <w:name w:val="Body Text 2 Char"/>
    <w:basedOn w:val="DefaultParagraphFont"/>
    <w:link w:val="BodyText2"/>
    <w:rsid w:val="00F00AC1"/>
    <w:rPr>
      <w:rFonts w:ascii="Arial" w:hAnsi="Arial"/>
      <w:sz w:val="20"/>
      <w:szCs w:val="24"/>
      <w:lang w:val="en-US" w:eastAsia="en-US"/>
    </w:rPr>
  </w:style>
  <w:style w:type="paragraph" w:styleId="BodyText3">
    <w:name w:val="Body Text 3"/>
    <w:basedOn w:val="Normal"/>
    <w:link w:val="BodyText3Char"/>
    <w:rsid w:val="00F00AC1"/>
    <w:pPr>
      <w:spacing w:after="120"/>
    </w:pPr>
    <w:rPr>
      <w:sz w:val="16"/>
      <w:szCs w:val="16"/>
    </w:rPr>
  </w:style>
  <w:style w:type="character" w:customStyle="1" w:styleId="BodyText3Char">
    <w:name w:val="Body Text 3 Char"/>
    <w:basedOn w:val="DefaultParagraphFont"/>
    <w:link w:val="BodyText3"/>
    <w:rsid w:val="00F00AC1"/>
    <w:rPr>
      <w:rFonts w:ascii="Arial" w:hAnsi="Arial"/>
      <w:sz w:val="16"/>
      <w:szCs w:val="16"/>
      <w:lang w:val="en-US" w:eastAsia="en-US"/>
    </w:rPr>
  </w:style>
  <w:style w:type="paragraph" w:styleId="BodyTextFirstIndent">
    <w:name w:val="Body Text First Indent"/>
    <w:basedOn w:val="BodyText"/>
    <w:link w:val="BodyTextFirstIndentChar"/>
    <w:rsid w:val="00F00AC1"/>
    <w:pPr>
      <w:spacing w:before="0" w:after="0" w:line="240" w:lineRule="auto"/>
      <w:ind w:firstLine="360"/>
      <w:jc w:val="left"/>
    </w:pPr>
    <w:rPr>
      <w:rFonts w:ascii="Arial" w:hAnsi="Arial"/>
      <w:sz w:val="20"/>
    </w:rPr>
  </w:style>
  <w:style w:type="character" w:customStyle="1" w:styleId="BodyTextFirstIndentChar">
    <w:name w:val="Body Text First Indent Char"/>
    <w:basedOn w:val="BodyTextChar"/>
    <w:link w:val="BodyTextFirstIndent"/>
    <w:rsid w:val="00F00AC1"/>
    <w:rPr>
      <w:rFonts w:ascii="Arial" w:hAnsi="Arial"/>
      <w:sz w:val="20"/>
    </w:rPr>
  </w:style>
  <w:style w:type="paragraph" w:styleId="BodyTextIndent">
    <w:name w:val="Body Text Indent"/>
    <w:basedOn w:val="Normal"/>
    <w:link w:val="BodyTextIndentChar"/>
    <w:rsid w:val="00F00AC1"/>
    <w:pPr>
      <w:spacing w:after="120"/>
      <w:ind w:left="283"/>
    </w:pPr>
  </w:style>
  <w:style w:type="character" w:customStyle="1" w:styleId="BodyTextIndentChar">
    <w:name w:val="Body Text Indent Char"/>
    <w:basedOn w:val="DefaultParagraphFont"/>
    <w:link w:val="BodyTextIndent"/>
    <w:rsid w:val="00F00AC1"/>
    <w:rPr>
      <w:rFonts w:ascii="Arial" w:hAnsi="Arial"/>
      <w:sz w:val="20"/>
      <w:szCs w:val="24"/>
      <w:lang w:val="en-US" w:eastAsia="en-US"/>
    </w:rPr>
  </w:style>
  <w:style w:type="paragraph" w:styleId="BodyTextFirstIndent2">
    <w:name w:val="Body Text First Indent 2"/>
    <w:basedOn w:val="BodyTextIndent"/>
    <w:link w:val="BodyTextFirstIndent2Char"/>
    <w:rsid w:val="00F00AC1"/>
    <w:pPr>
      <w:spacing w:after="0"/>
      <w:ind w:left="360" w:firstLine="360"/>
    </w:pPr>
  </w:style>
  <w:style w:type="character" w:customStyle="1" w:styleId="BodyTextFirstIndent2Char">
    <w:name w:val="Body Text First Indent 2 Char"/>
    <w:basedOn w:val="BodyTextIndentChar"/>
    <w:link w:val="BodyTextFirstIndent2"/>
    <w:rsid w:val="00F00AC1"/>
  </w:style>
  <w:style w:type="paragraph" w:styleId="BodyTextIndent2">
    <w:name w:val="Body Text Indent 2"/>
    <w:basedOn w:val="Normal"/>
    <w:link w:val="BodyTextIndent2Char"/>
    <w:rsid w:val="00F00AC1"/>
    <w:pPr>
      <w:spacing w:after="120" w:line="480" w:lineRule="auto"/>
      <w:ind w:left="283"/>
    </w:pPr>
  </w:style>
  <w:style w:type="character" w:customStyle="1" w:styleId="BodyTextIndent2Char">
    <w:name w:val="Body Text Indent 2 Char"/>
    <w:basedOn w:val="DefaultParagraphFont"/>
    <w:link w:val="BodyTextIndent2"/>
    <w:rsid w:val="00F00AC1"/>
    <w:rPr>
      <w:rFonts w:ascii="Arial" w:hAnsi="Arial"/>
      <w:sz w:val="20"/>
      <w:szCs w:val="24"/>
      <w:lang w:val="en-US" w:eastAsia="en-US"/>
    </w:rPr>
  </w:style>
  <w:style w:type="paragraph" w:styleId="BodyTextIndent3">
    <w:name w:val="Body Text Indent 3"/>
    <w:basedOn w:val="Normal"/>
    <w:link w:val="BodyTextIndent3Char"/>
    <w:rsid w:val="00F00AC1"/>
    <w:pPr>
      <w:spacing w:after="120"/>
      <w:ind w:left="283"/>
    </w:pPr>
    <w:rPr>
      <w:sz w:val="16"/>
      <w:szCs w:val="16"/>
    </w:rPr>
  </w:style>
  <w:style w:type="character" w:customStyle="1" w:styleId="BodyTextIndent3Char">
    <w:name w:val="Body Text Indent 3 Char"/>
    <w:basedOn w:val="DefaultParagraphFont"/>
    <w:link w:val="BodyTextIndent3"/>
    <w:rsid w:val="00F00AC1"/>
    <w:rPr>
      <w:rFonts w:ascii="Arial" w:hAnsi="Arial"/>
      <w:sz w:val="16"/>
      <w:szCs w:val="16"/>
      <w:lang w:val="en-US" w:eastAsia="en-US"/>
    </w:rPr>
  </w:style>
  <w:style w:type="character" w:styleId="BookTitle">
    <w:name w:val="Book Title"/>
    <w:basedOn w:val="DefaultParagraphFont"/>
    <w:uiPriority w:val="33"/>
    <w:rsid w:val="00F00AC1"/>
    <w:rPr>
      <w:b/>
      <w:bCs/>
      <w:smallCaps/>
      <w:spacing w:val="5"/>
    </w:rPr>
  </w:style>
  <w:style w:type="paragraph" w:styleId="Closing">
    <w:name w:val="Closing"/>
    <w:basedOn w:val="Normal"/>
    <w:link w:val="ClosingChar"/>
    <w:rsid w:val="00F00AC1"/>
    <w:pPr>
      <w:ind w:left="4252"/>
    </w:pPr>
  </w:style>
  <w:style w:type="character" w:customStyle="1" w:styleId="ClosingChar">
    <w:name w:val="Closing Char"/>
    <w:basedOn w:val="DefaultParagraphFont"/>
    <w:link w:val="Closing"/>
    <w:rsid w:val="00F00AC1"/>
    <w:rPr>
      <w:rFonts w:ascii="Arial" w:hAnsi="Arial"/>
      <w:sz w:val="20"/>
      <w:szCs w:val="24"/>
      <w:lang w:val="en-US" w:eastAsia="en-US"/>
    </w:rPr>
  </w:style>
  <w:style w:type="table" w:customStyle="1" w:styleId="ColorfulGrid1">
    <w:name w:val="Colorful Grid1"/>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F00AC1"/>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F00AC1"/>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F00AC1"/>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F00AC1"/>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F00AC1"/>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F00AC1"/>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F00AC1"/>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F00AC1"/>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F00AC1"/>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F00AC1"/>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F00AC1"/>
  </w:style>
  <w:style w:type="character" w:customStyle="1" w:styleId="DateChar">
    <w:name w:val="Date Char"/>
    <w:basedOn w:val="DefaultParagraphFont"/>
    <w:link w:val="Date"/>
    <w:rsid w:val="00F00AC1"/>
    <w:rPr>
      <w:rFonts w:ascii="Arial" w:hAnsi="Arial"/>
      <w:sz w:val="20"/>
      <w:szCs w:val="24"/>
      <w:lang w:val="en-US" w:eastAsia="en-US"/>
    </w:rPr>
  </w:style>
  <w:style w:type="paragraph" w:styleId="E-mailSignature">
    <w:name w:val="E-mail Signature"/>
    <w:basedOn w:val="Normal"/>
    <w:link w:val="E-mailSignatureChar"/>
    <w:rsid w:val="00F00AC1"/>
  </w:style>
  <w:style w:type="character" w:customStyle="1" w:styleId="E-mailSignatureChar">
    <w:name w:val="E-mail Signature Char"/>
    <w:basedOn w:val="DefaultParagraphFont"/>
    <w:link w:val="E-mailSignature"/>
    <w:rsid w:val="00F00AC1"/>
    <w:rPr>
      <w:rFonts w:ascii="Arial" w:hAnsi="Arial"/>
      <w:sz w:val="20"/>
      <w:szCs w:val="24"/>
      <w:lang w:val="en-US" w:eastAsia="en-US"/>
    </w:rPr>
  </w:style>
  <w:style w:type="character" w:styleId="Emphasis">
    <w:name w:val="Emphasis"/>
    <w:basedOn w:val="DefaultParagraphFont"/>
    <w:rsid w:val="00F00AC1"/>
    <w:rPr>
      <w:i/>
      <w:iCs/>
    </w:rPr>
  </w:style>
  <w:style w:type="character" w:styleId="EndnoteReference">
    <w:name w:val="endnote reference"/>
    <w:basedOn w:val="DefaultParagraphFont"/>
    <w:rsid w:val="00F00AC1"/>
    <w:rPr>
      <w:rFonts w:asciiTheme="minorHAnsi" w:hAnsiTheme="minorHAnsi"/>
      <w:vertAlign w:val="superscript"/>
    </w:rPr>
  </w:style>
  <w:style w:type="paragraph" w:styleId="EndnoteText">
    <w:name w:val="endnote text"/>
    <w:basedOn w:val="Normal"/>
    <w:link w:val="EndnoteTextChar"/>
    <w:rsid w:val="00F00AC1"/>
    <w:rPr>
      <w:rFonts w:asciiTheme="minorHAnsi" w:hAnsiTheme="minorHAnsi"/>
      <w:szCs w:val="20"/>
    </w:rPr>
  </w:style>
  <w:style w:type="character" w:customStyle="1" w:styleId="EndnoteTextChar">
    <w:name w:val="Endnote Text Char"/>
    <w:basedOn w:val="DefaultParagraphFont"/>
    <w:link w:val="EndnoteText"/>
    <w:rsid w:val="00F00AC1"/>
    <w:rPr>
      <w:rFonts w:asciiTheme="minorHAnsi" w:hAnsiTheme="minorHAnsi"/>
      <w:sz w:val="20"/>
      <w:szCs w:val="20"/>
      <w:lang w:val="en-US" w:eastAsia="en-US"/>
    </w:rPr>
  </w:style>
  <w:style w:type="paragraph" w:styleId="EnvelopeAddress">
    <w:name w:val="envelope address"/>
    <w:basedOn w:val="Normal"/>
    <w:rsid w:val="00F00AC1"/>
    <w:pPr>
      <w:framePr w:w="7920" w:h="1980" w:hRule="exact" w:hSpace="141"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rsid w:val="00F00AC1"/>
    <w:rPr>
      <w:rFonts w:asciiTheme="majorHAnsi" w:eastAsiaTheme="majorEastAsia" w:hAnsiTheme="majorHAnsi" w:cstheme="majorBidi"/>
      <w:szCs w:val="20"/>
    </w:rPr>
  </w:style>
  <w:style w:type="character" w:styleId="HTMLAcronym">
    <w:name w:val="HTML Acronym"/>
    <w:basedOn w:val="DefaultParagraphFont"/>
    <w:rsid w:val="00F00AC1"/>
  </w:style>
  <w:style w:type="paragraph" w:styleId="HTMLAddress">
    <w:name w:val="HTML Address"/>
    <w:basedOn w:val="Normal"/>
    <w:link w:val="HTMLAddressChar"/>
    <w:rsid w:val="00F00AC1"/>
    <w:rPr>
      <w:i/>
      <w:iCs/>
    </w:rPr>
  </w:style>
  <w:style w:type="character" w:customStyle="1" w:styleId="HTMLAddressChar">
    <w:name w:val="HTML Address Char"/>
    <w:basedOn w:val="DefaultParagraphFont"/>
    <w:link w:val="HTMLAddress"/>
    <w:rsid w:val="00F00AC1"/>
    <w:rPr>
      <w:rFonts w:ascii="Arial" w:hAnsi="Arial"/>
      <w:i/>
      <w:iCs/>
      <w:sz w:val="20"/>
      <w:szCs w:val="24"/>
      <w:lang w:val="en-US" w:eastAsia="en-US"/>
    </w:rPr>
  </w:style>
  <w:style w:type="character" w:styleId="HTMLCite">
    <w:name w:val="HTML Cite"/>
    <w:basedOn w:val="DefaultParagraphFont"/>
    <w:rsid w:val="00F00AC1"/>
    <w:rPr>
      <w:i/>
      <w:iCs/>
    </w:rPr>
  </w:style>
  <w:style w:type="character" w:styleId="HTMLCode">
    <w:name w:val="HTML Code"/>
    <w:basedOn w:val="DefaultParagraphFont"/>
    <w:rsid w:val="00F00AC1"/>
    <w:rPr>
      <w:rFonts w:ascii="Consolas" w:hAnsi="Consolas"/>
      <w:sz w:val="20"/>
      <w:szCs w:val="20"/>
    </w:rPr>
  </w:style>
  <w:style w:type="character" w:styleId="HTMLDefinition">
    <w:name w:val="HTML Definition"/>
    <w:basedOn w:val="DefaultParagraphFont"/>
    <w:rsid w:val="00F00AC1"/>
    <w:rPr>
      <w:i/>
      <w:iCs/>
    </w:rPr>
  </w:style>
  <w:style w:type="character" w:styleId="HTMLKeyboard">
    <w:name w:val="HTML Keyboard"/>
    <w:basedOn w:val="DefaultParagraphFont"/>
    <w:rsid w:val="00F00AC1"/>
    <w:rPr>
      <w:rFonts w:ascii="Consolas" w:hAnsi="Consolas"/>
      <w:sz w:val="20"/>
      <w:szCs w:val="20"/>
    </w:rPr>
  </w:style>
  <w:style w:type="character" w:styleId="HTMLSample">
    <w:name w:val="HTML Sample"/>
    <w:basedOn w:val="DefaultParagraphFont"/>
    <w:rsid w:val="00F00AC1"/>
    <w:rPr>
      <w:rFonts w:ascii="Consolas" w:hAnsi="Consolas"/>
      <w:sz w:val="24"/>
      <w:szCs w:val="24"/>
    </w:rPr>
  </w:style>
  <w:style w:type="character" w:styleId="HTMLTypewriter">
    <w:name w:val="HTML Typewriter"/>
    <w:basedOn w:val="DefaultParagraphFont"/>
    <w:rsid w:val="00F00AC1"/>
    <w:rPr>
      <w:rFonts w:ascii="Consolas" w:hAnsi="Consolas"/>
      <w:sz w:val="20"/>
      <w:szCs w:val="20"/>
    </w:rPr>
  </w:style>
  <w:style w:type="character" w:styleId="HTMLVariable">
    <w:name w:val="HTML Variable"/>
    <w:basedOn w:val="DefaultParagraphFont"/>
    <w:rsid w:val="00F00AC1"/>
    <w:rPr>
      <w:i/>
      <w:iCs/>
    </w:rPr>
  </w:style>
  <w:style w:type="paragraph" w:styleId="Index4">
    <w:name w:val="index 4"/>
    <w:basedOn w:val="Normal"/>
    <w:next w:val="Normal"/>
    <w:rsid w:val="00F00AC1"/>
    <w:pPr>
      <w:ind w:left="800" w:hanging="200"/>
    </w:pPr>
  </w:style>
  <w:style w:type="paragraph" w:styleId="Index5">
    <w:name w:val="index 5"/>
    <w:basedOn w:val="Normal"/>
    <w:next w:val="Normal"/>
    <w:rsid w:val="00F00AC1"/>
    <w:pPr>
      <w:ind w:left="1000" w:hanging="200"/>
    </w:pPr>
  </w:style>
  <w:style w:type="paragraph" w:styleId="Index6">
    <w:name w:val="index 6"/>
    <w:basedOn w:val="Normal"/>
    <w:next w:val="Normal"/>
    <w:rsid w:val="00F00AC1"/>
    <w:pPr>
      <w:ind w:left="1200" w:hanging="200"/>
    </w:pPr>
  </w:style>
  <w:style w:type="paragraph" w:styleId="Index7">
    <w:name w:val="index 7"/>
    <w:basedOn w:val="Normal"/>
    <w:next w:val="Normal"/>
    <w:rsid w:val="00F00AC1"/>
    <w:pPr>
      <w:ind w:left="1400" w:hanging="200"/>
    </w:pPr>
  </w:style>
  <w:style w:type="paragraph" w:styleId="Index8">
    <w:name w:val="index 8"/>
    <w:basedOn w:val="Normal"/>
    <w:next w:val="Normal"/>
    <w:rsid w:val="00F00AC1"/>
    <w:pPr>
      <w:ind w:left="1600" w:hanging="200"/>
    </w:pPr>
  </w:style>
  <w:style w:type="paragraph" w:styleId="Index9">
    <w:name w:val="index 9"/>
    <w:basedOn w:val="Normal"/>
    <w:next w:val="Normal"/>
    <w:rsid w:val="00F00AC1"/>
    <w:pPr>
      <w:ind w:left="1800" w:hanging="200"/>
    </w:pPr>
  </w:style>
  <w:style w:type="paragraph" w:styleId="IndexHeading">
    <w:name w:val="index heading"/>
    <w:basedOn w:val="Normal"/>
    <w:next w:val="Index1"/>
    <w:rsid w:val="00F00AC1"/>
    <w:rPr>
      <w:rFonts w:asciiTheme="majorHAnsi" w:eastAsiaTheme="majorEastAsia" w:hAnsiTheme="majorHAnsi" w:cstheme="majorBidi"/>
      <w:b/>
      <w:bCs/>
    </w:rPr>
  </w:style>
  <w:style w:type="character" w:styleId="IntenseEmphasis">
    <w:name w:val="Intense Emphasis"/>
    <w:basedOn w:val="DefaultParagraphFont"/>
    <w:uiPriority w:val="21"/>
    <w:rsid w:val="00F00AC1"/>
    <w:rPr>
      <w:b/>
      <w:bCs/>
      <w:i/>
      <w:iCs/>
      <w:color w:val="4F81BD" w:themeColor="accent1"/>
    </w:rPr>
  </w:style>
  <w:style w:type="paragraph" w:styleId="IntenseQuote">
    <w:name w:val="Intense Quote"/>
    <w:basedOn w:val="Normal"/>
    <w:next w:val="Normal"/>
    <w:link w:val="IntenseQuoteChar"/>
    <w:uiPriority w:val="30"/>
    <w:rsid w:val="00F00AC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00AC1"/>
    <w:rPr>
      <w:rFonts w:ascii="Arial" w:hAnsi="Arial"/>
      <w:b/>
      <w:bCs/>
      <w:i/>
      <w:iCs/>
      <w:color w:val="4F81BD" w:themeColor="accent1"/>
      <w:sz w:val="20"/>
      <w:szCs w:val="24"/>
      <w:lang w:val="en-US" w:eastAsia="en-US"/>
    </w:rPr>
  </w:style>
  <w:style w:type="character" w:styleId="IntenseReference">
    <w:name w:val="Intense Reference"/>
    <w:basedOn w:val="DefaultParagraphFont"/>
    <w:uiPriority w:val="32"/>
    <w:rsid w:val="00F00AC1"/>
    <w:rPr>
      <w:b/>
      <w:bCs/>
      <w:smallCaps/>
      <w:color w:val="C0504D" w:themeColor="accent2"/>
      <w:spacing w:val="5"/>
      <w:u w:val="single"/>
    </w:rPr>
  </w:style>
  <w:style w:type="table" w:customStyle="1" w:styleId="LightGrid1">
    <w:name w:val="Light Grid1"/>
    <w:basedOn w:val="TableNormal"/>
    <w:uiPriority w:val="62"/>
    <w:rsid w:val="00F00AC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F00A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F00AC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F00AC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F00AC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F00AC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F00AC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F00AC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00AC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F00AC1"/>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F00AC1"/>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F00AC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F00AC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F00AC1"/>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F00AC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00AC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00AC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00AC1"/>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00AC1"/>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00AC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00AC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F00AC1"/>
  </w:style>
  <w:style w:type="paragraph" w:styleId="List2">
    <w:name w:val="List 2"/>
    <w:basedOn w:val="Normal"/>
    <w:rsid w:val="00F00AC1"/>
    <w:pPr>
      <w:ind w:left="566" w:hanging="283"/>
      <w:contextualSpacing/>
    </w:pPr>
  </w:style>
  <w:style w:type="paragraph" w:styleId="List3">
    <w:name w:val="List 3"/>
    <w:basedOn w:val="Normal"/>
    <w:rsid w:val="00F00AC1"/>
    <w:pPr>
      <w:ind w:left="849" w:hanging="283"/>
      <w:contextualSpacing/>
    </w:pPr>
  </w:style>
  <w:style w:type="paragraph" w:styleId="List4">
    <w:name w:val="List 4"/>
    <w:basedOn w:val="Normal"/>
    <w:rsid w:val="00F00AC1"/>
    <w:pPr>
      <w:ind w:left="1132" w:hanging="283"/>
      <w:contextualSpacing/>
    </w:pPr>
  </w:style>
  <w:style w:type="paragraph" w:styleId="List5">
    <w:name w:val="List 5"/>
    <w:basedOn w:val="Normal"/>
    <w:rsid w:val="00F00AC1"/>
    <w:pPr>
      <w:ind w:left="1415" w:hanging="283"/>
      <w:contextualSpacing/>
    </w:pPr>
  </w:style>
  <w:style w:type="paragraph" w:styleId="ListBullet">
    <w:name w:val="List Bullet"/>
    <w:basedOn w:val="Normal"/>
    <w:rsid w:val="00F00AC1"/>
    <w:pPr>
      <w:numPr>
        <w:numId w:val="9"/>
      </w:numPr>
      <w:contextualSpacing/>
    </w:pPr>
  </w:style>
  <w:style w:type="paragraph" w:styleId="ListBullet2">
    <w:name w:val="List Bullet 2"/>
    <w:basedOn w:val="Normal"/>
    <w:rsid w:val="00F00AC1"/>
    <w:pPr>
      <w:numPr>
        <w:numId w:val="10"/>
      </w:numPr>
      <w:contextualSpacing/>
    </w:pPr>
  </w:style>
  <w:style w:type="paragraph" w:styleId="ListBullet3">
    <w:name w:val="List Bullet 3"/>
    <w:basedOn w:val="Normal"/>
    <w:rsid w:val="00F00AC1"/>
    <w:pPr>
      <w:numPr>
        <w:numId w:val="11"/>
      </w:numPr>
      <w:contextualSpacing/>
    </w:pPr>
  </w:style>
  <w:style w:type="paragraph" w:styleId="ListBullet4">
    <w:name w:val="List Bullet 4"/>
    <w:basedOn w:val="Normal"/>
    <w:rsid w:val="00F00AC1"/>
    <w:pPr>
      <w:numPr>
        <w:numId w:val="12"/>
      </w:numPr>
      <w:contextualSpacing/>
    </w:pPr>
  </w:style>
  <w:style w:type="paragraph" w:styleId="ListBullet5">
    <w:name w:val="List Bullet 5"/>
    <w:basedOn w:val="Normal"/>
    <w:rsid w:val="00F00AC1"/>
    <w:pPr>
      <w:numPr>
        <w:numId w:val="13"/>
      </w:numPr>
      <w:contextualSpacing/>
    </w:pPr>
  </w:style>
  <w:style w:type="paragraph" w:styleId="ListContinue">
    <w:name w:val="List Continue"/>
    <w:basedOn w:val="Normal"/>
    <w:rsid w:val="00F00AC1"/>
    <w:pPr>
      <w:spacing w:after="120"/>
      <w:ind w:left="283"/>
      <w:contextualSpacing/>
    </w:pPr>
  </w:style>
  <w:style w:type="paragraph" w:styleId="ListContinue2">
    <w:name w:val="List Continue 2"/>
    <w:basedOn w:val="Normal"/>
    <w:rsid w:val="00F00AC1"/>
    <w:pPr>
      <w:spacing w:after="120"/>
      <w:ind w:left="566"/>
      <w:contextualSpacing/>
    </w:pPr>
  </w:style>
  <w:style w:type="paragraph" w:styleId="ListContinue3">
    <w:name w:val="List Continue 3"/>
    <w:basedOn w:val="Normal"/>
    <w:rsid w:val="00F00AC1"/>
    <w:pPr>
      <w:spacing w:after="120"/>
      <w:ind w:left="849"/>
      <w:contextualSpacing/>
    </w:pPr>
  </w:style>
  <w:style w:type="paragraph" w:styleId="ListContinue4">
    <w:name w:val="List Continue 4"/>
    <w:basedOn w:val="Normal"/>
    <w:rsid w:val="00F00AC1"/>
    <w:pPr>
      <w:spacing w:after="120"/>
      <w:ind w:left="1132"/>
      <w:contextualSpacing/>
    </w:pPr>
  </w:style>
  <w:style w:type="paragraph" w:styleId="ListContinue5">
    <w:name w:val="List Continue 5"/>
    <w:basedOn w:val="Normal"/>
    <w:rsid w:val="00F00AC1"/>
    <w:pPr>
      <w:spacing w:after="120"/>
      <w:ind w:left="1415"/>
      <w:contextualSpacing/>
    </w:pPr>
  </w:style>
  <w:style w:type="paragraph" w:styleId="ListNumber">
    <w:name w:val="List Number"/>
    <w:basedOn w:val="Normal"/>
    <w:rsid w:val="00F00AC1"/>
    <w:pPr>
      <w:numPr>
        <w:numId w:val="14"/>
      </w:numPr>
      <w:contextualSpacing/>
    </w:pPr>
  </w:style>
  <w:style w:type="paragraph" w:styleId="ListNumber2">
    <w:name w:val="List Number 2"/>
    <w:basedOn w:val="Normal"/>
    <w:rsid w:val="00F00AC1"/>
    <w:pPr>
      <w:numPr>
        <w:numId w:val="15"/>
      </w:numPr>
      <w:contextualSpacing/>
    </w:pPr>
  </w:style>
  <w:style w:type="paragraph" w:styleId="ListNumber3">
    <w:name w:val="List Number 3"/>
    <w:basedOn w:val="Normal"/>
    <w:rsid w:val="00F00AC1"/>
    <w:pPr>
      <w:numPr>
        <w:numId w:val="16"/>
      </w:numPr>
      <w:contextualSpacing/>
    </w:pPr>
  </w:style>
  <w:style w:type="paragraph" w:styleId="ListNumber4">
    <w:name w:val="List Number 4"/>
    <w:basedOn w:val="Normal"/>
    <w:rsid w:val="00F00AC1"/>
    <w:pPr>
      <w:numPr>
        <w:numId w:val="17"/>
      </w:numPr>
      <w:contextualSpacing/>
    </w:pPr>
  </w:style>
  <w:style w:type="paragraph" w:styleId="ListNumber5">
    <w:name w:val="List Number 5"/>
    <w:basedOn w:val="Normal"/>
    <w:rsid w:val="00F00AC1"/>
    <w:pPr>
      <w:numPr>
        <w:numId w:val="18"/>
      </w:numPr>
      <w:contextualSpacing/>
    </w:pPr>
  </w:style>
  <w:style w:type="paragraph" w:styleId="MacroText">
    <w:name w:val="macro"/>
    <w:link w:val="MacroTextChar"/>
    <w:rsid w:val="00F00AC1"/>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eastAsia="en-US"/>
    </w:rPr>
  </w:style>
  <w:style w:type="character" w:customStyle="1" w:styleId="MacroTextChar">
    <w:name w:val="Macro Text Char"/>
    <w:basedOn w:val="DefaultParagraphFont"/>
    <w:link w:val="MacroText"/>
    <w:rsid w:val="00F00AC1"/>
    <w:rPr>
      <w:rFonts w:ascii="Consolas" w:hAnsi="Consolas"/>
      <w:sz w:val="20"/>
      <w:szCs w:val="20"/>
      <w:lang w:val="en-US" w:eastAsia="en-US"/>
    </w:rPr>
  </w:style>
  <w:style w:type="table" w:customStyle="1" w:styleId="MediumGrid11">
    <w:name w:val="Medium Grid 11"/>
    <w:basedOn w:val="TableNormal"/>
    <w:uiPriority w:val="67"/>
    <w:rsid w:val="00F00AC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F00AC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F00AC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F00AC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F00AC1"/>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F00AC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F00AC1"/>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F00AC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F00AC1"/>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F00AC1"/>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F00AC1"/>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F00AC1"/>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F00AC1"/>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F00AC1"/>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F00AC1"/>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00AC1"/>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F00AC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00AC1"/>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F00AC1"/>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F00AC1"/>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00AC1"/>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00AC1"/>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F00AC1"/>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F00AC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F00AC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F00AC1"/>
    <w:rPr>
      <w:rFonts w:asciiTheme="majorHAnsi" w:eastAsiaTheme="majorEastAsia" w:hAnsiTheme="majorHAnsi" w:cstheme="majorBidi"/>
      <w:sz w:val="24"/>
      <w:szCs w:val="24"/>
      <w:shd w:val="pct20" w:color="auto" w:fill="auto"/>
      <w:lang w:val="en-US" w:eastAsia="en-US"/>
    </w:rPr>
  </w:style>
  <w:style w:type="paragraph" w:styleId="NoSpacing">
    <w:name w:val="No Spacing"/>
    <w:link w:val="NoSpacingChar"/>
    <w:uiPriority w:val="1"/>
    <w:rsid w:val="00F00AC1"/>
    <w:rPr>
      <w:rFonts w:ascii="Arial" w:hAnsi="Arial"/>
      <w:sz w:val="20"/>
      <w:szCs w:val="24"/>
      <w:lang w:val="en-US" w:eastAsia="en-US"/>
    </w:rPr>
  </w:style>
  <w:style w:type="paragraph" w:styleId="NormalWeb">
    <w:name w:val="Normal (Web)"/>
    <w:basedOn w:val="Normal"/>
    <w:rsid w:val="00F00AC1"/>
    <w:rPr>
      <w:rFonts w:ascii="Times New Roman" w:hAnsi="Times New Roman"/>
      <w:sz w:val="24"/>
    </w:rPr>
  </w:style>
  <w:style w:type="paragraph" w:styleId="NormalIndent">
    <w:name w:val="Normal Indent"/>
    <w:basedOn w:val="Normal"/>
    <w:rsid w:val="00F00AC1"/>
    <w:pPr>
      <w:ind w:left="708"/>
    </w:pPr>
  </w:style>
  <w:style w:type="paragraph" w:styleId="NoteHeading">
    <w:name w:val="Note Heading"/>
    <w:basedOn w:val="Normal"/>
    <w:next w:val="Normal"/>
    <w:link w:val="NoteHeadingChar"/>
    <w:rsid w:val="00F00AC1"/>
  </w:style>
  <w:style w:type="character" w:customStyle="1" w:styleId="NoteHeadingChar">
    <w:name w:val="Note Heading Char"/>
    <w:basedOn w:val="DefaultParagraphFont"/>
    <w:link w:val="NoteHeading"/>
    <w:rsid w:val="00F00AC1"/>
    <w:rPr>
      <w:rFonts w:ascii="Arial" w:hAnsi="Arial"/>
      <w:sz w:val="20"/>
      <w:szCs w:val="24"/>
      <w:lang w:val="en-US" w:eastAsia="en-US"/>
    </w:rPr>
  </w:style>
  <w:style w:type="character" w:styleId="PageNumber">
    <w:name w:val="page number"/>
    <w:basedOn w:val="DefaultParagraphFont"/>
    <w:rsid w:val="00F00AC1"/>
  </w:style>
  <w:style w:type="paragraph" w:styleId="PlainText">
    <w:name w:val="Plain Text"/>
    <w:basedOn w:val="Normal"/>
    <w:link w:val="PlainTextChar"/>
    <w:rsid w:val="00F00AC1"/>
    <w:rPr>
      <w:rFonts w:ascii="Consolas" w:hAnsi="Consolas"/>
      <w:sz w:val="21"/>
      <w:szCs w:val="21"/>
    </w:rPr>
  </w:style>
  <w:style w:type="character" w:customStyle="1" w:styleId="PlainTextChar">
    <w:name w:val="Plain Text Char"/>
    <w:basedOn w:val="DefaultParagraphFont"/>
    <w:link w:val="PlainText"/>
    <w:rsid w:val="00F00AC1"/>
    <w:rPr>
      <w:rFonts w:ascii="Consolas" w:hAnsi="Consolas"/>
      <w:sz w:val="21"/>
      <w:szCs w:val="21"/>
      <w:lang w:val="en-US" w:eastAsia="en-US"/>
    </w:rPr>
  </w:style>
  <w:style w:type="paragraph" w:styleId="Quote">
    <w:name w:val="Quote"/>
    <w:basedOn w:val="Normal"/>
    <w:next w:val="Normal"/>
    <w:link w:val="QuoteChar"/>
    <w:uiPriority w:val="29"/>
    <w:rsid w:val="00F00AC1"/>
    <w:rPr>
      <w:i/>
      <w:iCs/>
      <w:color w:val="000000" w:themeColor="text1"/>
    </w:rPr>
  </w:style>
  <w:style w:type="character" w:customStyle="1" w:styleId="QuoteChar">
    <w:name w:val="Quote Char"/>
    <w:basedOn w:val="DefaultParagraphFont"/>
    <w:link w:val="Quote"/>
    <w:uiPriority w:val="29"/>
    <w:rsid w:val="00F00AC1"/>
    <w:rPr>
      <w:rFonts w:ascii="Arial" w:hAnsi="Arial"/>
      <w:i/>
      <w:iCs/>
      <w:color w:val="000000" w:themeColor="text1"/>
      <w:sz w:val="20"/>
      <w:szCs w:val="24"/>
      <w:lang w:val="en-US" w:eastAsia="en-US"/>
    </w:rPr>
  </w:style>
  <w:style w:type="paragraph" w:styleId="Salutation">
    <w:name w:val="Salutation"/>
    <w:basedOn w:val="Normal"/>
    <w:next w:val="Normal"/>
    <w:link w:val="SalutationChar"/>
    <w:rsid w:val="00F00AC1"/>
  </w:style>
  <w:style w:type="character" w:customStyle="1" w:styleId="SalutationChar">
    <w:name w:val="Salutation Char"/>
    <w:basedOn w:val="DefaultParagraphFont"/>
    <w:link w:val="Salutation"/>
    <w:rsid w:val="00F00AC1"/>
    <w:rPr>
      <w:rFonts w:ascii="Arial" w:hAnsi="Arial"/>
      <w:sz w:val="20"/>
      <w:szCs w:val="24"/>
      <w:lang w:val="en-US" w:eastAsia="en-US"/>
    </w:rPr>
  </w:style>
  <w:style w:type="paragraph" w:styleId="Signature">
    <w:name w:val="Signature"/>
    <w:basedOn w:val="Normal"/>
    <w:link w:val="SignatureChar"/>
    <w:rsid w:val="00F00AC1"/>
    <w:pPr>
      <w:ind w:left="4252"/>
    </w:pPr>
  </w:style>
  <w:style w:type="character" w:customStyle="1" w:styleId="SignatureChar">
    <w:name w:val="Signature Char"/>
    <w:basedOn w:val="DefaultParagraphFont"/>
    <w:link w:val="Signature"/>
    <w:rsid w:val="00F00AC1"/>
    <w:rPr>
      <w:rFonts w:ascii="Arial" w:hAnsi="Arial"/>
      <w:sz w:val="20"/>
      <w:szCs w:val="24"/>
      <w:lang w:val="en-US" w:eastAsia="en-US"/>
    </w:rPr>
  </w:style>
  <w:style w:type="character" w:styleId="Strong">
    <w:name w:val="Strong"/>
    <w:basedOn w:val="DefaultParagraphFont"/>
    <w:rsid w:val="00F00AC1"/>
    <w:rPr>
      <w:b/>
      <w:bCs/>
    </w:rPr>
  </w:style>
  <w:style w:type="paragraph" w:styleId="Subtitle">
    <w:name w:val="Subtitle"/>
    <w:basedOn w:val="Normal"/>
    <w:next w:val="Normal"/>
    <w:link w:val="SubtitleChar"/>
    <w:rsid w:val="00F00AC1"/>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F00AC1"/>
    <w:rPr>
      <w:rFonts w:asciiTheme="majorHAnsi" w:eastAsiaTheme="majorEastAsia" w:hAnsiTheme="majorHAnsi" w:cstheme="majorBidi"/>
      <w:i/>
      <w:iCs/>
      <w:color w:val="4F81BD" w:themeColor="accent1"/>
      <w:spacing w:val="15"/>
      <w:sz w:val="24"/>
      <w:szCs w:val="24"/>
      <w:lang w:val="en-US" w:eastAsia="en-US"/>
    </w:rPr>
  </w:style>
  <w:style w:type="character" w:styleId="SubtleEmphasis">
    <w:name w:val="Subtle Emphasis"/>
    <w:basedOn w:val="DefaultParagraphFont"/>
    <w:uiPriority w:val="19"/>
    <w:rsid w:val="00F00AC1"/>
    <w:rPr>
      <w:i/>
      <w:iCs/>
      <w:color w:val="808080" w:themeColor="text1" w:themeTint="7F"/>
    </w:rPr>
  </w:style>
  <w:style w:type="character" w:styleId="SubtleReference">
    <w:name w:val="Subtle Reference"/>
    <w:basedOn w:val="DefaultParagraphFont"/>
    <w:uiPriority w:val="31"/>
    <w:rsid w:val="00F00AC1"/>
    <w:rPr>
      <w:smallCaps/>
      <w:color w:val="C0504D" w:themeColor="accent2"/>
      <w:u w:val="single"/>
    </w:rPr>
  </w:style>
  <w:style w:type="table" w:styleId="Table3Deffects1">
    <w:name w:val="Table 3D effects 1"/>
    <w:basedOn w:val="TableNormal"/>
    <w:rsid w:val="00F00AC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00AC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00AC1"/>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00AC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00AC1"/>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00AC1"/>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00AC1"/>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00AC1"/>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00AC1"/>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00AC1"/>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00AC1"/>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00AC1"/>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00AC1"/>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00AC1"/>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00AC1"/>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00AC1"/>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00AC1"/>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F00AC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00AC1"/>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00AC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00AC1"/>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00AC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00AC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00AC1"/>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00AC1"/>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00AC1"/>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00AC1"/>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00AC1"/>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00AC1"/>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00AC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00AC1"/>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00AC1"/>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00AC1"/>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F00AC1"/>
    <w:pPr>
      <w:ind w:left="200" w:hanging="200"/>
    </w:pPr>
  </w:style>
  <w:style w:type="table" w:styleId="TableProfessional">
    <w:name w:val="Table Professional"/>
    <w:basedOn w:val="TableNormal"/>
    <w:rsid w:val="00F00AC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00AC1"/>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00AC1"/>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00AC1"/>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00AC1"/>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00AC1"/>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00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00AC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00AC1"/>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00AC1"/>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F00A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00AC1"/>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
    <w:name w:val="TOC Heading"/>
    <w:basedOn w:val="Heading1"/>
    <w:next w:val="Normal"/>
    <w:uiPriority w:val="39"/>
    <w:semiHidden/>
    <w:unhideWhenUsed/>
    <w:qFormat/>
    <w:rsid w:val="00F00AC1"/>
    <w:pPr>
      <w:keepLines/>
      <w:pageBreakBefore w:val="0"/>
      <w:widowControl/>
      <w:numPr>
        <w:numId w:val="0"/>
      </w:numPr>
      <w:pBdr>
        <w:bottom w:val="none" w:sz="0" w:space="0" w:color="auto"/>
      </w:pBdr>
      <w:autoSpaceDE/>
      <w:autoSpaceDN/>
      <w:adjustRightInd/>
      <w:spacing w:before="480" w:after="0"/>
      <w:outlineLvl w:val="9"/>
    </w:pPr>
    <w:rPr>
      <w:rFonts w:asciiTheme="majorHAnsi" w:eastAsiaTheme="majorEastAsia" w:hAnsiTheme="majorHAnsi" w:cstheme="majorBidi"/>
      <w:b/>
      <w:bCs/>
      <w:color w:val="365F91" w:themeColor="accent1" w:themeShade="BF"/>
      <w:sz w:val="28"/>
      <w:szCs w:val="28"/>
    </w:rPr>
  </w:style>
  <w:style w:type="paragraph" w:customStyle="1" w:styleId="SourceCodeComment">
    <w:name w:val="Source Code Comment"/>
    <w:basedOn w:val="SourceCodeParagraph"/>
    <w:link w:val="SourceCodeCommentChar"/>
    <w:qFormat/>
    <w:rsid w:val="00F00AC1"/>
    <w:rPr>
      <w:i/>
      <w:color w:val="008000"/>
      <w:szCs w:val="22"/>
    </w:rPr>
  </w:style>
  <w:style w:type="paragraph" w:customStyle="1" w:styleId="SourceCodeKeyword">
    <w:name w:val="Source Code Keyword"/>
    <w:basedOn w:val="SourceCodeParagraph"/>
    <w:link w:val="SourceCodeKeywordChar1"/>
    <w:qFormat/>
    <w:rsid w:val="00F00AC1"/>
    <w:rPr>
      <w:b/>
      <w:color w:val="0000FF"/>
      <w:szCs w:val="22"/>
    </w:rPr>
  </w:style>
  <w:style w:type="paragraph" w:customStyle="1" w:styleId="SourceCodeLiteral">
    <w:name w:val="Source Code Literal"/>
    <w:basedOn w:val="SourceCodeParagraph"/>
    <w:link w:val="SourceCodeLiteralChar"/>
    <w:qFormat/>
    <w:rsid w:val="00F00AC1"/>
    <w:rPr>
      <w:color w:val="A31515"/>
      <w:szCs w:val="22"/>
    </w:rPr>
  </w:style>
  <w:style w:type="character" w:customStyle="1" w:styleId="SourceCodeParagraphChar">
    <w:name w:val="Source Code Paragraph Char"/>
    <w:basedOn w:val="BodyTextChar"/>
    <w:link w:val="SourceCodeParagraph"/>
    <w:rsid w:val="00F00AC1"/>
    <w:rPr>
      <w:rFonts w:ascii="Consolas" w:hAnsi="Consolas"/>
      <w:sz w:val="19"/>
    </w:rPr>
  </w:style>
  <w:style w:type="character" w:customStyle="1" w:styleId="SourceCodeKeywordChar">
    <w:name w:val="Source Code Keyword Char"/>
    <w:basedOn w:val="SourceCodeParagraphChar"/>
    <w:rsid w:val="00F00AC1"/>
  </w:style>
  <w:style w:type="character" w:customStyle="1" w:styleId="SourceCodeCommentChar">
    <w:name w:val="Source Code Comment Char"/>
    <w:basedOn w:val="SourceCodeParagraphChar"/>
    <w:link w:val="SourceCodeComment"/>
    <w:rsid w:val="00F00AC1"/>
    <w:rPr>
      <w:i/>
      <w:color w:val="008000"/>
    </w:rPr>
  </w:style>
  <w:style w:type="character" w:customStyle="1" w:styleId="SourceCodeKeywordChar1">
    <w:name w:val="Source Code Keyword Char1"/>
    <w:basedOn w:val="SourceCodeParagraphChar"/>
    <w:link w:val="SourceCodeKeyword"/>
    <w:rsid w:val="00F00AC1"/>
    <w:rPr>
      <w:b/>
      <w:color w:val="0000FF"/>
    </w:rPr>
  </w:style>
  <w:style w:type="character" w:customStyle="1" w:styleId="SourceCodeLiteralChar">
    <w:name w:val="Source Code Literal Char"/>
    <w:basedOn w:val="SourceCodeParagraphChar"/>
    <w:link w:val="SourceCodeLiteral"/>
    <w:rsid w:val="00F00AC1"/>
    <w:rPr>
      <w:color w:val="A31515"/>
    </w:rPr>
  </w:style>
  <w:style w:type="character" w:customStyle="1" w:styleId="FootnoteTextChar">
    <w:name w:val="Footnote Text Char"/>
    <w:link w:val="FootnoteText"/>
    <w:semiHidden/>
    <w:rsid w:val="00273638"/>
    <w:rPr>
      <w:rFonts w:asciiTheme="minorHAnsi" w:hAnsiTheme="minorHAnsi"/>
      <w:sz w:val="20"/>
      <w:szCs w:val="24"/>
      <w:lang w:val="en-US" w:eastAsia="en-US"/>
    </w:rPr>
  </w:style>
  <w:style w:type="character" w:customStyle="1" w:styleId="FooterChar">
    <w:name w:val="Footer Char"/>
    <w:basedOn w:val="DefaultParagraphFont"/>
    <w:link w:val="Footer"/>
    <w:rsid w:val="00273638"/>
    <w:rPr>
      <w:rFonts w:asciiTheme="minorHAnsi" w:hAnsiTheme="minorHAnsi"/>
      <w:sz w:val="14"/>
      <w:szCs w:val="24"/>
      <w:lang w:val="en-US" w:eastAsia="en-US"/>
    </w:rPr>
  </w:style>
  <w:style w:type="character" w:customStyle="1" w:styleId="Heading1Char">
    <w:name w:val="Heading 1 Char"/>
    <w:link w:val="Heading1"/>
    <w:rsid w:val="00273638"/>
    <w:rPr>
      <w:rFonts w:ascii="Arial Black" w:hAnsi="Arial Black"/>
      <w:color w:val="993300"/>
      <w:sz w:val="32"/>
      <w:szCs w:val="32"/>
      <w:lang w:val="en-US" w:eastAsia="en-US"/>
    </w:rPr>
  </w:style>
  <w:style w:type="character" w:customStyle="1" w:styleId="Heading2Char">
    <w:name w:val="Heading 2 Char"/>
    <w:link w:val="Heading2"/>
    <w:rsid w:val="00273638"/>
    <w:rPr>
      <w:rFonts w:ascii="Arial" w:hAnsi="Arial"/>
      <w:b/>
      <w:color w:val="993300"/>
      <w:sz w:val="28"/>
      <w:szCs w:val="28"/>
      <w:lang w:val="en-US" w:eastAsia="en-US"/>
    </w:rPr>
  </w:style>
  <w:style w:type="character" w:customStyle="1" w:styleId="Heading4Char">
    <w:name w:val="Heading 4 Char"/>
    <w:link w:val="Heading4"/>
    <w:rsid w:val="00273638"/>
    <w:rPr>
      <w:rFonts w:ascii="Arial" w:hAnsi="Arial"/>
      <w:b/>
      <w:color w:val="993300"/>
      <w:sz w:val="20"/>
      <w:szCs w:val="24"/>
      <w:lang w:val="en-US" w:eastAsia="en-US"/>
    </w:rPr>
  </w:style>
  <w:style w:type="character" w:customStyle="1" w:styleId="Heading5Char">
    <w:name w:val="Heading 5 Char"/>
    <w:link w:val="Heading5"/>
    <w:rsid w:val="00273638"/>
    <w:rPr>
      <w:rFonts w:ascii="Arial" w:hAnsi="Arial"/>
      <w:b/>
      <w:color w:val="993300"/>
      <w:sz w:val="20"/>
      <w:szCs w:val="24"/>
      <w:lang w:val="en-US" w:eastAsia="en-US"/>
    </w:rPr>
  </w:style>
  <w:style w:type="character" w:customStyle="1" w:styleId="Heading6Char">
    <w:name w:val="Heading 6 Char"/>
    <w:link w:val="Heading6"/>
    <w:rsid w:val="00273638"/>
    <w:rPr>
      <w:rFonts w:ascii="Arial" w:hAnsi="Arial"/>
      <w:b/>
      <w:i/>
      <w:color w:val="993300"/>
      <w:sz w:val="20"/>
      <w:szCs w:val="24"/>
      <w:lang w:val="en-US" w:eastAsia="en-US"/>
    </w:rPr>
  </w:style>
  <w:style w:type="character" w:customStyle="1" w:styleId="Heading7Char">
    <w:name w:val="Heading 7 Char"/>
    <w:aliases w:val="Appendix 1 Char"/>
    <w:link w:val="Heading7"/>
    <w:rsid w:val="00273638"/>
    <w:rPr>
      <w:rFonts w:ascii="Arial Black" w:hAnsi="Arial Black"/>
      <w:color w:val="993300"/>
      <w:sz w:val="32"/>
      <w:szCs w:val="32"/>
      <w:lang w:val="en-US" w:eastAsia="en-US"/>
    </w:rPr>
  </w:style>
  <w:style w:type="character" w:customStyle="1" w:styleId="Heading8Char">
    <w:name w:val="Heading 8 Char"/>
    <w:aliases w:val="Appendix 2 Char"/>
    <w:link w:val="Heading8"/>
    <w:rsid w:val="00273638"/>
    <w:rPr>
      <w:rFonts w:ascii="Arial" w:hAnsi="Arial"/>
      <w:b/>
      <w:color w:val="993300"/>
      <w:sz w:val="28"/>
      <w:szCs w:val="28"/>
      <w:lang w:val="en-US" w:eastAsia="en-US"/>
    </w:rPr>
  </w:style>
  <w:style w:type="character" w:customStyle="1" w:styleId="Heading9Char">
    <w:name w:val="Heading 9 Char"/>
    <w:aliases w:val="Appendix 3 Char,Appendix 4 Char"/>
    <w:link w:val="Heading9"/>
    <w:rsid w:val="00273638"/>
    <w:rPr>
      <w:rFonts w:ascii="Arial" w:hAnsi="Arial" w:cs="Arial"/>
      <w:color w:val="993300"/>
      <w:lang w:val="en-US" w:eastAsia="en-US"/>
    </w:rPr>
  </w:style>
  <w:style w:type="paragraph" w:customStyle="1" w:styleId="ReferencedDocument">
    <w:name w:val="Referenced Document"/>
    <w:basedOn w:val="Normal"/>
    <w:qFormat/>
    <w:rsid w:val="00273638"/>
    <w:pPr>
      <w:numPr>
        <w:numId w:val="23"/>
      </w:numPr>
      <w:spacing w:before="120" w:after="120"/>
    </w:pPr>
    <w:rPr>
      <w:rFonts w:ascii="Times New Roman" w:eastAsia="平成明朝" w:hAnsi="Times New Roman"/>
      <w:sz w:val="24"/>
      <w:szCs w:val="20"/>
      <w:lang w:val="en-GB"/>
    </w:rPr>
  </w:style>
  <w:style w:type="character" w:customStyle="1" w:styleId="Discreet">
    <w:name w:val="Discreet"/>
    <w:qFormat/>
    <w:rsid w:val="00273638"/>
    <w:rPr>
      <w:i/>
      <w:iCs/>
      <w:color w:val="808080"/>
      <w:sz w:val="17"/>
      <w:szCs w:val="17"/>
    </w:rPr>
  </w:style>
  <w:style w:type="character" w:customStyle="1" w:styleId="GUIelement0">
    <w:name w:val="GUI element"/>
    <w:qFormat/>
    <w:rsid w:val="00273638"/>
    <w:rPr>
      <w:rFonts w:ascii="Arial" w:hAnsi="Arial"/>
      <w:sz w:val="20"/>
      <w:bdr w:val="dotted" w:sz="4" w:space="0" w:color="auto"/>
      <w:shd w:val="clear" w:color="auto" w:fill="C0C0C0"/>
    </w:rPr>
  </w:style>
  <w:style w:type="paragraph" w:customStyle="1" w:styleId="DirectoryStructure">
    <w:name w:val="Directory Structure"/>
    <w:basedOn w:val="SourceCode"/>
    <w:qFormat/>
    <w:rsid w:val="00273638"/>
    <w:pPr>
      <w:widowControl/>
      <w:tabs>
        <w:tab w:val="left" w:pos="1701"/>
      </w:tabs>
      <w:autoSpaceDE/>
      <w:autoSpaceDN/>
      <w:adjustRightInd/>
      <w:spacing w:before="0" w:after="0"/>
      <w:ind w:left="176" w:right="176"/>
      <w:contextualSpacing w:val="0"/>
      <w:jc w:val="left"/>
    </w:pPr>
    <w:rPr>
      <w:rFonts w:ascii="Courier New" w:eastAsia="平成明朝" w:hAnsi="Courier New"/>
      <w:sz w:val="20"/>
      <w:lang w:val="en-GB"/>
    </w:rPr>
  </w:style>
  <w:style w:type="numbering" w:customStyle="1" w:styleId="NumberedList">
    <w:name w:val="Numbered List"/>
    <w:basedOn w:val="NoList"/>
    <w:uiPriority w:val="99"/>
    <w:rsid w:val="00273638"/>
    <w:pPr>
      <w:numPr>
        <w:numId w:val="22"/>
      </w:numPr>
    </w:pPr>
  </w:style>
  <w:style w:type="numbering" w:customStyle="1" w:styleId="BulletedList">
    <w:name w:val="Bulleted List"/>
    <w:basedOn w:val="NoList"/>
    <w:uiPriority w:val="99"/>
    <w:rsid w:val="00273638"/>
    <w:pPr>
      <w:numPr>
        <w:numId w:val="21"/>
      </w:numPr>
    </w:pPr>
  </w:style>
  <w:style w:type="character" w:customStyle="1" w:styleId="BalloonTextChar">
    <w:name w:val="Balloon Text Char"/>
    <w:link w:val="BalloonText"/>
    <w:semiHidden/>
    <w:rsid w:val="00273638"/>
    <w:rPr>
      <w:rFonts w:ascii="Lucida Grande" w:hAnsi="Lucida Grande"/>
      <w:sz w:val="20"/>
      <w:szCs w:val="18"/>
      <w:lang w:val="en-US" w:eastAsia="en-US"/>
    </w:rPr>
  </w:style>
  <w:style w:type="table" w:customStyle="1" w:styleId="AcronymsTable">
    <w:name w:val="Acronyms Table"/>
    <w:basedOn w:val="TableGrid1"/>
    <w:uiPriority w:val="99"/>
    <w:rsid w:val="00273638"/>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273638"/>
    <w:pPr>
      <w:keepNext/>
      <w:spacing w:after="240"/>
      <w:contextualSpacing w:val="0"/>
    </w:pPr>
    <w:rPr>
      <w:rFonts w:ascii="Times" w:hAnsi="Times"/>
      <w:b/>
      <w:sz w:val="20"/>
      <w:szCs w:val="20"/>
      <w:lang w:val="en-GB"/>
    </w:rPr>
  </w:style>
  <w:style w:type="character" w:customStyle="1" w:styleId="ListParagraphChar">
    <w:name w:val="List Paragraph Char"/>
    <w:link w:val="ListParagraph"/>
    <w:uiPriority w:val="34"/>
    <w:rsid w:val="00273638"/>
    <w:rPr>
      <w:rFonts w:ascii="Arial" w:hAnsi="Arial"/>
      <w:sz w:val="20"/>
      <w:szCs w:val="24"/>
      <w:lang w:val="en-US" w:eastAsia="en-US"/>
    </w:rPr>
  </w:style>
  <w:style w:type="character" w:customStyle="1" w:styleId="TemplateInstructionsChar">
    <w:name w:val="Template Instructions Char"/>
    <w:link w:val="TemplateInstructions"/>
    <w:rsid w:val="00273638"/>
    <w:rPr>
      <w:rFonts w:asciiTheme="minorHAnsi" w:hAnsiTheme="minorHAnsi"/>
      <w:i/>
      <w:color w:val="7030A0"/>
      <w:szCs w:val="24"/>
      <w:lang w:val="en-US" w:eastAsia="en-US"/>
    </w:rPr>
  </w:style>
  <w:style w:type="paragraph" w:customStyle="1" w:styleId="TestCaseSection">
    <w:name w:val="Test Case Section"/>
    <w:basedOn w:val="Normal"/>
    <w:next w:val="Normal"/>
    <w:qFormat/>
    <w:rsid w:val="00D55ED2"/>
    <w:pPr>
      <w:shd w:val="clear" w:color="auto" w:fill="F2DBDB"/>
      <w:spacing w:before="120" w:after="120"/>
      <w:jc w:val="both"/>
    </w:pPr>
    <w:rPr>
      <w:rFonts w:asciiTheme="minorHAnsi" w:eastAsia="平成明朝" w:hAnsiTheme="minorHAnsi"/>
      <w:b/>
      <w:sz w:val="24"/>
      <w:szCs w:val="20"/>
      <w:lang w:eastAsia="ja-JP"/>
    </w:rPr>
  </w:style>
  <w:style w:type="table" w:customStyle="1" w:styleId="TableGrid10">
    <w:name w:val="Table Grid1"/>
    <w:basedOn w:val="TableNormal"/>
    <w:rsid w:val="00273638"/>
    <w:rPr>
      <w:rFonts w:ascii="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rsid w:val="00273638"/>
    <w:rPr>
      <w:rFonts w:ascii="Arial" w:hAnsi="Arial"/>
      <w:sz w:val="20"/>
      <w:szCs w:val="24"/>
      <w:lang w:val="en-US" w:eastAsia="en-US"/>
    </w:rPr>
  </w:style>
  <w:style w:type="character" w:customStyle="1" w:styleId="CommentTextChar">
    <w:name w:val="Comment Text Char"/>
    <w:basedOn w:val="DefaultParagraphFont"/>
    <w:link w:val="CommentText"/>
    <w:semiHidden/>
    <w:rsid w:val="00273638"/>
    <w:rPr>
      <w:rFonts w:ascii="Arial" w:hAnsi="Arial"/>
      <w:sz w:val="20"/>
      <w:szCs w:val="20"/>
      <w:lang w:val="en-US" w:eastAsia="en-US"/>
    </w:rPr>
  </w:style>
  <w:style w:type="paragraph" w:styleId="Revision">
    <w:name w:val="Revision"/>
    <w:hidden/>
    <w:uiPriority w:val="99"/>
    <w:semiHidden/>
    <w:rsid w:val="00AF5137"/>
    <w:rPr>
      <w:rFonts w:ascii="Arial" w:hAnsi="Arial"/>
      <w:sz w:val="20"/>
      <w:szCs w:val="24"/>
      <w:lang w:val="en-US" w:eastAsia="en-US"/>
    </w:rPr>
  </w:style>
</w:styles>
</file>

<file path=word/webSettings.xml><?xml version="1.0" encoding="utf-8"?>
<w:webSettings xmlns:r="http://schemas.openxmlformats.org/officeDocument/2006/relationships" xmlns:w="http://schemas.openxmlformats.org/wordprocessingml/2006/main">
  <w:divs>
    <w:div w:id="194499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pypi.python.org/pypi/CaChannel" TargetMode="External"/><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hyperlink" Target="https://pypi.python.org/pypi/setuptools"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pexpect.readthedocs.org/en/lates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hyperlink" Target="https://internal.cosylab.com/svn/acc/projects/CSL/F3RP61/doc/manuals-en/IM34M6M51-44E_002.pdf%20" TargetMode="External"/><Relationship Id="rId19" Type="http://schemas.openxmlformats.org/officeDocument/2006/relationships/hyperlink" Target="http://pyunit.sourceforge.net/"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hyperlink" Target="http://www.aps.anl.gov/epics/download/base/" TargetMode="External"/><Relationship Id="rId27" Type="http://schemas.openxmlformats.org/officeDocument/2006/relationships/header" Target="header6.xml"/><Relationship Id="rId30" Type="http://schemas.openxmlformats.org/officeDocument/2006/relationships/theme" Target="theme/theme1.xml"/></Relationships>
</file>

<file path=word/_rels/footer6.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zagar\Cosylab\WordTemplates\src\word\T-CSL-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C92BD-47C7-49F5-8600-B1AF0781A71F}">
  <ds:schemaRefs>
    <ds:schemaRef ds:uri="http://schemas.openxmlformats.org/officeDocument/2006/bibliography"/>
  </ds:schemaRefs>
</ds:datastoreItem>
</file>

<file path=customXml/itemProps2.xml><?xml version="1.0" encoding="utf-8"?>
<ds:datastoreItem xmlns:ds="http://schemas.openxmlformats.org/officeDocument/2006/customXml" ds:itemID="{F5AF34ED-7055-4118-916D-5CAA85BB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T-CSL-Document</Template>
  <TotalTime>277</TotalTime>
  <Pages>15</Pages>
  <Words>2932</Words>
  <Characters>16715</Characters>
  <Application>Microsoft Office Word</Application>
  <DocSecurity>0</DocSecurity>
  <Lines>139</Lines>
  <Paragraphs>39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Cosylab Document Template</vt:lpstr>
      <vt:lpstr>Cosylab Document Template</vt:lpstr>
    </vt:vector>
  </TitlesOfParts>
  <Company>Cosylab</Company>
  <LinksUpToDate>false</LinksUpToDate>
  <CharactersWithSpaces>19608</CharactersWithSpaces>
  <SharedDoc>false</SharedDoc>
  <HyperlinkBase/>
  <HLinks>
    <vt:vector size="456" baseType="variant">
      <vt:variant>
        <vt:i4>7471220</vt:i4>
      </vt:variant>
      <vt:variant>
        <vt:i4>826</vt:i4>
      </vt:variant>
      <vt:variant>
        <vt:i4>0</vt:i4>
      </vt:variant>
      <vt:variant>
        <vt:i4>5</vt:i4>
      </vt:variant>
      <vt:variant>
        <vt:lpwstr>http://office.microsoft.com/en-us/word/HA011587421033.aspx</vt:lpwstr>
      </vt:variant>
      <vt:variant>
        <vt:lpwstr/>
      </vt:variant>
      <vt:variant>
        <vt:i4>5636098</vt:i4>
      </vt:variant>
      <vt:variant>
        <vt:i4>823</vt:i4>
      </vt:variant>
      <vt:variant>
        <vt:i4>0</vt:i4>
      </vt:variant>
      <vt:variant>
        <vt:i4>5</vt:i4>
      </vt:variant>
      <vt:variant>
        <vt:lpwstr>http://office.microsoft.com/training/training.aspx?AssetID=RC010264821033</vt:lpwstr>
      </vt:variant>
      <vt:variant>
        <vt:lpwstr/>
      </vt:variant>
      <vt:variant>
        <vt:i4>5767174</vt:i4>
      </vt:variant>
      <vt:variant>
        <vt:i4>820</vt:i4>
      </vt:variant>
      <vt:variant>
        <vt:i4>0</vt:i4>
      </vt:variant>
      <vt:variant>
        <vt:i4>5</vt:i4>
      </vt:variant>
      <vt:variant>
        <vt:lpwstr>http://office.microsoft.com/training/training.aspx?AssetID=RC010036361033</vt:lpwstr>
      </vt:variant>
      <vt:variant>
        <vt:lpwstr/>
      </vt:variant>
      <vt:variant>
        <vt:i4>655424</vt:i4>
      </vt:variant>
      <vt:variant>
        <vt:i4>817</vt:i4>
      </vt:variant>
      <vt:variant>
        <vt:i4>0</vt:i4>
      </vt:variant>
      <vt:variant>
        <vt:i4>5</vt:i4>
      </vt:variant>
      <vt:variant>
        <vt:lpwstr>http://office.microsoft.com/en-us/word/HA010349211033.aspx?pid=CL100636481033</vt:lpwstr>
      </vt:variant>
      <vt:variant>
        <vt:lpwstr/>
      </vt:variant>
      <vt:variant>
        <vt:i4>5767177</vt:i4>
      </vt:variant>
      <vt:variant>
        <vt:i4>814</vt:i4>
      </vt:variant>
      <vt:variant>
        <vt:i4>0</vt:i4>
      </vt:variant>
      <vt:variant>
        <vt:i4>5</vt:i4>
      </vt:variant>
      <vt:variant>
        <vt:lpwstr>http://office.microsoft.com/training/training.aspx?AssetID=RC011039261033</vt:lpwstr>
      </vt:variant>
      <vt:variant>
        <vt:lpwstr/>
      </vt:variant>
      <vt:variant>
        <vt:i4>6225936</vt:i4>
      </vt:variant>
      <vt:variant>
        <vt:i4>811</vt:i4>
      </vt:variant>
      <vt:variant>
        <vt:i4>0</vt:i4>
      </vt:variant>
      <vt:variant>
        <vt:i4>5</vt:i4>
      </vt:variant>
      <vt:variant>
        <vt:lpwstr>https://internal.cosylab.com/bm/BM-Templates.html</vt:lpwstr>
      </vt:variant>
      <vt:variant>
        <vt:lpwstr/>
      </vt:variant>
      <vt:variant>
        <vt:i4>2949162</vt:i4>
      </vt:variant>
      <vt:variant>
        <vt:i4>808</vt:i4>
      </vt:variant>
      <vt:variant>
        <vt:i4>0</vt:i4>
      </vt:variant>
      <vt:variant>
        <vt:i4>5</vt:i4>
      </vt:variant>
      <vt:variant>
        <vt:lpwstr>https://internal.cosylab.com/bm/T-CSL-Document.dot</vt:lpwstr>
      </vt:variant>
      <vt:variant>
        <vt:lpwstr/>
      </vt:variant>
      <vt:variant>
        <vt:i4>2490462</vt:i4>
      </vt:variant>
      <vt:variant>
        <vt:i4>781</vt:i4>
      </vt:variant>
      <vt:variant>
        <vt:i4>0</vt:i4>
      </vt:variant>
      <vt:variant>
        <vt:i4>5</vt:i4>
      </vt:variant>
      <vt:variant>
        <vt:lpwstr>mailto:joze.dedic@cosylab.com</vt:lpwstr>
      </vt:variant>
      <vt:variant>
        <vt:lpwstr/>
      </vt:variant>
      <vt:variant>
        <vt:i4>3604519</vt:i4>
      </vt:variant>
      <vt:variant>
        <vt:i4>659</vt:i4>
      </vt:variant>
      <vt:variant>
        <vt:i4>0</vt:i4>
      </vt:variant>
      <vt:variant>
        <vt:i4>5</vt:i4>
      </vt:variant>
      <vt:variant>
        <vt:lpwstr>http://www.siliconsystems.com/</vt:lpwstr>
      </vt:variant>
      <vt:variant>
        <vt:lpwstr/>
      </vt:variant>
      <vt:variant>
        <vt:i4>1376307</vt:i4>
      </vt:variant>
      <vt:variant>
        <vt:i4>577</vt:i4>
      </vt:variant>
      <vt:variant>
        <vt:i4>0</vt:i4>
      </vt:variant>
      <vt:variant>
        <vt:i4>5</vt:i4>
      </vt:variant>
      <vt:variant>
        <vt:lpwstr/>
      </vt:variant>
      <vt:variant>
        <vt:lpwstr>_Toc160418385</vt:lpwstr>
      </vt:variant>
      <vt:variant>
        <vt:i4>1376307</vt:i4>
      </vt:variant>
      <vt:variant>
        <vt:i4>571</vt:i4>
      </vt:variant>
      <vt:variant>
        <vt:i4>0</vt:i4>
      </vt:variant>
      <vt:variant>
        <vt:i4>5</vt:i4>
      </vt:variant>
      <vt:variant>
        <vt:lpwstr/>
      </vt:variant>
      <vt:variant>
        <vt:lpwstr>_Toc160418384</vt:lpwstr>
      </vt:variant>
      <vt:variant>
        <vt:i4>1376307</vt:i4>
      </vt:variant>
      <vt:variant>
        <vt:i4>565</vt:i4>
      </vt:variant>
      <vt:variant>
        <vt:i4>0</vt:i4>
      </vt:variant>
      <vt:variant>
        <vt:i4>5</vt:i4>
      </vt:variant>
      <vt:variant>
        <vt:lpwstr/>
      </vt:variant>
      <vt:variant>
        <vt:lpwstr>_Toc160418383</vt:lpwstr>
      </vt:variant>
      <vt:variant>
        <vt:i4>1376307</vt:i4>
      </vt:variant>
      <vt:variant>
        <vt:i4>559</vt:i4>
      </vt:variant>
      <vt:variant>
        <vt:i4>0</vt:i4>
      </vt:variant>
      <vt:variant>
        <vt:i4>5</vt:i4>
      </vt:variant>
      <vt:variant>
        <vt:lpwstr/>
      </vt:variant>
      <vt:variant>
        <vt:lpwstr>_Toc160418382</vt:lpwstr>
      </vt:variant>
      <vt:variant>
        <vt:i4>1376307</vt:i4>
      </vt:variant>
      <vt:variant>
        <vt:i4>553</vt:i4>
      </vt:variant>
      <vt:variant>
        <vt:i4>0</vt:i4>
      </vt:variant>
      <vt:variant>
        <vt:i4>5</vt:i4>
      </vt:variant>
      <vt:variant>
        <vt:lpwstr/>
      </vt:variant>
      <vt:variant>
        <vt:lpwstr>_Toc160418381</vt:lpwstr>
      </vt:variant>
      <vt:variant>
        <vt:i4>1376307</vt:i4>
      </vt:variant>
      <vt:variant>
        <vt:i4>547</vt:i4>
      </vt:variant>
      <vt:variant>
        <vt:i4>0</vt:i4>
      </vt:variant>
      <vt:variant>
        <vt:i4>5</vt:i4>
      </vt:variant>
      <vt:variant>
        <vt:lpwstr/>
      </vt:variant>
      <vt:variant>
        <vt:lpwstr>_Toc160418380</vt:lpwstr>
      </vt:variant>
      <vt:variant>
        <vt:i4>1703987</vt:i4>
      </vt:variant>
      <vt:variant>
        <vt:i4>532</vt:i4>
      </vt:variant>
      <vt:variant>
        <vt:i4>0</vt:i4>
      </vt:variant>
      <vt:variant>
        <vt:i4>5</vt:i4>
      </vt:variant>
      <vt:variant>
        <vt:lpwstr/>
      </vt:variant>
      <vt:variant>
        <vt:lpwstr>_Toc160418379</vt:lpwstr>
      </vt:variant>
      <vt:variant>
        <vt:i4>1703987</vt:i4>
      </vt:variant>
      <vt:variant>
        <vt:i4>526</vt:i4>
      </vt:variant>
      <vt:variant>
        <vt:i4>0</vt:i4>
      </vt:variant>
      <vt:variant>
        <vt:i4>5</vt:i4>
      </vt:variant>
      <vt:variant>
        <vt:lpwstr/>
      </vt:variant>
      <vt:variant>
        <vt:lpwstr>_Toc160418378</vt:lpwstr>
      </vt:variant>
      <vt:variant>
        <vt:i4>1703987</vt:i4>
      </vt:variant>
      <vt:variant>
        <vt:i4>520</vt:i4>
      </vt:variant>
      <vt:variant>
        <vt:i4>0</vt:i4>
      </vt:variant>
      <vt:variant>
        <vt:i4>5</vt:i4>
      </vt:variant>
      <vt:variant>
        <vt:lpwstr/>
      </vt:variant>
      <vt:variant>
        <vt:lpwstr>_Toc160418377</vt:lpwstr>
      </vt:variant>
      <vt:variant>
        <vt:i4>1703987</vt:i4>
      </vt:variant>
      <vt:variant>
        <vt:i4>514</vt:i4>
      </vt:variant>
      <vt:variant>
        <vt:i4>0</vt:i4>
      </vt:variant>
      <vt:variant>
        <vt:i4>5</vt:i4>
      </vt:variant>
      <vt:variant>
        <vt:lpwstr/>
      </vt:variant>
      <vt:variant>
        <vt:lpwstr>_Toc160418376</vt:lpwstr>
      </vt:variant>
      <vt:variant>
        <vt:i4>1703987</vt:i4>
      </vt:variant>
      <vt:variant>
        <vt:i4>508</vt:i4>
      </vt:variant>
      <vt:variant>
        <vt:i4>0</vt:i4>
      </vt:variant>
      <vt:variant>
        <vt:i4>5</vt:i4>
      </vt:variant>
      <vt:variant>
        <vt:lpwstr/>
      </vt:variant>
      <vt:variant>
        <vt:lpwstr>_Toc160418375</vt:lpwstr>
      </vt:variant>
      <vt:variant>
        <vt:i4>1703987</vt:i4>
      </vt:variant>
      <vt:variant>
        <vt:i4>502</vt:i4>
      </vt:variant>
      <vt:variant>
        <vt:i4>0</vt:i4>
      </vt:variant>
      <vt:variant>
        <vt:i4>5</vt:i4>
      </vt:variant>
      <vt:variant>
        <vt:lpwstr/>
      </vt:variant>
      <vt:variant>
        <vt:lpwstr>_Toc160418374</vt:lpwstr>
      </vt:variant>
      <vt:variant>
        <vt:i4>1310781</vt:i4>
      </vt:variant>
      <vt:variant>
        <vt:i4>487</vt:i4>
      </vt:variant>
      <vt:variant>
        <vt:i4>0</vt:i4>
      </vt:variant>
      <vt:variant>
        <vt:i4>5</vt:i4>
      </vt:variant>
      <vt:variant>
        <vt:lpwstr/>
      </vt:variant>
      <vt:variant>
        <vt:lpwstr>_Toc329141310</vt:lpwstr>
      </vt:variant>
      <vt:variant>
        <vt:i4>1376317</vt:i4>
      </vt:variant>
      <vt:variant>
        <vt:i4>481</vt:i4>
      </vt:variant>
      <vt:variant>
        <vt:i4>0</vt:i4>
      </vt:variant>
      <vt:variant>
        <vt:i4>5</vt:i4>
      </vt:variant>
      <vt:variant>
        <vt:lpwstr/>
      </vt:variant>
      <vt:variant>
        <vt:lpwstr>_Toc329141309</vt:lpwstr>
      </vt:variant>
      <vt:variant>
        <vt:i4>1376317</vt:i4>
      </vt:variant>
      <vt:variant>
        <vt:i4>475</vt:i4>
      </vt:variant>
      <vt:variant>
        <vt:i4>0</vt:i4>
      </vt:variant>
      <vt:variant>
        <vt:i4>5</vt:i4>
      </vt:variant>
      <vt:variant>
        <vt:lpwstr/>
      </vt:variant>
      <vt:variant>
        <vt:lpwstr>_Toc329141308</vt:lpwstr>
      </vt:variant>
      <vt:variant>
        <vt:i4>1376317</vt:i4>
      </vt:variant>
      <vt:variant>
        <vt:i4>469</vt:i4>
      </vt:variant>
      <vt:variant>
        <vt:i4>0</vt:i4>
      </vt:variant>
      <vt:variant>
        <vt:i4>5</vt:i4>
      </vt:variant>
      <vt:variant>
        <vt:lpwstr/>
      </vt:variant>
      <vt:variant>
        <vt:lpwstr>_Toc329141307</vt:lpwstr>
      </vt:variant>
      <vt:variant>
        <vt:i4>1376317</vt:i4>
      </vt:variant>
      <vt:variant>
        <vt:i4>463</vt:i4>
      </vt:variant>
      <vt:variant>
        <vt:i4>0</vt:i4>
      </vt:variant>
      <vt:variant>
        <vt:i4>5</vt:i4>
      </vt:variant>
      <vt:variant>
        <vt:lpwstr/>
      </vt:variant>
      <vt:variant>
        <vt:lpwstr>_Toc329141306</vt:lpwstr>
      </vt:variant>
      <vt:variant>
        <vt:i4>1376317</vt:i4>
      </vt:variant>
      <vt:variant>
        <vt:i4>457</vt:i4>
      </vt:variant>
      <vt:variant>
        <vt:i4>0</vt:i4>
      </vt:variant>
      <vt:variant>
        <vt:i4>5</vt:i4>
      </vt:variant>
      <vt:variant>
        <vt:lpwstr/>
      </vt:variant>
      <vt:variant>
        <vt:lpwstr>_Toc329141305</vt:lpwstr>
      </vt:variant>
      <vt:variant>
        <vt:i4>1376317</vt:i4>
      </vt:variant>
      <vt:variant>
        <vt:i4>451</vt:i4>
      </vt:variant>
      <vt:variant>
        <vt:i4>0</vt:i4>
      </vt:variant>
      <vt:variant>
        <vt:i4>5</vt:i4>
      </vt:variant>
      <vt:variant>
        <vt:lpwstr/>
      </vt:variant>
      <vt:variant>
        <vt:lpwstr>_Toc329141304</vt:lpwstr>
      </vt:variant>
      <vt:variant>
        <vt:i4>1376317</vt:i4>
      </vt:variant>
      <vt:variant>
        <vt:i4>445</vt:i4>
      </vt:variant>
      <vt:variant>
        <vt:i4>0</vt:i4>
      </vt:variant>
      <vt:variant>
        <vt:i4>5</vt:i4>
      </vt:variant>
      <vt:variant>
        <vt:lpwstr/>
      </vt:variant>
      <vt:variant>
        <vt:lpwstr>_Toc329141303</vt:lpwstr>
      </vt:variant>
      <vt:variant>
        <vt:i4>1376317</vt:i4>
      </vt:variant>
      <vt:variant>
        <vt:i4>439</vt:i4>
      </vt:variant>
      <vt:variant>
        <vt:i4>0</vt:i4>
      </vt:variant>
      <vt:variant>
        <vt:i4>5</vt:i4>
      </vt:variant>
      <vt:variant>
        <vt:lpwstr/>
      </vt:variant>
      <vt:variant>
        <vt:lpwstr>_Toc329141302</vt:lpwstr>
      </vt:variant>
      <vt:variant>
        <vt:i4>1376317</vt:i4>
      </vt:variant>
      <vt:variant>
        <vt:i4>433</vt:i4>
      </vt:variant>
      <vt:variant>
        <vt:i4>0</vt:i4>
      </vt:variant>
      <vt:variant>
        <vt:i4>5</vt:i4>
      </vt:variant>
      <vt:variant>
        <vt:lpwstr/>
      </vt:variant>
      <vt:variant>
        <vt:lpwstr>_Toc329141301</vt:lpwstr>
      </vt:variant>
      <vt:variant>
        <vt:i4>1376317</vt:i4>
      </vt:variant>
      <vt:variant>
        <vt:i4>427</vt:i4>
      </vt:variant>
      <vt:variant>
        <vt:i4>0</vt:i4>
      </vt:variant>
      <vt:variant>
        <vt:i4>5</vt:i4>
      </vt:variant>
      <vt:variant>
        <vt:lpwstr/>
      </vt:variant>
      <vt:variant>
        <vt:lpwstr>_Toc329141300</vt:lpwstr>
      </vt:variant>
      <vt:variant>
        <vt:i4>1835068</vt:i4>
      </vt:variant>
      <vt:variant>
        <vt:i4>421</vt:i4>
      </vt:variant>
      <vt:variant>
        <vt:i4>0</vt:i4>
      </vt:variant>
      <vt:variant>
        <vt:i4>5</vt:i4>
      </vt:variant>
      <vt:variant>
        <vt:lpwstr/>
      </vt:variant>
      <vt:variant>
        <vt:lpwstr>_Toc329141299</vt:lpwstr>
      </vt:variant>
      <vt:variant>
        <vt:i4>1835068</vt:i4>
      </vt:variant>
      <vt:variant>
        <vt:i4>415</vt:i4>
      </vt:variant>
      <vt:variant>
        <vt:i4>0</vt:i4>
      </vt:variant>
      <vt:variant>
        <vt:i4>5</vt:i4>
      </vt:variant>
      <vt:variant>
        <vt:lpwstr/>
      </vt:variant>
      <vt:variant>
        <vt:lpwstr>_Toc329141298</vt:lpwstr>
      </vt:variant>
      <vt:variant>
        <vt:i4>1835068</vt:i4>
      </vt:variant>
      <vt:variant>
        <vt:i4>409</vt:i4>
      </vt:variant>
      <vt:variant>
        <vt:i4>0</vt:i4>
      </vt:variant>
      <vt:variant>
        <vt:i4>5</vt:i4>
      </vt:variant>
      <vt:variant>
        <vt:lpwstr/>
      </vt:variant>
      <vt:variant>
        <vt:lpwstr>_Toc329141297</vt:lpwstr>
      </vt:variant>
      <vt:variant>
        <vt:i4>1835068</vt:i4>
      </vt:variant>
      <vt:variant>
        <vt:i4>403</vt:i4>
      </vt:variant>
      <vt:variant>
        <vt:i4>0</vt:i4>
      </vt:variant>
      <vt:variant>
        <vt:i4>5</vt:i4>
      </vt:variant>
      <vt:variant>
        <vt:lpwstr/>
      </vt:variant>
      <vt:variant>
        <vt:lpwstr>_Toc329141296</vt:lpwstr>
      </vt:variant>
      <vt:variant>
        <vt:i4>1835068</vt:i4>
      </vt:variant>
      <vt:variant>
        <vt:i4>397</vt:i4>
      </vt:variant>
      <vt:variant>
        <vt:i4>0</vt:i4>
      </vt:variant>
      <vt:variant>
        <vt:i4>5</vt:i4>
      </vt:variant>
      <vt:variant>
        <vt:lpwstr/>
      </vt:variant>
      <vt:variant>
        <vt:lpwstr>_Toc329141295</vt:lpwstr>
      </vt:variant>
      <vt:variant>
        <vt:i4>1835068</vt:i4>
      </vt:variant>
      <vt:variant>
        <vt:i4>391</vt:i4>
      </vt:variant>
      <vt:variant>
        <vt:i4>0</vt:i4>
      </vt:variant>
      <vt:variant>
        <vt:i4>5</vt:i4>
      </vt:variant>
      <vt:variant>
        <vt:lpwstr/>
      </vt:variant>
      <vt:variant>
        <vt:lpwstr>_Toc329141294</vt:lpwstr>
      </vt:variant>
      <vt:variant>
        <vt:i4>1835068</vt:i4>
      </vt:variant>
      <vt:variant>
        <vt:i4>385</vt:i4>
      </vt:variant>
      <vt:variant>
        <vt:i4>0</vt:i4>
      </vt:variant>
      <vt:variant>
        <vt:i4>5</vt:i4>
      </vt:variant>
      <vt:variant>
        <vt:lpwstr/>
      </vt:variant>
      <vt:variant>
        <vt:lpwstr>_Toc329141293</vt:lpwstr>
      </vt:variant>
      <vt:variant>
        <vt:i4>1835068</vt:i4>
      </vt:variant>
      <vt:variant>
        <vt:i4>379</vt:i4>
      </vt:variant>
      <vt:variant>
        <vt:i4>0</vt:i4>
      </vt:variant>
      <vt:variant>
        <vt:i4>5</vt:i4>
      </vt:variant>
      <vt:variant>
        <vt:lpwstr/>
      </vt:variant>
      <vt:variant>
        <vt:lpwstr>_Toc329141292</vt:lpwstr>
      </vt:variant>
      <vt:variant>
        <vt:i4>1835068</vt:i4>
      </vt:variant>
      <vt:variant>
        <vt:i4>373</vt:i4>
      </vt:variant>
      <vt:variant>
        <vt:i4>0</vt:i4>
      </vt:variant>
      <vt:variant>
        <vt:i4>5</vt:i4>
      </vt:variant>
      <vt:variant>
        <vt:lpwstr/>
      </vt:variant>
      <vt:variant>
        <vt:lpwstr>_Toc329141291</vt:lpwstr>
      </vt:variant>
      <vt:variant>
        <vt:i4>1835068</vt:i4>
      </vt:variant>
      <vt:variant>
        <vt:i4>367</vt:i4>
      </vt:variant>
      <vt:variant>
        <vt:i4>0</vt:i4>
      </vt:variant>
      <vt:variant>
        <vt:i4>5</vt:i4>
      </vt:variant>
      <vt:variant>
        <vt:lpwstr/>
      </vt:variant>
      <vt:variant>
        <vt:lpwstr>_Toc329141290</vt:lpwstr>
      </vt:variant>
      <vt:variant>
        <vt:i4>1900604</vt:i4>
      </vt:variant>
      <vt:variant>
        <vt:i4>361</vt:i4>
      </vt:variant>
      <vt:variant>
        <vt:i4>0</vt:i4>
      </vt:variant>
      <vt:variant>
        <vt:i4>5</vt:i4>
      </vt:variant>
      <vt:variant>
        <vt:lpwstr/>
      </vt:variant>
      <vt:variant>
        <vt:lpwstr>_Toc329141289</vt:lpwstr>
      </vt:variant>
      <vt:variant>
        <vt:i4>1900604</vt:i4>
      </vt:variant>
      <vt:variant>
        <vt:i4>355</vt:i4>
      </vt:variant>
      <vt:variant>
        <vt:i4>0</vt:i4>
      </vt:variant>
      <vt:variant>
        <vt:i4>5</vt:i4>
      </vt:variant>
      <vt:variant>
        <vt:lpwstr/>
      </vt:variant>
      <vt:variant>
        <vt:lpwstr>_Toc329141288</vt:lpwstr>
      </vt:variant>
      <vt:variant>
        <vt:i4>1900604</vt:i4>
      </vt:variant>
      <vt:variant>
        <vt:i4>349</vt:i4>
      </vt:variant>
      <vt:variant>
        <vt:i4>0</vt:i4>
      </vt:variant>
      <vt:variant>
        <vt:i4>5</vt:i4>
      </vt:variant>
      <vt:variant>
        <vt:lpwstr/>
      </vt:variant>
      <vt:variant>
        <vt:lpwstr>_Toc329141287</vt:lpwstr>
      </vt:variant>
      <vt:variant>
        <vt:i4>1900604</vt:i4>
      </vt:variant>
      <vt:variant>
        <vt:i4>343</vt:i4>
      </vt:variant>
      <vt:variant>
        <vt:i4>0</vt:i4>
      </vt:variant>
      <vt:variant>
        <vt:i4>5</vt:i4>
      </vt:variant>
      <vt:variant>
        <vt:lpwstr/>
      </vt:variant>
      <vt:variant>
        <vt:lpwstr>_Toc329141286</vt:lpwstr>
      </vt:variant>
      <vt:variant>
        <vt:i4>1900604</vt:i4>
      </vt:variant>
      <vt:variant>
        <vt:i4>337</vt:i4>
      </vt:variant>
      <vt:variant>
        <vt:i4>0</vt:i4>
      </vt:variant>
      <vt:variant>
        <vt:i4>5</vt:i4>
      </vt:variant>
      <vt:variant>
        <vt:lpwstr/>
      </vt:variant>
      <vt:variant>
        <vt:lpwstr>_Toc329141285</vt:lpwstr>
      </vt:variant>
      <vt:variant>
        <vt:i4>1900604</vt:i4>
      </vt:variant>
      <vt:variant>
        <vt:i4>331</vt:i4>
      </vt:variant>
      <vt:variant>
        <vt:i4>0</vt:i4>
      </vt:variant>
      <vt:variant>
        <vt:i4>5</vt:i4>
      </vt:variant>
      <vt:variant>
        <vt:lpwstr/>
      </vt:variant>
      <vt:variant>
        <vt:lpwstr>_Toc329141284</vt:lpwstr>
      </vt:variant>
      <vt:variant>
        <vt:i4>1900604</vt:i4>
      </vt:variant>
      <vt:variant>
        <vt:i4>325</vt:i4>
      </vt:variant>
      <vt:variant>
        <vt:i4>0</vt:i4>
      </vt:variant>
      <vt:variant>
        <vt:i4>5</vt:i4>
      </vt:variant>
      <vt:variant>
        <vt:lpwstr/>
      </vt:variant>
      <vt:variant>
        <vt:lpwstr>_Toc329141283</vt:lpwstr>
      </vt:variant>
      <vt:variant>
        <vt:i4>1900604</vt:i4>
      </vt:variant>
      <vt:variant>
        <vt:i4>319</vt:i4>
      </vt:variant>
      <vt:variant>
        <vt:i4>0</vt:i4>
      </vt:variant>
      <vt:variant>
        <vt:i4>5</vt:i4>
      </vt:variant>
      <vt:variant>
        <vt:lpwstr/>
      </vt:variant>
      <vt:variant>
        <vt:lpwstr>_Toc329141282</vt:lpwstr>
      </vt:variant>
      <vt:variant>
        <vt:i4>1900604</vt:i4>
      </vt:variant>
      <vt:variant>
        <vt:i4>313</vt:i4>
      </vt:variant>
      <vt:variant>
        <vt:i4>0</vt:i4>
      </vt:variant>
      <vt:variant>
        <vt:i4>5</vt:i4>
      </vt:variant>
      <vt:variant>
        <vt:lpwstr/>
      </vt:variant>
      <vt:variant>
        <vt:lpwstr>_Toc329141281</vt:lpwstr>
      </vt:variant>
      <vt:variant>
        <vt:i4>1900604</vt:i4>
      </vt:variant>
      <vt:variant>
        <vt:i4>307</vt:i4>
      </vt:variant>
      <vt:variant>
        <vt:i4>0</vt:i4>
      </vt:variant>
      <vt:variant>
        <vt:i4>5</vt:i4>
      </vt:variant>
      <vt:variant>
        <vt:lpwstr/>
      </vt:variant>
      <vt:variant>
        <vt:lpwstr>_Toc329141280</vt:lpwstr>
      </vt:variant>
      <vt:variant>
        <vt:i4>1179708</vt:i4>
      </vt:variant>
      <vt:variant>
        <vt:i4>301</vt:i4>
      </vt:variant>
      <vt:variant>
        <vt:i4>0</vt:i4>
      </vt:variant>
      <vt:variant>
        <vt:i4>5</vt:i4>
      </vt:variant>
      <vt:variant>
        <vt:lpwstr/>
      </vt:variant>
      <vt:variant>
        <vt:lpwstr>_Toc329141279</vt:lpwstr>
      </vt:variant>
      <vt:variant>
        <vt:i4>1179708</vt:i4>
      </vt:variant>
      <vt:variant>
        <vt:i4>295</vt:i4>
      </vt:variant>
      <vt:variant>
        <vt:i4>0</vt:i4>
      </vt:variant>
      <vt:variant>
        <vt:i4>5</vt:i4>
      </vt:variant>
      <vt:variant>
        <vt:lpwstr/>
      </vt:variant>
      <vt:variant>
        <vt:lpwstr>_Toc329141278</vt:lpwstr>
      </vt:variant>
      <vt:variant>
        <vt:i4>1179708</vt:i4>
      </vt:variant>
      <vt:variant>
        <vt:i4>289</vt:i4>
      </vt:variant>
      <vt:variant>
        <vt:i4>0</vt:i4>
      </vt:variant>
      <vt:variant>
        <vt:i4>5</vt:i4>
      </vt:variant>
      <vt:variant>
        <vt:lpwstr/>
      </vt:variant>
      <vt:variant>
        <vt:lpwstr>_Toc329141277</vt:lpwstr>
      </vt:variant>
      <vt:variant>
        <vt:i4>1179708</vt:i4>
      </vt:variant>
      <vt:variant>
        <vt:i4>283</vt:i4>
      </vt:variant>
      <vt:variant>
        <vt:i4>0</vt:i4>
      </vt:variant>
      <vt:variant>
        <vt:i4>5</vt:i4>
      </vt:variant>
      <vt:variant>
        <vt:lpwstr/>
      </vt:variant>
      <vt:variant>
        <vt:lpwstr>_Toc329141276</vt:lpwstr>
      </vt:variant>
      <vt:variant>
        <vt:i4>1179708</vt:i4>
      </vt:variant>
      <vt:variant>
        <vt:i4>277</vt:i4>
      </vt:variant>
      <vt:variant>
        <vt:i4>0</vt:i4>
      </vt:variant>
      <vt:variant>
        <vt:i4>5</vt:i4>
      </vt:variant>
      <vt:variant>
        <vt:lpwstr/>
      </vt:variant>
      <vt:variant>
        <vt:lpwstr>_Toc329141275</vt:lpwstr>
      </vt:variant>
      <vt:variant>
        <vt:i4>1179708</vt:i4>
      </vt:variant>
      <vt:variant>
        <vt:i4>271</vt:i4>
      </vt:variant>
      <vt:variant>
        <vt:i4>0</vt:i4>
      </vt:variant>
      <vt:variant>
        <vt:i4>5</vt:i4>
      </vt:variant>
      <vt:variant>
        <vt:lpwstr/>
      </vt:variant>
      <vt:variant>
        <vt:lpwstr>_Toc329141274</vt:lpwstr>
      </vt:variant>
      <vt:variant>
        <vt:i4>1179708</vt:i4>
      </vt:variant>
      <vt:variant>
        <vt:i4>265</vt:i4>
      </vt:variant>
      <vt:variant>
        <vt:i4>0</vt:i4>
      </vt:variant>
      <vt:variant>
        <vt:i4>5</vt:i4>
      </vt:variant>
      <vt:variant>
        <vt:lpwstr/>
      </vt:variant>
      <vt:variant>
        <vt:lpwstr>_Toc329141273</vt:lpwstr>
      </vt:variant>
      <vt:variant>
        <vt:i4>1179708</vt:i4>
      </vt:variant>
      <vt:variant>
        <vt:i4>259</vt:i4>
      </vt:variant>
      <vt:variant>
        <vt:i4>0</vt:i4>
      </vt:variant>
      <vt:variant>
        <vt:i4>5</vt:i4>
      </vt:variant>
      <vt:variant>
        <vt:lpwstr/>
      </vt:variant>
      <vt:variant>
        <vt:lpwstr>_Toc329141272</vt:lpwstr>
      </vt:variant>
      <vt:variant>
        <vt:i4>1179708</vt:i4>
      </vt:variant>
      <vt:variant>
        <vt:i4>253</vt:i4>
      </vt:variant>
      <vt:variant>
        <vt:i4>0</vt:i4>
      </vt:variant>
      <vt:variant>
        <vt:i4>5</vt:i4>
      </vt:variant>
      <vt:variant>
        <vt:lpwstr/>
      </vt:variant>
      <vt:variant>
        <vt:lpwstr>_Toc329141271</vt:lpwstr>
      </vt:variant>
      <vt:variant>
        <vt:i4>1179708</vt:i4>
      </vt:variant>
      <vt:variant>
        <vt:i4>247</vt:i4>
      </vt:variant>
      <vt:variant>
        <vt:i4>0</vt:i4>
      </vt:variant>
      <vt:variant>
        <vt:i4>5</vt:i4>
      </vt:variant>
      <vt:variant>
        <vt:lpwstr/>
      </vt:variant>
      <vt:variant>
        <vt:lpwstr>_Toc329141270</vt:lpwstr>
      </vt:variant>
      <vt:variant>
        <vt:i4>1245244</vt:i4>
      </vt:variant>
      <vt:variant>
        <vt:i4>241</vt:i4>
      </vt:variant>
      <vt:variant>
        <vt:i4>0</vt:i4>
      </vt:variant>
      <vt:variant>
        <vt:i4>5</vt:i4>
      </vt:variant>
      <vt:variant>
        <vt:lpwstr/>
      </vt:variant>
      <vt:variant>
        <vt:lpwstr>_Toc329141269</vt:lpwstr>
      </vt:variant>
      <vt:variant>
        <vt:i4>1245244</vt:i4>
      </vt:variant>
      <vt:variant>
        <vt:i4>235</vt:i4>
      </vt:variant>
      <vt:variant>
        <vt:i4>0</vt:i4>
      </vt:variant>
      <vt:variant>
        <vt:i4>5</vt:i4>
      </vt:variant>
      <vt:variant>
        <vt:lpwstr/>
      </vt:variant>
      <vt:variant>
        <vt:lpwstr>_Toc329141268</vt:lpwstr>
      </vt:variant>
      <vt:variant>
        <vt:i4>1245244</vt:i4>
      </vt:variant>
      <vt:variant>
        <vt:i4>229</vt:i4>
      </vt:variant>
      <vt:variant>
        <vt:i4>0</vt:i4>
      </vt:variant>
      <vt:variant>
        <vt:i4>5</vt:i4>
      </vt:variant>
      <vt:variant>
        <vt:lpwstr/>
      </vt:variant>
      <vt:variant>
        <vt:lpwstr>_Toc329141267</vt:lpwstr>
      </vt:variant>
      <vt:variant>
        <vt:i4>1245244</vt:i4>
      </vt:variant>
      <vt:variant>
        <vt:i4>223</vt:i4>
      </vt:variant>
      <vt:variant>
        <vt:i4>0</vt:i4>
      </vt:variant>
      <vt:variant>
        <vt:i4>5</vt:i4>
      </vt:variant>
      <vt:variant>
        <vt:lpwstr/>
      </vt:variant>
      <vt:variant>
        <vt:lpwstr>_Toc329141266</vt:lpwstr>
      </vt:variant>
      <vt:variant>
        <vt:i4>1245244</vt:i4>
      </vt:variant>
      <vt:variant>
        <vt:i4>217</vt:i4>
      </vt:variant>
      <vt:variant>
        <vt:i4>0</vt:i4>
      </vt:variant>
      <vt:variant>
        <vt:i4>5</vt:i4>
      </vt:variant>
      <vt:variant>
        <vt:lpwstr/>
      </vt:variant>
      <vt:variant>
        <vt:lpwstr>_Toc329141265</vt:lpwstr>
      </vt:variant>
      <vt:variant>
        <vt:i4>1245244</vt:i4>
      </vt:variant>
      <vt:variant>
        <vt:i4>211</vt:i4>
      </vt:variant>
      <vt:variant>
        <vt:i4>0</vt:i4>
      </vt:variant>
      <vt:variant>
        <vt:i4>5</vt:i4>
      </vt:variant>
      <vt:variant>
        <vt:lpwstr/>
      </vt:variant>
      <vt:variant>
        <vt:lpwstr>_Toc329141264</vt:lpwstr>
      </vt:variant>
      <vt:variant>
        <vt:i4>1245244</vt:i4>
      </vt:variant>
      <vt:variant>
        <vt:i4>205</vt:i4>
      </vt:variant>
      <vt:variant>
        <vt:i4>0</vt:i4>
      </vt:variant>
      <vt:variant>
        <vt:i4>5</vt:i4>
      </vt:variant>
      <vt:variant>
        <vt:lpwstr/>
      </vt:variant>
      <vt:variant>
        <vt:lpwstr>_Toc329141263</vt:lpwstr>
      </vt:variant>
      <vt:variant>
        <vt:i4>1245244</vt:i4>
      </vt:variant>
      <vt:variant>
        <vt:i4>199</vt:i4>
      </vt:variant>
      <vt:variant>
        <vt:i4>0</vt:i4>
      </vt:variant>
      <vt:variant>
        <vt:i4>5</vt:i4>
      </vt:variant>
      <vt:variant>
        <vt:lpwstr/>
      </vt:variant>
      <vt:variant>
        <vt:lpwstr>_Toc329141262</vt:lpwstr>
      </vt:variant>
      <vt:variant>
        <vt:i4>1245244</vt:i4>
      </vt:variant>
      <vt:variant>
        <vt:i4>193</vt:i4>
      </vt:variant>
      <vt:variant>
        <vt:i4>0</vt:i4>
      </vt:variant>
      <vt:variant>
        <vt:i4>5</vt:i4>
      </vt:variant>
      <vt:variant>
        <vt:lpwstr/>
      </vt:variant>
      <vt:variant>
        <vt:lpwstr>_Toc329141261</vt:lpwstr>
      </vt:variant>
      <vt:variant>
        <vt:i4>1900561</vt:i4>
      </vt:variant>
      <vt:variant>
        <vt:i4>21107</vt:i4>
      </vt:variant>
      <vt:variant>
        <vt:i4>1030</vt:i4>
      </vt:variant>
      <vt:variant>
        <vt:i4>1</vt:i4>
      </vt:variant>
      <vt:variant>
        <vt:lpwstr>http://office.microsoft.com/global/images/default.aspx?AssetID=ZA011030761033</vt:lpwstr>
      </vt:variant>
      <vt:variant>
        <vt:lpwstr/>
      </vt:variant>
      <vt:variant>
        <vt:i4>1900560</vt:i4>
      </vt:variant>
      <vt:variant>
        <vt:i4>21245</vt:i4>
      </vt:variant>
      <vt:variant>
        <vt:i4>1031</vt:i4>
      </vt:variant>
      <vt:variant>
        <vt:i4>1</vt:i4>
      </vt:variant>
      <vt:variant>
        <vt:lpwstr>http://office.microsoft.com/global/images/default.aspx?AssetID=ZA011030771033</vt:lpwstr>
      </vt:variant>
      <vt:variant>
        <vt:lpwstr/>
      </vt:variant>
      <vt:variant>
        <vt:i4>1900575</vt:i4>
      </vt:variant>
      <vt:variant>
        <vt:i4>21382</vt:i4>
      </vt:variant>
      <vt:variant>
        <vt:i4>1032</vt:i4>
      </vt:variant>
      <vt:variant>
        <vt:i4>1</vt:i4>
      </vt:variant>
      <vt:variant>
        <vt:lpwstr>http://office.microsoft.com/global/images/default.aspx?AssetID=ZA011030781033</vt:lpwstr>
      </vt:variant>
      <vt:variant>
        <vt:lpwstr/>
      </vt:variant>
      <vt:variant>
        <vt:i4>1900574</vt:i4>
      </vt:variant>
      <vt:variant>
        <vt:i4>21514</vt:i4>
      </vt:variant>
      <vt:variant>
        <vt:i4>1033</vt:i4>
      </vt:variant>
      <vt:variant>
        <vt:i4>1</vt:i4>
      </vt:variant>
      <vt:variant>
        <vt:lpwstr>http://office.microsoft.com/global/images/default.aspx?AssetID=ZA011030791033</vt:lpwstr>
      </vt:variant>
      <vt:variant>
        <vt:lpwstr/>
      </vt:variant>
      <vt:variant>
        <vt:i4>2031638</vt:i4>
      </vt:variant>
      <vt:variant>
        <vt:i4>37919</vt:i4>
      </vt:variant>
      <vt:variant>
        <vt:i4>1056</vt:i4>
      </vt:variant>
      <vt:variant>
        <vt:i4>1</vt:i4>
      </vt:variant>
      <vt:variant>
        <vt:lpwstr>http://office.microsoft.com/global/images/default.aspx?AssetID=ZA060447351033</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F3RP61 Test Manual</dc:title>
  <dc:subject>Test Manual</dc:subject>
  <dc:creator>gkostevc</dc:creator>
  <cp:keywords>test</cp:keywords>
  <cp:lastModifiedBy>win</cp:lastModifiedBy>
  <cp:revision>26</cp:revision>
  <cp:lastPrinted>2012-09-28T12:22:00Z</cp:lastPrinted>
  <dcterms:created xsi:type="dcterms:W3CDTF">2013-12-24T09:32:00Z</dcterms:created>
  <dcterms:modified xsi:type="dcterms:W3CDTF">2013-12-27T15:34:00Z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N/A</vt:lpwstr>
  </property>
  <property fmtid="{D5CDD505-2E9C-101B-9397-08002B2CF9AE}" pid="3" name="Revision">
    <vt:lpwstr>0.0</vt:lpwstr>
  </property>
  <property fmtid="{D5CDD505-2E9C-101B-9397-08002B2CF9AE}" pid="4" name="Confidentiality">
    <vt:bool>true</vt:bool>
  </property>
  <property fmtid="{D5CDD505-2E9C-101B-9397-08002B2CF9AE}" pid="5" name="DSprint">
    <vt:bool>false</vt:bool>
  </property>
  <property fmtid="{D5CDD505-2E9C-101B-9397-08002B2CF9AE}" pid="6" name="Folder">
    <vt:lpwstr>N/A</vt:lpwstr>
  </property>
  <property fmtid="{D5CDD505-2E9C-101B-9397-08002B2CF9AE}" pid="7" name="Repository">
    <vt:lpwstr>N/A</vt:lpwstr>
  </property>
  <property fmtid="{D5CDD505-2E9C-101B-9397-08002B2CF9AE}" pid="8" name="DocID">
    <vt:lpwstr>CSL-TPL-12-yyyyyy</vt:lpwstr>
  </property>
  <property fmtid="{D5CDD505-2E9C-101B-9397-08002B2CF9AE}" pid="9" name="Reviewer">
    <vt:lpwstr/>
  </property>
  <property fmtid="{D5CDD505-2E9C-101B-9397-08002B2CF9AE}" pid="10" name="Language">
    <vt:lpwstr>English</vt:lpwstr>
  </property>
  <property fmtid="{D5CDD505-2E9C-101B-9397-08002B2CF9AE}" pid="11" name="LocalizedStatus">
    <vt:lpwstr>Draft</vt:lpwstr>
  </property>
  <property fmtid="{D5CDD505-2E9C-101B-9397-08002B2CF9AE}" pid="12" name="LocalizedConfidentiality">
    <vt:lpwstr>Confidential</vt:lpwstr>
  </property>
  <property fmtid="{D5CDD505-2E9C-101B-9397-08002B2CF9AE}" pid="13" name="Status">
    <vt:lpwstr>Draft</vt:lpwstr>
  </property>
</Properties>
</file>